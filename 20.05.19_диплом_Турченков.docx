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7E" w:rsidRDefault="005C6F7E" w:rsidP="005C6F7E">
      <w:pPr>
        <w:spacing w:after="69"/>
        <w:ind w:left="454" w:right="486" w:hanging="10"/>
        <w:jc w:val="center"/>
      </w:pPr>
      <w:bookmarkStart w:id="0" w:name="_Hlk478479698"/>
      <w:bookmarkStart w:id="1" w:name="_Hlk478479746"/>
      <w:r>
        <w:t>МИНОБРНАУКИ РОССИИ</w:t>
      </w:r>
    </w:p>
    <w:p w:rsidR="005C6F7E" w:rsidRDefault="005C6F7E" w:rsidP="005C6F7E">
      <w:pPr>
        <w:spacing w:after="4"/>
        <w:ind w:left="454" w:right="361" w:hanging="10"/>
        <w:jc w:val="center"/>
      </w:pPr>
      <w:r>
        <w:t>Федеральное государственное бюджетное образовательное учреждение  высшего образования</w:t>
      </w:r>
    </w:p>
    <w:p w:rsidR="005C6F7E" w:rsidRPr="00710345" w:rsidRDefault="005C6F7E" w:rsidP="00710345">
      <w:pPr>
        <w:jc w:val="center"/>
        <w:rPr>
          <w:rStyle w:val="aff2"/>
          <w:b/>
          <w:bCs/>
          <w:i w:val="0"/>
          <w:iCs w:val="0"/>
        </w:rPr>
      </w:pPr>
      <w:r w:rsidRPr="00710345">
        <w:rPr>
          <w:rStyle w:val="aff2"/>
          <w:b/>
          <w:bCs/>
          <w:i w:val="0"/>
          <w:iCs w:val="0"/>
        </w:rPr>
        <w:t>«САРАТОВСКИЙ НАЦИОНАЛЬНЫЙ ИССЛЕДОВАТЕЛЬСКИЙ  ГОСУДАРСТВЕННЫЙ УНИВЕРСИТЕТ ИМЕНИ Н.Г. ЧЕРНЫШЕВСКОГО»</w:t>
      </w:r>
    </w:p>
    <w:p w:rsidR="005C6F7E" w:rsidRDefault="005C6F7E" w:rsidP="005C6F7E">
      <w:pPr>
        <w:spacing w:after="0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28" w:line="259" w:lineRule="auto"/>
        <w:ind w:left="116"/>
        <w:jc w:val="center"/>
      </w:pPr>
      <w:r>
        <w:t xml:space="preserve"> </w:t>
      </w:r>
    </w:p>
    <w:p w:rsidR="005C6F7E" w:rsidRPr="005C6F7E" w:rsidRDefault="005C6F7E" w:rsidP="005C6C26">
      <w:pPr>
        <w:tabs>
          <w:tab w:val="center" w:pos="3147"/>
          <w:tab w:val="center" w:pos="5440"/>
        </w:tabs>
        <w:spacing w:after="0" w:line="240" w:lineRule="auto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Кафедр</w:t>
      </w:r>
      <w:r w:rsidR="005C6C26">
        <w:rPr>
          <w:sz w:val="28"/>
          <w:szCs w:val="28"/>
        </w:rPr>
        <w:t xml:space="preserve">а </w:t>
      </w:r>
      <w:r w:rsidR="005C6C26" w:rsidRPr="005C6C26">
        <w:rPr>
          <w:sz w:val="28"/>
          <w:szCs w:val="28"/>
        </w:rPr>
        <w:t>информатики и программирования</w:t>
      </w:r>
    </w:p>
    <w:p w:rsidR="005C6F7E" w:rsidRDefault="005C6F7E" w:rsidP="005C6F7E">
      <w:pPr>
        <w:spacing w:after="0" w:line="259" w:lineRule="auto"/>
        <w:ind w:right="35"/>
        <w:jc w:val="right"/>
      </w:pPr>
      <w:r>
        <w:t xml:space="preserve"> </w:t>
      </w:r>
    </w:p>
    <w:p w:rsidR="005C6F7E" w:rsidRPr="005C6F7E" w:rsidRDefault="005C6F7E" w:rsidP="005C6F7E">
      <w:pPr>
        <w:spacing w:after="0" w:line="259" w:lineRule="auto"/>
        <w:ind w:left="20"/>
        <w:jc w:val="center"/>
        <w:rPr>
          <w:b/>
          <w:bCs/>
          <w:sz w:val="28"/>
          <w:szCs w:val="28"/>
        </w:rPr>
      </w:pPr>
      <w:r w:rsidRPr="005C6F7E">
        <w:rPr>
          <w:b/>
          <w:bCs/>
          <w:color w:val="000000"/>
          <w:sz w:val="28"/>
          <w:szCs w:val="28"/>
        </w:rPr>
        <w:t>Анализ методов парсинга сайтов</w:t>
      </w:r>
    </w:p>
    <w:p w:rsidR="005C6F7E" w:rsidRDefault="005C6F7E" w:rsidP="005C6F7E">
      <w:pPr>
        <w:spacing w:after="1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spacing w:after="4"/>
        <w:ind w:left="454" w:right="483" w:hanging="10"/>
        <w:jc w:val="center"/>
        <w:rPr>
          <w:rFonts w:asciiTheme="minorHAnsi" w:hAnsiTheme="minorHAnsi"/>
        </w:rPr>
      </w:pPr>
      <w:r>
        <w:t>ВЫПУСКНАЯ КВАЛИФИКАЦИОННАЯ РАБОТА</w:t>
      </w:r>
    </w:p>
    <w:p w:rsidR="005C6F7E" w:rsidRDefault="005C6F7E" w:rsidP="005C6F7E">
      <w:pPr>
        <w:spacing w:after="13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tabs>
          <w:tab w:val="center" w:pos="2184"/>
          <w:tab w:val="center" w:pos="3139"/>
          <w:tab w:val="center" w:pos="3853"/>
          <w:tab w:val="center" w:pos="5365"/>
        </w:tabs>
        <w:spacing w:after="5" w:line="266" w:lineRule="auto"/>
        <w:jc w:val="left"/>
        <w:rPr>
          <w:sz w:val="28"/>
          <w:szCs w:val="28"/>
        </w:rPr>
      </w:pPr>
      <w:r w:rsidRPr="005C6F7E">
        <w:rPr>
          <w:sz w:val="28"/>
          <w:szCs w:val="28"/>
        </w:rPr>
        <w:t xml:space="preserve">студента 4 курса 441 группы </w:t>
      </w:r>
    </w:p>
    <w:p w:rsidR="005C6F7E" w:rsidRDefault="005C6F7E" w:rsidP="005C6F7E">
      <w:pPr>
        <w:spacing w:after="16" w:line="259" w:lineRule="auto"/>
        <w:ind w:left="116"/>
        <w:jc w:val="left"/>
      </w:pPr>
      <w:r>
        <w:t xml:space="preserve"> </w:t>
      </w:r>
    </w:p>
    <w:p w:rsidR="005C6F7E" w:rsidRPr="005C6F7E" w:rsidRDefault="005C6F7E" w:rsidP="005C6F7E">
      <w:pPr>
        <w:spacing w:after="5" w:line="266" w:lineRule="auto"/>
        <w:ind w:left="53" w:hanging="10"/>
        <w:rPr>
          <w:sz w:val="28"/>
          <w:szCs w:val="28"/>
        </w:rPr>
      </w:pPr>
      <w:r>
        <w:t xml:space="preserve">направления (специальности) </w:t>
      </w:r>
      <w:r w:rsidRPr="005C6F7E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5C6F7E" w:rsidRDefault="005C6F7E" w:rsidP="005C6F7E">
      <w:pPr>
        <w:tabs>
          <w:tab w:val="center" w:pos="3371"/>
          <w:tab w:val="center" w:pos="6473"/>
        </w:tabs>
        <w:spacing w:after="27" w:line="259" w:lineRule="auto"/>
        <w:jc w:val="left"/>
      </w:pPr>
      <w:r>
        <w:rPr>
          <w:sz w:val="18"/>
        </w:rPr>
        <w:t xml:space="preserve"> </w:t>
      </w:r>
    </w:p>
    <w:p w:rsidR="005C6F7E" w:rsidRPr="005C6F7E" w:rsidRDefault="005C6F7E" w:rsidP="005C6F7E">
      <w:pPr>
        <w:spacing w:after="0" w:line="259" w:lineRule="auto"/>
        <w:ind w:left="47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Факультет Компьютерных Наук И Информационных Технологий</w:t>
      </w:r>
    </w:p>
    <w:p w:rsidR="005C6F7E" w:rsidRPr="005C6F7E" w:rsidRDefault="005C6F7E" w:rsidP="005C6F7E">
      <w:pPr>
        <w:spacing w:after="40" w:line="259" w:lineRule="auto"/>
        <w:ind w:right="-14"/>
        <w:jc w:val="left"/>
        <w:rPr>
          <w:sz w:val="28"/>
          <w:szCs w:val="28"/>
        </w:rPr>
      </w:pPr>
    </w:p>
    <w:p w:rsidR="005C6F7E" w:rsidRPr="005C6F7E" w:rsidRDefault="005C6F7E" w:rsidP="005C6F7E">
      <w:pPr>
        <w:spacing w:after="0" w:line="259" w:lineRule="auto"/>
        <w:ind w:left="11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Турченкова Павла Александровича</w:t>
      </w:r>
    </w:p>
    <w:p w:rsidR="005C6F7E" w:rsidRDefault="005C6F7E" w:rsidP="005C6F7E">
      <w:pPr>
        <w:spacing w:after="16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5" w:line="266" w:lineRule="auto"/>
        <w:ind w:left="53" w:right="86" w:hanging="10"/>
      </w:pPr>
      <w:r>
        <w:t xml:space="preserve">Научный руководитель (руководитель)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F440B" wp14:editId="7E522E23">
                <wp:extent cx="6078856" cy="6096"/>
                <wp:effectExtent l="0" t="0" r="0" b="0"/>
                <wp:docPr id="38465" name="Group 3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2" name="Shape 41562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A4F5F" id="Group 38465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">
                <v:shape id="Shape 41562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3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64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spacing w:after="0" w:line="380" w:lineRule="auto"/>
        <w:ind w:left="58" w:firstLine="264"/>
        <w:jc w:val="left"/>
        <w:rPr>
          <w:sz w:val="18"/>
        </w:rPr>
      </w:pPr>
      <w:r>
        <w:rPr>
          <w:sz w:val="18"/>
        </w:rPr>
        <w:t xml:space="preserve">должность, уч. степень, уч. звание </w:t>
      </w:r>
      <w:r w:rsidR="005C6C26">
        <w:rPr>
          <w:sz w:val="18"/>
        </w:rPr>
        <w:t xml:space="preserve">                                    </w:t>
      </w:r>
      <w:r>
        <w:rPr>
          <w:sz w:val="18"/>
        </w:rPr>
        <w:t xml:space="preserve"> подпись, дата </w:t>
      </w:r>
      <w:r w:rsidR="005C6C26">
        <w:rPr>
          <w:sz w:val="18"/>
        </w:rPr>
        <w:t xml:space="preserve">                                      </w:t>
      </w:r>
      <w:r>
        <w:rPr>
          <w:sz w:val="18"/>
        </w:rPr>
        <w:t xml:space="preserve"> инициалы, фамилия </w:t>
      </w:r>
    </w:p>
    <w:p w:rsidR="005C6F7E" w:rsidRDefault="005C6F7E" w:rsidP="005C6F7E">
      <w:pPr>
        <w:spacing w:after="0" w:line="380" w:lineRule="auto"/>
        <w:jc w:val="left"/>
      </w:pPr>
      <w:r>
        <w:t xml:space="preserve">Консультант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0F43E" wp14:editId="5266CE5B">
                <wp:extent cx="6078856" cy="6096"/>
                <wp:effectExtent l="0" t="0" r="0" b="0"/>
                <wp:docPr id="38466" name="Group 3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8" name="Shape 41568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0447B" id="Group 38466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">
                <v:shape id="Shape 41568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9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0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4"/>
          <w:tab w:val="center" w:pos="3743"/>
          <w:tab w:val="center" w:pos="5089"/>
          <w:tab w:val="center" w:pos="6436"/>
          <w:tab w:val="center" w:pos="8049"/>
        </w:tabs>
        <w:spacing w:after="152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Pr="005C6F7E" w:rsidRDefault="005C6F7E" w:rsidP="005C6F7E">
      <w:pPr>
        <w:spacing w:after="5" w:line="266" w:lineRule="auto"/>
        <w:ind w:left="53" w:right="86" w:hanging="10"/>
        <w:rPr>
          <w:rFonts w:asciiTheme="minorHAnsi" w:hAnsiTheme="minorHAnsi"/>
        </w:rPr>
      </w:pPr>
      <w:r>
        <w:t>Зав. кафедрой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8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75F1C" wp14:editId="2ED89E26">
                <wp:extent cx="6078856" cy="6096"/>
                <wp:effectExtent l="0" t="0" r="0" b="0"/>
                <wp:docPr id="38467" name="Group 3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74" name="Shape 41574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C6831" id="Group 38467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">
                <v:shape id="Shape 41574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75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6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5"/>
          <w:tab w:val="center" w:pos="3743"/>
          <w:tab w:val="center" w:pos="5089"/>
          <w:tab w:val="center" w:pos="6436"/>
          <w:tab w:val="center" w:pos="8049"/>
        </w:tabs>
        <w:spacing w:after="24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Default="005C6F7E" w:rsidP="005C6F7E">
      <w:pPr>
        <w:spacing w:after="119" w:line="259" w:lineRule="auto"/>
        <w:ind w:left="58"/>
        <w:jc w:val="left"/>
      </w:pPr>
      <w:r>
        <w:t xml:space="preserve"> </w:t>
      </w:r>
    </w:p>
    <w:p w:rsidR="005C6F7E" w:rsidRDefault="005C6F7E" w:rsidP="005C6F7E">
      <w:pPr>
        <w:spacing w:after="1900"/>
        <w:ind w:left="454" w:right="837" w:hanging="10"/>
        <w:jc w:val="center"/>
      </w:pPr>
      <w:r>
        <w:t>Саратов 20</w:t>
      </w:r>
      <w:r w:rsidR="0085000F">
        <w:t>19</w:t>
      </w:r>
      <w:r>
        <w:t xml:space="preserve"> </w:t>
      </w:r>
    </w:p>
    <w:p w:rsidR="00B57E60" w:rsidRPr="00994751" w:rsidRDefault="00A104DA" w:rsidP="0091339A">
      <w:pPr>
        <w:pStyle w:val="af2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77786" w:rsidRPr="00A77786" w:rsidRDefault="00FE7992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r w:rsidRPr="00A77786">
            <w:rPr>
              <w:color w:val="000000" w:themeColor="text1"/>
              <w:sz w:val="28"/>
              <w:szCs w:val="28"/>
            </w:rPr>
            <w:fldChar w:fldCharType="begin"/>
          </w:r>
          <w:r w:rsidRPr="00A7778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77786">
            <w:rPr>
              <w:color w:val="000000" w:themeColor="text1"/>
              <w:sz w:val="28"/>
              <w:szCs w:val="28"/>
            </w:rPr>
            <w:fldChar w:fldCharType="separate"/>
          </w:r>
          <w:hyperlink w:anchor="_Toc9131402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Введение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3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Описание актуальности работы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4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Алгоритм парсинга сайта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LetyShops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5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Алгоритм парси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>н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га сайта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MegaBonus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6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Отбор библиотек для парсинга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8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Jsoup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09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_Toc9131409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0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Unirest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15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1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>#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2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HtmlAgilityPack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3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Fizzler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4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AngleSharp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5" w:history="1">
            <w:r w:rsidR="00A77786" w:rsidRPr="00A77786">
              <w:rPr>
                <w:rStyle w:val="af4"/>
                <w:b/>
                <w:noProof/>
                <w:sz w:val="28"/>
                <w:szCs w:val="28"/>
                <w:lang w:val="en-US"/>
              </w:rPr>
              <w:t>CsQuery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6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RestSharp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28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7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Python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19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BeautifulSoup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_Toc9131419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0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Scrapy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36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1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bidi="ru-RU"/>
              </w:rPr>
              <w:t>Request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2" w:history="1">
            <w:r w:rsidR="00A77786" w:rsidRPr="00A77786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Selenium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3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Сравнение скорости реализаций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4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Описание визуализации результатов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5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Описание выхода из специфических ситуаций при парсинге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6" w:history="1">
            <w:r w:rsidR="00A77786" w:rsidRPr="00A77786">
              <w:rPr>
                <w:rStyle w:val="af4"/>
                <w:noProof/>
                <w:sz w:val="28"/>
                <w:szCs w:val="28"/>
                <w:lang w:eastAsia="en-US"/>
              </w:rPr>
              <w:t>Заключение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49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>Список использованной литературы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А.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29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Б.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_Toc9131429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52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0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В.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Unirest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_Toc9131430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53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1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Г.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HtmlAgilityPack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_Toc9131431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54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2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Д.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Fizzler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_Toc9131432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55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3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Е.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AngleSharp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_Toc9131433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56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4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Ж.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CsQuery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_Toc9131434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57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5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З.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RestSharp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_Toc9131435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58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6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И.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="00A77786" w:rsidRPr="00A77786">
              <w:rPr>
                <w:rStyle w:val="af4"/>
                <w:noProof/>
                <w:sz w:val="28"/>
                <w:szCs w:val="28"/>
              </w:rPr>
              <w:t>#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_Toc9131436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59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7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К.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BeutifulSoup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_Toc9131437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60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786" w:rsidRPr="00A77786" w:rsidRDefault="00920F5D" w:rsidP="00A77786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31438" w:history="1">
            <w:r w:rsidR="00A77786" w:rsidRPr="00A77786">
              <w:rPr>
                <w:rStyle w:val="af4"/>
                <w:noProof/>
                <w:sz w:val="28"/>
                <w:szCs w:val="28"/>
              </w:rPr>
              <w:t xml:space="preserve">Приложение Л. </w:t>
            </w:r>
            <w:r w:rsidR="00A77786" w:rsidRPr="00A77786">
              <w:rPr>
                <w:rStyle w:val="af4"/>
                <w:noProof/>
                <w:sz w:val="28"/>
                <w:szCs w:val="28"/>
                <w:lang w:val="en-US"/>
              </w:rPr>
              <w:t>Scrapy</w:t>
            </w:r>
            <w:r w:rsidR="00A77786" w:rsidRPr="00A77786">
              <w:rPr>
                <w:noProof/>
                <w:webHidden/>
                <w:sz w:val="28"/>
                <w:szCs w:val="28"/>
              </w:rPr>
              <w:tab/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begin"/>
            </w:r>
            <w:r w:rsidR="00A77786" w:rsidRPr="00A77786">
              <w:rPr>
                <w:noProof/>
                <w:webHidden/>
                <w:sz w:val="28"/>
                <w:szCs w:val="28"/>
              </w:rPr>
              <w:instrText xml:space="preserve"> PAGEREF _Toc9131438 \h </w:instrText>
            </w:r>
            <w:r w:rsidR="00A77786" w:rsidRPr="00A77786">
              <w:rPr>
                <w:noProof/>
                <w:webHidden/>
                <w:sz w:val="28"/>
                <w:szCs w:val="28"/>
              </w:rPr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7786" w:rsidRPr="00A77786">
              <w:rPr>
                <w:noProof/>
                <w:webHidden/>
                <w:sz w:val="28"/>
                <w:szCs w:val="28"/>
              </w:rPr>
              <w:t>61</w:t>
            </w:r>
            <w:r w:rsidR="00A77786" w:rsidRPr="00A777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7D40" w:rsidRDefault="00FE7992" w:rsidP="00A77786">
          <w:pPr>
            <w:pStyle w:val="10"/>
            <w:tabs>
              <w:tab w:val="clear" w:pos="7440"/>
              <w:tab w:val="right" w:leader="dot" w:pos="9638"/>
            </w:tabs>
            <w:spacing w:after="0" w:line="360" w:lineRule="auto"/>
            <w:rPr>
              <w:bCs/>
              <w:color w:val="000000" w:themeColor="text1"/>
              <w:sz w:val="28"/>
              <w:szCs w:val="28"/>
            </w:rPr>
          </w:pPr>
          <w:r w:rsidRPr="00A77786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DC3FE9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Cs w:val="22"/>
        </w:rPr>
      </w:pPr>
      <w:bookmarkStart w:id="2" w:name="_Toc9131402"/>
      <w:r w:rsidRPr="00DC3FE9">
        <w:rPr>
          <w:rFonts w:ascii="Times New Roman" w:hAnsi="Times New Roman" w:cs="Times New Roman"/>
          <w:color w:val="000000" w:themeColor="text1"/>
          <w:szCs w:val="22"/>
        </w:rPr>
        <w:lastRenderedPageBreak/>
        <w:t>Введение</w:t>
      </w:r>
      <w:bookmarkEnd w:id="2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DC3FE9" w:rsidRDefault="00540BE3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3" w:name="_Toc9131403"/>
      <w:r w:rsidRPr="00DC3FE9">
        <w:rPr>
          <w:rFonts w:ascii="Times New Roman" w:hAnsi="Times New Roman" w:cs="Times New Roman"/>
        </w:rPr>
        <w:lastRenderedPageBreak/>
        <w:t>Описание актуальности работы</w:t>
      </w:r>
      <w:bookmarkEnd w:id="3"/>
    </w:p>
    <w:p w:rsidR="00B537BE" w:rsidRDefault="00920F5D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Интернет постоянно расширяется. Каждый день появляется всё больше сайтов, на которых размещена различная информация. Человеку с каждым днём труднее найти информацию самостоятельно среди сайтов, поэтому роль париснга сайтов становится всё значительнее.</w:t>
      </w:r>
    </w:p>
    <w:p w:rsidR="003F79CB" w:rsidRDefault="003F79CB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Программа для парсинга может обойти за день огромное количество сайтов и обработать огромное количество данных. При этом данные можно хранить в любом удобном формате.</w:t>
      </w:r>
    </w:p>
    <w:p w:rsidR="003F79CB" w:rsidRDefault="003F79CB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В отличие от человека, которому нужны еда, сон и отдых, программа может работать круглосуточно</w:t>
      </w:r>
      <w:r w:rsidR="000715BB">
        <w:rPr>
          <w:sz w:val="28"/>
          <w:szCs w:val="28"/>
        </w:rPr>
        <w:t>, зависев только от электричества и подключения к Интернету.</w:t>
      </w:r>
    </w:p>
    <w:p w:rsidR="008541D8" w:rsidRPr="00CF2991" w:rsidRDefault="003F79CB" w:rsidP="003F79CB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существует достаточное количество компаний, которые занимаются парсингом и анализом сайтов. Например, компания </w:t>
      </w:r>
      <w:r w:rsidRPr="003F79CB">
        <w:rPr>
          <w:sz w:val="28"/>
          <w:szCs w:val="28"/>
        </w:rPr>
        <w:t>Meltwater</w:t>
      </w:r>
      <w:r>
        <w:rPr>
          <w:sz w:val="28"/>
          <w:szCs w:val="28"/>
        </w:rPr>
        <w:t xml:space="preserve">, </w:t>
      </w:r>
      <w:r w:rsidRPr="003F79CB">
        <w:rPr>
          <w:sz w:val="28"/>
          <w:szCs w:val="28"/>
        </w:rPr>
        <w:t>которая разрабатывает и продает программное обеспечение для мониторинга СМИ и бизнес-</w:t>
      </w:r>
      <w:r w:rsidR="000715BB" w:rsidRPr="003F79CB">
        <w:rPr>
          <w:sz w:val="28"/>
          <w:szCs w:val="28"/>
        </w:rPr>
        <w:t>аналитики.</w:t>
      </w:r>
      <w:r w:rsidR="000715BB">
        <w:rPr>
          <w:sz w:val="28"/>
          <w:szCs w:val="28"/>
        </w:rPr>
        <w:t xml:space="preserve"> (</w:t>
      </w:r>
      <w:hyperlink r:id="rId9" w:history="1">
        <w:r>
          <w:rPr>
            <w:rStyle w:val="af4"/>
          </w:rPr>
          <w:t>https://www.meltwater.com/?ucs</w:t>
        </w:r>
      </w:hyperlink>
      <w:r>
        <w:rPr>
          <w:sz w:val="28"/>
          <w:szCs w:val="28"/>
        </w:rPr>
        <w:t>)</w:t>
      </w:r>
      <w:r w:rsidRPr="003F79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списку компаний также относятся </w:t>
      </w:r>
      <w:r>
        <w:rPr>
          <w:sz w:val="28"/>
          <w:szCs w:val="28"/>
          <w:lang w:val="en-US"/>
        </w:rPr>
        <w:t>Google</w:t>
      </w:r>
      <w:r w:rsidRPr="003F79CB">
        <w:rPr>
          <w:sz w:val="28"/>
          <w:szCs w:val="28"/>
        </w:rPr>
        <w:t xml:space="preserve"> </w:t>
      </w:r>
      <w:r>
        <w:rPr>
          <w:sz w:val="28"/>
          <w:szCs w:val="28"/>
        </w:rPr>
        <w:t>и Яндекс</w:t>
      </w:r>
      <w:r w:rsidR="000715B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541D8">
        <w:rPr>
          <w:sz w:val="28"/>
          <w:szCs w:val="28"/>
        </w:rPr>
        <w:t>(</w:t>
      </w:r>
      <w:hyperlink r:id="rId10" w:history="1">
        <w:r w:rsidR="008541D8">
          <w:rPr>
            <w:rStyle w:val="af4"/>
          </w:rPr>
          <w:t>https://habr.com/ru/post/340302/</w:t>
        </w:r>
      </w:hyperlink>
      <w:r w:rsidR="008541D8">
        <w:rPr>
          <w:sz w:val="28"/>
          <w:szCs w:val="28"/>
        </w:rPr>
        <w:t>)</w:t>
      </w: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8E6248" w:rsidRPr="00CF2991" w:rsidRDefault="008E6248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4" w:name="_Toc9131404"/>
      <w:r>
        <w:rPr>
          <w:rFonts w:ascii="Times New Roman" w:hAnsi="Times New Roman" w:cs="Times New Roman"/>
        </w:rPr>
        <w:lastRenderedPageBreak/>
        <w:t xml:space="preserve">Алгоритм парсинга сайта </w:t>
      </w:r>
      <w:r>
        <w:rPr>
          <w:rFonts w:ascii="Times New Roman" w:hAnsi="Times New Roman" w:cs="Times New Roman"/>
          <w:lang w:val="en-US"/>
        </w:rPr>
        <w:t>LetyShops</w:t>
      </w:r>
      <w:bookmarkEnd w:id="4"/>
    </w:p>
    <w:p w:rsidR="00CF2991" w:rsidRDefault="00CF2991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В этой главе описывается алгоритм парсинга сайта </w:t>
      </w:r>
      <w:r>
        <w:rPr>
          <w:sz w:val="28"/>
          <w:szCs w:val="28"/>
          <w:lang w:val="en-US"/>
        </w:rPr>
        <w:t>LetyShops</w:t>
      </w:r>
      <w:r w:rsidRPr="00CF2991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действия алгоритма в списке будут находиться магазины с кэшбэками.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 ходу разбора алгоритма будут описаны нюансы при парсинге данного сайта.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разбора алгоритма будет использоваться пример на языке программирования </w:t>
      </w:r>
      <w:r>
        <w:rPr>
          <w:sz w:val="28"/>
          <w:szCs w:val="28"/>
          <w:lang w:val="en-US"/>
        </w:rPr>
        <w:t>C</w:t>
      </w:r>
      <w:r w:rsidRPr="00510696">
        <w:rPr>
          <w:sz w:val="28"/>
          <w:szCs w:val="28"/>
        </w:rPr>
        <w:t>#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Fizzler</w:t>
      </w:r>
      <w:r w:rsidRPr="00510696">
        <w:rPr>
          <w:sz w:val="28"/>
          <w:szCs w:val="28"/>
        </w:rPr>
        <w:t>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Первым шагом для построения алгоритма парсинга сайта является ознакомление с самим сайтом. Сначала надо перейти на страницу, которая отображает предложенные магазины. В данном случае это </w:t>
      </w:r>
      <w:hyperlink r:id="rId11" w:history="1">
        <w:r w:rsidRPr="00AC24B3">
          <w:rPr>
            <w:rStyle w:val="af4"/>
            <w:color w:val="auto"/>
            <w:sz w:val="28"/>
            <w:szCs w:val="28"/>
            <w:u w:val="none"/>
          </w:rPr>
          <w:t>https://letyshops.com/shops</w:t>
        </w:r>
      </w:hyperlink>
      <w:r>
        <w:rPr>
          <w:sz w:val="28"/>
          <w:szCs w:val="28"/>
        </w:rPr>
        <w:t>.</w:t>
      </w:r>
      <w:r w:rsidR="00AC24B3"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сайта изображена на </w:t>
      </w:r>
      <w:r w:rsidR="00AC24B3">
        <w:rPr>
          <w:sz w:val="28"/>
          <w:szCs w:val="28"/>
        </w:rPr>
        <w:fldChar w:fldCharType="begin"/>
      </w:r>
      <w:r w:rsidR="00AC24B3">
        <w:rPr>
          <w:sz w:val="28"/>
          <w:szCs w:val="28"/>
        </w:rPr>
        <w:instrText xml:space="preserve"> REF _Ref9172357 \h </w:instrText>
      </w:r>
      <w:r w:rsidR="00AC24B3">
        <w:rPr>
          <w:sz w:val="28"/>
          <w:szCs w:val="28"/>
        </w:rPr>
      </w:r>
      <w:r w:rsidR="00AC24B3">
        <w:rPr>
          <w:sz w:val="28"/>
          <w:szCs w:val="28"/>
        </w:rPr>
        <w:fldChar w:fldCharType="separate"/>
      </w:r>
      <w:r w:rsidR="00AC24B3" w:rsidRPr="00510696">
        <w:rPr>
          <w:sz w:val="28"/>
          <w:szCs w:val="28"/>
        </w:rPr>
        <w:t>Рисун</w:t>
      </w:r>
      <w:r w:rsidR="00AC24B3">
        <w:rPr>
          <w:sz w:val="28"/>
          <w:szCs w:val="28"/>
        </w:rPr>
        <w:t>ке</w:t>
      </w:r>
      <w:r w:rsidR="00AC24B3" w:rsidRPr="00510696">
        <w:rPr>
          <w:sz w:val="28"/>
          <w:szCs w:val="28"/>
        </w:rPr>
        <w:t xml:space="preserve"> </w:t>
      </w:r>
      <w:r w:rsidR="00AC24B3" w:rsidRPr="00510696">
        <w:rPr>
          <w:noProof/>
          <w:sz w:val="28"/>
          <w:szCs w:val="28"/>
        </w:rPr>
        <w:t>1</w:t>
      </w:r>
      <w:r w:rsidR="00AC24B3">
        <w:rPr>
          <w:sz w:val="28"/>
          <w:szCs w:val="28"/>
        </w:rPr>
        <w:fldChar w:fldCharType="end"/>
      </w:r>
      <w:r w:rsidR="00AC24B3">
        <w:rPr>
          <w:sz w:val="28"/>
          <w:szCs w:val="28"/>
        </w:rPr>
        <w:t xml:space="preserve">. </w:t>
      </w:r>
      <w:r>
        <w:rPr>
          <w:sz w:val="28"/>
          <w:szCs w:val="28"/>
        </w:rPr>
        <w:t>При просмотре данной страницы следует обратить внимание на саму структуру сайта, то есть на расположение магазинов, а также на те элементы, которые позволяют получиться следующие магазины.</w:t>
      </w:r>
    </w:p>
    <w:p w:rsidR="00510696" w:rsidRPr="00510696" w:rsidRDefault="00510696" w:rsidP="00510696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510696">
        <w:rPr>
          <w:noProof/>
          <w:sz w:val="44"/>
          <w:szCs w:val="44"/>
        </w:rPr>
        <w:drawing>
          <wp:inline distT="0" distB="0" distL="0" distR="0">
            <wp:extent cx="5353050" cy="3451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64" cy="3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96" w:rsidRPr="00510696" w:rsidRDefault="00510696" w:rsidP="00510696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5" w:name="_Ref9172357"/>
      <w:r w:rsidRPr="0051069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0696">
        <w:rPr>
          <w:i w:val="0"/>
          <w:iCs w:val="0"/>
          <w:color w:val="auto"/>
          <w:sz w:val="28"/>
          <w:szCs w:val="28"/>
        </w:rPr>
        <w:fldChar w:fldCharType="begin"/>
      </w:r>
      <w:r w:rsidRPr="0051069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0696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1</w:t>
      </w:r>
      <w:r w:rsidRPr="00510696">
        <w:rPr>
          <w:i w:val="0"/>
          <w:iCs w:val="0"/>
          <w:color w:val="auto"/>
          <w:sz w:val="28"/>
          <w:szCs w:val="28"/>
        </w:rPr>
        <w:fldChar w:fldCharType="end"/>
      </w:r>
      <w:r w:rsidRPr="0051069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10696">
        <w:rPr>
          <w:i w:val="0"/>
          <w:iCs w:val="0"/>
          <w:color w:val="auto"/>
          <w:sz w:val="28"/>
          <w:szCs w:val="28"/>
        </w:rPr>
        <w:t xml:space="preserve"> страница с магазинами сайта </w:t>
      </w:r>
      <w:r w:rsidRPr="00510696">
        <w:rPr>
          <w:i w:val="0"/>
          <w:iCs w:val="0"/>
          <w:color w:val="auto"/>
          <w:sz w:val="28"/>
          <w:szCs w:val="28"/>
          <w:lang w:val="en-US"/>
        </w:rPr>
        <w:t>LetyShops</w:t>
      </w:r>
      <w:bookmarkEnd w:id="5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всех магазинов расположен элемент, который позволяет переходить по страницам магазина. Элемент изображен </w:t>
      </w:r>
      <w:r w:rsidR="006F60EA">
        <w:rPr>
          <w:sz w:val="28"/>
          <w:szCs w:val="28"/>
        </w:rPr>
        <w:t xml:space="preserve">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_Ref9258849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AC24B3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AC24B3">
        <w:rPr>
          <w:sz w:val="28"/>
          <w:szCs w:val="28"/>
        </w:rPr>
        <w:t xml:space="preserve"> </w:t>
      </w:r>
      <w:r w:rsidR="006F60EA" w:rsidRPr="00AC24B3">
        <w:rPr>
          <w:noProof/>
          <w:sz w:val="28"/>
          <w:szCs w:val="28"/>
        </w:rPr>
        <w:t>2</w:t>
      </w:r>
      <w:r w:rsidR="006F60EA">
        <w:rPr>
          <w:sz w:val="28"/>
          <w:szCs w:val="28"/>
        </w:rPr>
        <w:fldChar w:fldCharType="end"/>
      </w:r>
      <w:r w:rsidR="00F51AFB">
        <w:rPr>
          <w:sz w:val="28"/>
          <w:szCs w:val="28"/>
        </w:rPr>
        <w:t>.</w:t>
      </w:r>
    </w:p>
    <w:p w:rsidR="00AC24B3" w:rsidRPr="00AC24B3" w:rsidRDefault="00AC24B3" w:rsidP="00AC24B3">
      <w:pPr>
        <w:keepNext/>
        <w:tabs>
          <w:tab w:val="clear" w:pos="8640"/>
        </w:tabs>
        <w:spacing w:after="0" w:line="360" w:lineRule="auto"/>
        <w:ind w:firstLine="113"/>
        <w:jc w:val="center"/>
        <w:rPr>
          <w:sz w:val="28"/>
          <w:szCs w:val="28"/>
        </w:rPr>
      </w:pPr>
      <w:r w:rsidRPr="00AC24B3">
        <w:rPr>
          <w:noProof/>
          <w:sz w:val="28"/>
          <w:szCs w:val="28"/>
        </w:rPr>
        <w:drawing>
          <wp:inline distT="0" distB="0" distL="0" distR="0">
            <wp:extent cx="31432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B3" w:rsidRPr="00AC24B3" w:rsidRDefault="00AC24B3" w:rsidP="00AC24B3">
      <w:pPr>
        <w:pStyle w:val="af3"/>
        <w:ind w:firstLine="113"/>
        <w:jc w:val="center"/>
        <w:rPr>
          <w:i w:val="0"/>
          <w:iCs w:val="0"/>
          <w:color w:val="auto"/>
          <w:sz w:val="28"/>
          <w:szCs w:val="28"/>
        </w:rPr>
      </w:pPr>
      <w:bookmarkStart w:id="6" w:name="_Ref9258797"/>
      <w:bookmarkStart w:id="7" w:name="_Ref9258849"/>
      <w:r w:rsidRPr="00AC24B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24B3">
        <w:rPr>
          <w:i w:val="0"/>
          <w:iCs w:val="0"/>
          <w:color w:val="auto"/>
          <w:sz w:val="28"/>
          <w:szCs w:val="28"/>
        </w:rPr>
        <w:fldChar w:fldCharType="begin"/>
      </w:r>
      <w:r w:rsidRPr="00AC24B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24B3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2</w:t>
      </w:r>
      <w:r w:rsidRPr="00AC24B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AC24B3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AC24B3">
        <w:rPr>
          <w:i w:val="0"/>
          <w:iCs w:val="0"/>
          <w:color w:val="auto"/>
          <w:sz w:val="28"/>
          <w:szCs w:val="28"/>
        </w:rPr>
        <w:t xml:space="preserve"> элемент страницы для перехода по страницам</w:t>
      </w:r>
      <w:bookmarkEnd w:id="6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перехода на последующие страницы, </w:t>
      </w:r>
      <w:r>
        <w:rPr>
          <w:sz w:val="28"/>
          <w:szCs w:val="28"/>
          <w:lang w:val="en-US"/>
        </w:rPr>
        <w:t>URL</w:t>
      </w:r>
      <w:r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меняется так, что в него добавляются параметры в виде номера страницы – </w:t>
      </w:r>
      <w:r w:rsidRPr="00AC24B3">
        <w:rPr>
          <w:sz w:val="28"/>
          <w:szCs w:val="28"/>
        </w:rPr>
        <w:t>https://letyshops.com/shops?page=2</w:t>
      </w:r>
      <w:r>
        <w:rPr>
          <w:sz w:val="28"/>
          <w:szCs w:val="28"/>
        </w:rPr>
        <w:t>.</w:t>
      </w:r>
      <w:r w:rsidR="00AB2740">
        <w:rPr>
          <w:sz w:val="28"/>
          <w:szCs w:val="28"/>
        </w:rPr>
        <w:t xml:space="preserve"> Это облегчает создание алгоритма, так как для перехода по сайту потребуется лишь менять один параметр.</w:t>
      </w:r>
    </w:p>
    <w:p w:rsidR="00AB2740" w:rsidRDefault="009D77A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просмотра структуры </w:t>
      </w:r>
      <w:r w:rsidR="006F60EA">
        <w:rPr>
          <w:sz w:val="28"/>
          <w:szCs w:val="28"/>
        </w:rPr>
        <w:t xml:space="preserve">страницы в виде </w:t>
      </w:r>
      <w:r w:rsidR="006F60EA">
        <w:rPr>
          <w:sz w:val="28"/>
          <w:szCs w:val="28"/>
          <w:lang w:val="en-US"/>
        </w:rPr>
        <w:t>html</w:t>
      </w:r>
      <w:r w:rsidRPr="009D77A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панель разработчика.</w:t>
      </w:r>
      <w:r w:rsidR="006F60EA" w:rsidRPr="006F60EA">
        <w:rPr>
          <w:sz w:val="28"/>
          <w:szCs w:val="28"/>
        </w:rPr>
        <w:t xml:space="preserve"> </w:t>
      </w:r>
      <w:r w:rsidR="006F60EA">
        <w:rPr>
          <w:sz w:val="28"/>
          <w:szCs w:val="28"/>
        </w:rPr>
        <w:t xml:space="preserve">С помощью этой панель осуществляется поиск элементов. 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_Ref9259294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6F60EA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6F60EA">
        <w:rPr>
          <w:sz w:val="28"/>
          <w:szCs w:val="28"/>
        </w:rPr>
        <w:t xml:space="preserve"> </w:t>
      </w:r>
      <w:r w:rsidR="006F60EA" w:rsidRPr="006F60EA">
        <w:rPr>
          <w:noProof/>
          <w:sz w:val="28"/>
          <w:szCs w:val="28"/>
        </w:rPr>
        <w:t>3</w:t>
      </w:r>
      <w:r w:rsidR="006F60EA">
        <w:rPr>
          <w:sz w:val="28"/>
          <w:szCs w:val="28"/>
        </w:rPr>
        <w:fldChar w:fldCharType="end"/>
      </w:r>
      <w:r w:rsidR="006F60EA">
        <w:rPr>
          <w:sz w:val="28"/>
          <w:szCs w:val="28"/>
        </w:rPr>
        <w:t xml:space="preserve"> изображен выбор конкретного магазина.</w:t>
      </w:r>
    </w:p>
    <w:p w:rsidR="006F60EA" w:rsidRPr="006F60EA" w:rsidRDefault="006F60EA" w:rsidP="006F60EA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6F60EA">
        <w:rPr>
          <w:noProof/>
          <w:sz w:val="44"/>
          <w:szCs w:val="44"/>
        </w:rPr>
        <w:drawing>
          <wp:inline distT="0" distB="0" distL="0" distR="0">
            <wp:extent cx="4732949" cy="453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70" cy="45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EA" w:rsidRPr="006F60EA" w:rsidRDefault="006F60EA" w:rsidP="006F60EA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8" w:name="_Ref9259294"/>
      <w:r w:rsidRPr="006F60E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60EA">
        <w:rPr>
          <w:i w:val="0"/>
          <w:iCs w:val="0"/>
          <w:color w:val="auto"/>
          <w:sz w:val="28"/>
          <w:szCs w:val="28"/>
        </w:rPr>
        <w:fldChar w:fldCharType="begin"/>
      </w:r>
      <w:r w:rsidRPr="006F60E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60EA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3</w:t>
      </w:r>
      <w:r w:rsidRPr="006F60EA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6F60EA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6F60EA">
        <w:rPr>
          <w:i w:val="0"/>
          <w:iCs w:val="0"/>
          <w:color w:val="auto"/>
          <w:sz w:val="28"/>
          <w:szCs w:val="28"/>
        </w:rPr>
        <w:t xml:space="preserve"> выбор элемента с магазином</w:t>
      </w:r>
    </w:p>
    <w:p w:rsidR="00AC24B3" w:rsidRDefault="00AD0EF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Из предыдущего рисунка видно, что элемент находится в тэге «а» с классом «</w:t>
      </w:r>
      <w:r w:rsidRPr="00AD0EFC">
        <w:rPr>
          <w:sz w:val="28"/>
          <w:szCs w:val="28"/>
        </w:rPr>
        <w:t>b-teaser__inner</w:t>
      </w:r>
      <w:r>
        <w:rPr>
          <w:sz w:val="28"/>
          <w:szCs w:val="28"/>
        </w:rPr>
        <w:t>». Внутри этого элемента содержится вся нужная информация.</w:t>
      </w:r>
      <w:r w:rsidR="00D7057B">
        <w:rPr>
          <w:sz w:val="28"/>
          <w:szCs w:val="28"/>
        </w:rPr>
        <w:t xml:space="preserve"> То есть нужно извлечь все элементы с приведённым ранее классом.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</w:rPr>
        <w:t>Ниже представлен код для извлечения элементов с одной страницы.</w:t>
      </w:r>
    </w:p>
    <w:p w:rsidR="00F740A7" w:rsidRPr="00920F5D" w:rsidRDefault="00F740A7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F740A7">
        <w:rPr>
          <w:sz w:val="28"/>
          <w:szCs w:val="28"/>
          <w:lang w:val="en-US"/>
        </w:rPr>
        <w:t>var</w:t>
      </w:r>
      <w:r w:rsidRPr="00920F5D">
        <w:rPr>
          <w:sz w:val="28"/>
          <w:szCs w:val="28"/>
        </w:rPr>
        <w:t xml:space="preserve"> </w:t>
      </w:r>
      <w:r w:rsidRPr="00F740A7">
        <w:rPr>
          <w:sz w:val="28"/>
          <w:szCs w:val="28"/>
          <w:lang w:val="en-US"/>
        </w:rPr>
        <w:t>listOfShops</w:t>
      </w:r>
      <w:r w:rsidRPr="00920F5D">
        <w:rPr>
          <w:sz w:val="28"/>
          <w:szCs w:val="28"/>
        </w:rPr>
        <w:t xml:space="preserve"> = </w:t>
      </w:r>
      <w:r w:rsidRPr="00F740A7">
        <w:rPr>
          <w:sz w:val="28"/>
          <w:szCs w:val="28"/>
          <w:lang w:val="en-US"/>
        </w:rPr>
        <w:t>html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QuerySelectorAll</w:t>
      </w:r>
      <w:r w:rsidRPr="00920F5D">
        <w:rPr>
          <w:sz w:val="28"/>
          <w:szCs w:val="28"/>
        </w:rPr>
        <w:t>("</w:t>
      </w:r>
      <w:r w:rsidRPr="00F740A7">
        <w:rPr>
          <w:sz w:val="28"/>
          <w:szCs w:val="28"/>
          <w:lang w:val="en-US"/>
        </w:rPr>
        <w:t>div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b</w:t>
      </w:r>
      <w:r w:rsidRPr="00920F5D">
        <w:rPr>
          <w:sz w:val="28"/>
          <w:szCs w:val="28"/>
        </w:rPr>
        <w:t>-</w:t>
      </w:r>
      <w:r w:rsidRPr="00F740A7">
        <w:rPr>
          <w:sz w:val="28"/>
          <w:szCs w:val="28"/>
          <w:lang w:val="en-US"/>
        </w:rPr>
        <w:t>teaser</w:t>
      </w:r>
      <w:r w:rsidRPr="00920F5D">
        <w:rPr>
          <w:sz w:val="28"/>
          <w:szCs w:val="28"/>
        </w:rPr>
        <w:t xml:space="preserve"> &gt; </w:t>
      </w:r>
      <w:r w:rsidRPr="00F740A7">
        <w:rPr>
          <w:sz w:val="28"/>
          <w:szCs w:val="28"/>
          <w:lang w:val="en-US"/>
        </w:rPr>
        <w:t>a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b</w:t>
      </w:r>
      <w:r w:rsidRPr="00920F5D">
        <w:rPr>
          <w:sz w:val="28"/>
          <w:szCs w:val="28"/>
        </w:rPr>
        <w:t>-</w:t>
      </w:r>
      <w:r w:rsidRPr="00F740A7">
        <w:rPr>
          <w:sz w:val="28"/>
          <w:szCs w:val="28"/>
          <w:lang w:val="en-US"/>
        </w:rPr>
        <w:t>teaser</w:t>
      </w:r>
      <w:r w:rsidRPr="00920F5D">
        <w:rPr>
          <w:sz w:val="28"/>
          <w:szCs w:val="28"/>
        </w:rPr>
        <w:t>__</w:t>
      </w:r>
      <w:r w:rsidRPr="00F740A7">
        <w:rPr>
          <w:sz w:val="28"/>
          <w:szCs w:val="28"/>
          <w:lang w:val="en-US"/>
        </w:rPr>
        <w:t>inner</w:t>
      </w:r>
      <w:r w:rsidRPr="00920F5D">
        <w:rPr>
          <w:sz w:val="28"/>
          <w:szCs w:val="28"/>
        </w:rPr>
        <w:t>");</w:t>
      </w:r>
    </w:p>
    <w:p w:rsidR="008539F8" w:rsidRPr="00AB5073" w:rsidRDefault="00F740A7" w:rsidP="00A300A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селектор</w:t>
      </w:r>
      <w:r w:rsidR="00AB5073" w:rsidRPr="00AB5073">
        <w:rPr>
          <w:sz w:val="28"/>
          <w:szCs w:val="28"/>
        </w:rPr>
        <w:t xml:space="preserve">, </w:t>
      </w:r>
      <w:r w:rsidR="00A300A5">
        <w:rPr>
          <w:sz w:val="28"/>
          <w:szCs w:val="28"/>
        </w:rPr>
        <w:t>в</w:t>
      </w:r>
      <w:r w:rsidR="00AB5073">
        <w:rPr>
          <w:sz w:val="28"/>
          <w:szCs w:val="28"/>
        </w:rPr>
        <w:t xml:space="preserve"> </w:t>
      </w:r>
      <w:r w:rsidR="00AB5073">
        <w:rPr>
          <w:sz w:val="28"/>
          <w:szCs w:val="28"/>
          <w:lang w:val="en-US"/>
        </w:rPr>
        <w:t>html</w:t>
      </w:r>
      <w:r w:rsidR="00AB5073" w:rsidRPr="00AB5073">
        <w:rPr>
          <w:sz w:val="28"/>
          <w:szCs w:val="28"/>
        </w:rPr>
        <w:t xml:space="preserve"> </w:t>
      </w:r>
      <w:r w:rsidR="00AB5073">
        <w:rPr>
          <w:sz w:val="28"/>
          <w:szCs w:val="28"/>
        </w:rPr>
        <w:t>код</w:t>
      </w:r>
      <w:r w:rsidR="00A300A5">
        <w:rPr>
          <w:sz w:val="28"/>
          <w:szCs w:val="28"/>
        </w:rPr>
        <w:t>е</w:t>
      </w:r>
      <w:r w:rsidR="00AB5073">
        <w:rPr>
          <w:sz w:val="28"/>
          <w:szCs w:val="28"/>
        </w:rPr>
        <w:t xml:space="preserve"> </w:t>
      </w:r>
      <w:r w:rsidR="00A300A5">
        <w:rPr>
          <w:sz w:val="28"/>
          <w:szCs w:val="28"/>
        </w:rPr>
        <w:t>находятся</w:t>
      </w:r>
      <w:r w:rsidR="00AB5073">
        <w:rPr>
          <w:sz w:val="28"/>
          <w:szCs w:val="28"/>
        </w:rPr>
        <w:t xml:space="preserve"> все элементы, которые подходят под заданный критерий и записываются в список </w:t>
      </w:r>
      <w:r w:rsidR="00AB5073">
        <w:rPr>
          <w:sz w:val="28"/>
          <w:szCs w:val="28"/>
          <w:lang w:val="en-US"/>
        </w:rPr>
        <w:t>listOfShops</w:t>
      </w:r>
      <w:r w:rsidR="00AB5073" w:rsidRPr="00AB5073">
        <w:rPr>
          <w:sz w:val="28"/>
          <w:szCs w:val="28"/>
        </w:rPr>
        <w:t>.</w:t>
      </w:r>
    </w:p>
    <w:p w:rsidR="00AC24B3" w:rsidRDefault="008539F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300A5">
        <w:rPr>
          <w:sz w:val="28"/>
          <w:szCs w:val="28"/>
        </w:rPr>
        <w:t xml:space="preserve">с помощью </w:t>
      </w:r>
      <w:r w:rsidR="00A300A5">
        <w:rPr>
          <w:sz w:val="28"/>
          <w:szCs w:val="28"/>
          <w:lang w:val="en-US"/>
        </w:rPr>
        <w:t>foreach</w:t>
      </w:r>
      <w:r w:rsidR="00A300A5" w:rsidRPr="00A300A5">
        <w:rPr>
          <w:sz w:val="28"/>
          <w:szCs w:val="28"/>
        </w:rPr>
        <w:t xml:space="preserve"> </w:t>
      </w:r>
      <w:r w:rsidR="00A300A5">
        <w:rPr>
          <w:sz w:val="28"/>
          <w:szCs w:val="28"/>
        </w:rPr>
        <w:t>осуществляется проход</w:t>
      </w:r>
      <w:r>
        <w:rPr>
          <w:sz w:val="28"/>
          <w:szCs w:val="28"/>
        </w:rPr>
        <w:t xml:space="preserve"> по списку, и каждый элемент переда</w:t>
      </w:r>
      <w:r w:rsidR="00A300A5">
        <w:rPr>
          <w:sz w:val="28"/>
          <w:szCs w:val="28"/>
        </w:rPr>
        <w:t>ётся</w:t>
      </w:r>
      <w:r>
        <w:rPr>
          <w:sz w:val="28"/>
          <w:szCs w:val="28"/>
        </w:rPr>
        <w:t xml:space="preserve"> на вход метод</w:t>
      </w:r>
      <w:r w:rsidR="00BA6333">
        <w:rPr>
          <w:sz w:val="28"/>
          <w:szCs w:val="28"/>
        </w:rPr>
        <w:t>ам</w:t>
      </w:r>
      <w:r>
        <w:rPr>
          <w:sz w:val="28"/>
          <w:szCs w:val="28"/>
        </w:rPr>
        <w:t xml:space="preserve"> в качест</w:t>
      </w:r>
      <w:r w:rsidR="00BA6333">
        <w:rPr>
          <w:sz w:val="28"/>
          <w:szCs w:val="28"/>
        </w:rPr>
        <w:t>в</w:t>
      </w:r>
      <w:r>
        <w:rPr>
          <w:sz w:val="28"/>
          <w:szCs w:val="28"/>
        </w:rPr>
        <w:t>е аргумента</w:t>
      </w:r>
      <w:r w:rsidR="00BA6333">
        <w:rPr>
          <w:sz w:val="28"/>
          <w:szCs w:val="28"/>
        </w:rPr>
        <w:t>.</w:t>
      </w:r>
      <w:r w:rsidR="00F4325E">
        <w:rPr>
          <w:sz w:val="28"/>
          <w:szCs w:val="28"/>
        </w:rPr>
        <w:t xml:space="preserve"> После получения данных из методов, происходит проверка, а затем добавление в список. Ниже представлен код.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foreach (var item in listOfShops)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name = GetName(item);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Double discount = GetDiscount(item);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label = GetLabel(item);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url = GetUrl(item);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image = GetImage(item);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if (!(String.IsNullOrEmpty(name) || Double.IsNaN(discount) || String.IsNullOrEmpty(label) || String.IsNullOrEmpty(image) || String.IsNullOrEmpty(url)))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Shops.Add(new Shop(name, discount, label, image, url));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AC24B3" w:rsidRDefault="00F4325E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Как видно из примера, для каждого элемента есть свой метод, в котором содержится логика для извлечения информации.</w:t>
      </w:r>
    </w:p>
    <w:p w:rsidR="00010662" w:rsidRDefault="00010662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GetName</w:t>
      </w:r>
      <w:r w:rsidRPr="00010662">
        <w:rPr>
          <w:sz w:val="28"/>
          <w:szCs w:val="28"/>
        </w:rPr>
        <w:t xml:space="preserve">() </w:t>
      </w:r>
      <w:r>
        <w:rPr>
          <w:sz w:val="28"/>
          <w:szCs w:val="28"/>
        </w:rPr>
        <w:t>извлекает из элемента имя, которое находится в элементе «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» с классом «</w:t>
      </w:r>
      <w:r w:rsidRPr="00010662">
        <w:rPr>
          <w:sz w:val="28"/>
          <w:szCs w:val="28"/>
        </w:rPr>
        <w:t>b-teaser__title</w:t>
      </w:r>
      <w:r>
        <w:rPr>
          <w:sz w:val="28"/>
          <w:szCs w:val="28"/>
        </w:rPr>
        <w:t xml:space="preserve">». С помощью </w:t>
      </w:r>
      <w:r>
        <w:rPr>
          <w:sz w:val="28"/>
          <w:szCs w:val="28"/>
          <w:lang w:val="en-US"/>
        </w:rPr>
        <w:t>css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</w:t>
      </w:r>
      <w:r>
        <w:rPr>
          <w:sz w:val="28"/>
          <w:szCs w:val="28"/>
        </w:rPr>
        <w:lastRenderedPageBreak/>
        <w:t xml:space="preserve">перемещение к этому элементу, а с помощью свойства </w:t>
      </w:r>
      <w:r>
        <w:rPr>
          <w:sz w:val="28"/>
          <w:szCs w:val="28"/>
          <w:lang w:val="en-US"/>
        </w:rPr>
        <w:t>InnerText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 xml:space="preserve">() </w:t>
      </w:r>
      <w:r>
        <w:rPr>
          <w:sz w:val="28"/>
          <w:szCs w:val="28"/>
        </w:rPr>
        <w:t>нужен для удаления лишних пробелов. Пример кода приведён ниже.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>private String GetName(HtmlNode html)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>{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>return html.QuerySelector("div.b-teaser__title").InnerText.Trim();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</w:rPr>
      </w:pPr>
      <w:r w:rsidRPr="00010662">
        <w:rPr>
          <w:sz w:val="28"/>
          <w:szCs w:val="28"/>
        </w:rPr>
        <w:t>}</w:t>
      </w:r>
    </w:p>
    <w:p w:rsidR="00396F98" w:rsidRDefault="00010662" w:rsidP="00396F9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GetDiscount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 из элемента значение </w:t>
      </w:r>
      <w:r w:rsidR="00396F98">
        <w:rPr>
          <w:sz w:val="28"/>
          <w:szCs w:val="28"/>
        </w:rPr>
        <w:t>кэшбэка, которое может находиться в двух местах в зависимости от того старое значение или новое. Если значение кэшбэка не менялось и не помечалось красным, то оно находится в тэге «</w:t>
      </w:r>
      <w:r w:rsidR="00396F98">
        <w:rPr>
          <w:sz w:val="28"/>
          <w:szCs w:val="28"/>
          <w:lang w:val="en-US"/>
        </w:rPr>
        <w:t>span</w:t>
      </w:r>
      <w:r w:rsidR="00396F98">
        <w:rPr>
          <w:sz w:val="28"/>
          <w:szCs w:val="28"/>
        </w:rPr>
        <w:t>»</w:t>
      </w:r>
      <w:r w:rsidR="00396F98" w:rsidRPr="00396F98">
        <w:rPr>
          <w:sz w:val="28"/>
          <w:szCs w:val="28"/>
        </w:rPr>
        <w:t xml:space="preserve"> </w:t>
      </w:r>
      <w:r w:rsidR="00396F98">
        <w:rPr>
          <w:sz w:val="28"/>
          <w:szCs w:val="28"/>
        </w:rPr>
        <w:t>с классом «</w:t>
      </w:r>
      <w:r w:rsidR="00396F98" w:rsidRPr="00396F98">
        <w:rPr>
          <w:sz w:val="28"/>
          <w:szCs w:val="28"/>
        </w:rPr>
        <w:t>b-shop-teaser__cash</w:t>
      </w:r>
      <w:r w:rsidR="00396F98">
        <w:rPr>
          <w:sz w:val="28"/>
          <w:szCs w:val="28"/>
        </w:rPr>
        <w:t xml:space="preserve">». Если </w:t>
      </w:r>
      <w:r w:rsidR="004D0587">
        <w:rPr>
          <w:sz w:val="28"/>
          <w:szCs w:val="28"/>
        </w:rPr>
        <w:t xml:space="preserve">значение кэшбэка новое и оно помечено красным, как на </w:t>
      </w:r>
      <w:r w:rsidR="00A20FB7">
        <w:rPr>
          <w:sz w:val="28"/>
          <w:szCs w:val="28"/>
        </w:rPr>
        <w:fldChar w:fldCharType="begin"/>
      </w:r>
      <w:r w:rsidR="00A20FB7">
        <w:rPr>
          <w:sz w:val="28"/>
          <w:szCs w:val="28"/>
        </w:rPr>
        <w:instrText xml:space="preserve"> REF _Ref9280188 \h </w:instrText>
      </w:r>
      <w:r w:rsidR="00A20FB7">
        <w:rPr>
          <w:sz w:val="28"/>
          <w:szCs w:val="28"/>
        </w:rPr>
      </w:r>
      <w:r w:rsidR="00A20FB7">
        <w:rPr>
          <w:sz w:val="28"/>
          <w:szCs w:val="28"/>
        </w:rPr>
        <w:fldChar w:fldCharType="separate"/>
      </w:r>
      <w:r w:rsidR="00A20FB7" w:rsidRPr="004D0587">
        <w:rPr>
          <w:sz w:val="28"/>
          <w:szCs w:val="28"/>
        </w:rPr>
        <w:t>Рисун</w:t>
      </w:r>
      <w:r w:rsidR="00A20FB7">
        <w:rPr>
          <w:sz w:val="28"/>
          <w:szCs w:val="28"/>
        </w:rPr>
        <w:t>ке</w:t>
      </w:r>
      <w:r w:rsidR="00A20FB7" w:rsidRPr="004D0587">
        <w:rPr>
          <w:sz w:val="28"/>
          <w:szCs w:val="28"/>
        </w:rPr>
        <w:t xml:space="preserve"> </w:t>
      </w:r>
      <w:r w:rsidR="00A20FB7" w:rsidRPr="004D0587">
        <w:rPr>
          <w:noProof/>
          <w:sz w:val="28"/>
          <w:szCs w:val="28"/>
        </w:rPr>
        <w:t>4</w:t>
      </w:r>
      <w:r w:rsidR="00A20FB7">
        <w:rPr>
          <w:sz w:val="28"/>
          <w:szCs w:val="28"/>
        </w:rPr>
        <w:fldChar w:fldCharType="end"/>
      </w:r>
      <w:r w:rsidR="00A20FB7">
        <w:rPr>
          <w:sz w:val="28"/>
          <w:szCs w:val="28"/>
        </w:rPr>
        <w:t xml:space="preserve">, то путь к элементу будет уже иным. Элемент находится </w:t>
      </w:r>
      <w:r w:rsidR="00955FCF">
        <w:rPr>
          <w:sz w:val="28"/>
          <w:szCs w:val="28"/>
        </w:rPr>
        <w:t>в тэге «</w:t>
      </w:r>
      <w:r w:rsidR="00955FCF">
        <w:rPr>
          <w:sz w:val="28"/>
          <w:szCs w:val="28"/>
          <w:lang w:val="en-US"/>
        </w:rPr>
        <w:t>span</w:t>
      </w:r>
      <w:r w:rsidR="00955FCF">
        <w:rPr>
          <w:sz w:val="28"/>
          <w:szCs w:val="28"/>
        </w:rPr>
        <w:t>»</w:t>
      </w:r>
      <w:r w:rsidR="00955FCF" w:rsidRPr="00955FCF">
        <w:rPr>
          <w:sz w:val="28"/>
          <w:szCs w:val="28"/>
        </w:rPr>
        <w:t xml:space="preserve"> </w:t>
      </w:r>
      <w:r w:rsidR="00955FCF">
        <w:rPr>
          <w:sz w:val="28"/>
          <w:szCs w:val="28"/>
        </w:rPr>
        <w:t>с классом «</w:t>
      </w:r>
      <w:r w:rsidR="00955FCF" w:rsidRPr="00955FCF">
        <w:rPr>
          <w:sz w:val="28"/>
          <w:szCs w:val="28"/>
        </w:rPr>
        <w:t>b-shop-teaser__new-cash</w:t>
      </w:r>
      <w:r w:rsidR="00955FCF">
        <w:rPr>
          <w:sz w:val="28"/>
          <w:szCs w:val="28"/>
        </w:rPr>
        <w:t>».</w:t>
      </w:r>
      <w:r w:rsidR="00D45FFB">
        <w:rPr>
          <w:sz w:val="28"/>
          <w:szCs w:val="28"/>
        </w:rPr>
        <w:t xml:space="preserve"> Далее с помощью </w:t>
      </w:r>
      <w:r w:rsidR="00D45FFB">
        <w:rPr>
          <w:sz w:val="28"/>
          <w:szCs w:val="28"/>
          <w:lang w:val="en-US"/>
        </w:rPr>
        <w:t>css</w:t>
      </w:r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 w:rsidR="00D45FFB">
        <w:rPr>
          <w:sz w:val="28"/>
          <w:szCs w:val="28"/>
          <w:lang w:val="en-US"/>
        </w:rPr>
        <w:t>InnerText</w:t>
      </w:r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извлекается текст тэга. Метод </w:t>
      </w:r>
      <w:r w:rsidR="00D45FFB">
        <w:rPr>
          <w:sz w:val="28"/>
          <w:szCs w:val="28"/>
          <w:lang w:val="en-US"/>
        </w:rPr>
        <w:t>Trim</w:t>
      </w:r>
      <w:r w:rsidR="00D45FFB" w:rsidRPr="00010662">
        <w:rPr>
          <w:sz w:val="28"/>
          <w:szCs w:val="28"/>
        </w:rPr>
        <w:t xml:space="preserve">() </w:t>
      </w:r>
      <w:r w:rsidR="00D45FFB">
        <w:rPr>
          <w:sz w:val="28"/>
          <w:szCs w:val="28"/>
        </w:rPr>
        <w:t xml:space="preserve">нужен для удаления лишних пробелов. После извлечения значения кэшбэка, его надо привести к типу </w:t>
      </w:r>
      <w:r w:rsidR="00D45FFB">
        <w:rPr>
          <w:sz w:val="28"/>
          <w:szCs w:val="28"/>
          <w:lang w:val="en-US"/>
        </w:rPr>
        <w:t>double</w:t>
      </w:r>
      <w:r w:rsidR="00D45FFB" w:rsidRPr="00D45FFB">
        <w:rPr>
          <w:sz w:val="28"/>
          <w:szCs w:val="28"/>
        </w:rPr>
        <w:t xml:space="preserve">. </w:t>
      </w:r>
      <w:r w:rsidR="00D45FFB">
        <w:rPr>
          <w:sz w:val="28"/>
          <w:szCs w:val="28"/>
        </w:rPr>
        <w:t xml:space="preserve">Если в строке разделителем целой и дробной части является точка, то язык программирования </w:t>
      </w:r>
      <w:r w:rsidR="00D45FFB">
        <w:rPr>
          <w:sz w:val="28"/>
          <w:szCs w:val="28"/>
          <w:lang w:val="en-US"/>
        </w:rPr>
        <w:t>C</w:t>
      </w:r>
      <w:r w:rsidR="00D45FFB" w:rsidRPr="00D45FFB">
        <w:rPr>
          <w:sz w:val="28"/>
          <w:szCs w:val="28"/>
        </w:rPr>
        <w:t xml:space="preserve"># </w:t>
      </w:r>
      <w:r w:rsidR="00D45FFB">
        <w:rPr>
          <w:sz w:val="28"/>
          <w:szCs w:val="28"/>
        </w:rPr>
        <w:t xml:space="preserve">выдаёт ошибку, в которой написано, что строка имеет неправильный формат. Для решения этой проблемы нужно заменить точку запятой с помощью метода </w:t>
      </w:r>
      <w:r w:rsidR="00D45FFB">
        <w:rPr>
          <w:sz w:val="28"/>
          <w:szCs w:val="28"/>
          <w:lang w:val="en-US"/>
        </w:rPr>
        <w:t>replace</w:t>
      </w:r>
      <w:r w:rsidR="00D45FFB" w:rsidRPr="00D45FFB">
        <w:rPr>
          <w:sz w:val="28"/>
          <w:szCs w:val="28"/>
        </w:rPr>
        <w:t xml:space="preserve">(). </w:t>
      </w:r>
      <w:r w:rsidR="00D45FFB">
        <w:rPr>
          <w:sz w:val="28"/>
          <w:szCs w:val="28"/>
        </w:rPr>
        <w:t>Пример кода приведён ниже.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private Double GetDiscount(HtmlNode html)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string discount = "";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try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discount = html.QuerySelector("div.b-teaser__caption &gt; div.b-teaser__cashback-rate &gt; div &gt; div &gt; span.b-shop-teaser__cash").InnerText.Trim();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catch (NullReferenceException e)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logger.Info("</w:t>
      </w:r>
      <w:r w:rsidRPr="00D45FFB">
        <w:rPr>
          <w:spacing w:val="0"/>
          <w:sz w:val="28"/>
          <w:szCs w:val="28"/>
          <w:lang w:eastAsia="en-US"/>
        </w:rPr>
        <w:t>Вторая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попытка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взять</w:t>
      </w:r>
      <w:r w:rsidRPr="00D45FFB">
        <w:rPr>
          <w:spacing w:val="0"/>
          <w:sz w:val="28"/>
          <w:szCs w:val="28"/>
          <w:lang w:val="en-US" w:eastAsia="en-US"/>
        </w:rPr>
        <w:t xml:space="preserve"> discount " + e);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lastRenderedPageBreak/>
        <w:t>discount = html.QuerySelector("div.b-teaser__caption &gt; div.b-teaser__cashback-rate &gt; div &gt; div &gt; span.b-shop-teaser__new-cash").InnerText.Trim(); 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if (Double.TryParse(discount.Replace('.', ','), out double result))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return result;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return Double.NaN;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D45FFB">
        <w:rPr>
          <w:spacing w:val="0"/>
          <w:sz w:val="28"/>
          <w:szCs w:val="28"/>
          <w:lang w:eastAsia="en-US"/>
        </w:rPr>
        <w:t>}</w:t>
      </w:r>
    </w:p>
    <w:p w:rsidR="004D0587" w:rsidRPr="004D0587" w:rsidRDefault="004D0587" w:rsidP="004D0587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4D0587">
        <w:rPr>
          <w:noProof/>
          <w:sz w:val="44"/>
          <w:szCs w:val="44"/>
        </w:rPr>
        <w:drawing>
          <wp:inline distT="0" distB="0" distL="0" distR="0">
            <wp:extent cx="2219325" cy="2171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98" w:rsidRPr="004D0587" w:rsidRDefault="004D0587" w:rsidP="004D0587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9" w:name="_Ref9280188"/>
      <w:r w:rsidRPr="004D0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D0587">
        <w:rPr>
          <w:i w:val="0"/>
          <w:iCs w:val="0"/>
          <w:color w:val="auto"/>
          <w:sz w:val="28"/>
          <w:szCs w:val="28"/>
        </w:rPr>
        <w:fldChar w:fldCharType="begin"/>
      </w:r>
      <w:r w:rsidRPr="004D0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0587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4</w:t>
      </w:r>
      <w:r w:rsidRPr="004D0587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4D0587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4D0587">
        <w:rPr>
          <w:i w:val="0"/>
          <w:iCs w:val="0"/>
          <w:color w:val="auto"/>
          <w:sz w:val="28"/>
          <w:szCs w:val="28"/>
        </w:rPr>
        <w:t xml:space="preserve"> новое значение кэшбэка</w:t>
      </w:r>
    </w:p>
    <w:p w:rsidR="00F4325E" w:rsidRDefault="00941210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GetLabel</w:t>
      </w:r>
      <w:r w:rsidRPr="00941210">
        <w:rPr>
          <w:sz w:val="28"/>
          <w:szCs w:val="28"/>
        </w:rPr>
        <w:t xml:space="preserve">() </w:t>
      </w:r>
      <w:r>
        <w:rPr>
          <w:sz w:val="28"/>
          <w:szCs w:val="28"/>
        </w:rPr>
        <w:t>извлекает из элемента валюту. На сайте есть три вида кэшбэка</w:t>
      </w:r>
      <w:r w:rsidR="008C5E73">
        <w:rPr>
          <w:sz w:val="28"/>
          <w:szCs w:val="28"/>
        </w:rPr>
        <w:t xml:space="preserve"> по расположению в </w:t>
      </w:r>
      <w:r w:rsidR="008C5E73">
        <w:rPr>
          <w:sz w:val="28"/>
          <w:szCs w:val="28"/>
          <w:lang w:val="en-US"/>
        </w:rPr>
        <w:t>html</w:t>
      </w:r>
      <w:r w:rsidR="008C5E73" w:rsidRPr="008C5E73">
        <w:rPr>
          <w:sz w:val="28"/>
          <w:szCs w:val="28"/>
        </w:rPr>
        <w:t xml:space="preserve"> </w:t>
      </w:r>
      <w:r w:rsidR="008C5E73">
        <w:rPr>
          <w:sz w:val="28"/>
          <w:szCs w:val="28"/>
        </w:rPr>
        <w:t>коде</w:t>
      </w:r>
      <w:r>
        <w:rPr>
          <w:sz w:val="28"/>
          <w:szCs w:val="28"/>
        </w:rPr>
        <w:t>: первый содержит в себе только значение и валюту</w:t>
      </w:r>
      <w:r w:rsidR="00BE4DFA">
        <w:rPr>
          <w:sz w:val="28"/>
          <w:szCs w:val="28"/>
        </w:rPr>
        <w:t xml:space="preserve"> –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>»</w:t>
      </w:r>
      <w:r>
        <w:rPr>
          <w:sz w:val="28"/>
          <w:szCs w:val="28"/>
        </w:rPr>
        <w:t>; второй содержит в себе слово «до»</w:t>
      </w:r>
      <w:r w:rsidR="00BE4DFA">
        <w:rPr>
          <w:sz w:val="28"/>
          <w:szCs w:val="28"/>
        </w:rPr>
        <w:t>, который расположен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>»</w:t>
      </w:r>
      <w:r>
        <w:rPr>
          <w:sz w:val="28"/>
          <w:szCs w:val="28"/>
        </w:rPr>
        <w:t>, а потом значение и валюту</w:t>
      </w:r>
      <w:r w:rsidR="00BE4DFA">
        <w:rPr>
          <w:sz w:val="28"/>
          <w:szCs w:val="28"/>
        </w:rPr>
        <w:t>, которая расположена в том же тэге с таким же классом</w:t>
      </w:r>
      <w:r>
        <w:rPr>
          <w:sz w:val="28"/>
          <w:szCs w:val="28"/>
        </w:rPr>
        <w:t xml:space="preserve">; третий – кэшбэк красного цвета, как изображено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_Ref9280188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4D0587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4D0587">
        <w:rPr>
          <w:sz w:val="28"/>
          <w:szCs w:val="28"/>
        </w:rPr>
        <w:t xml:space="preserve"> </w:t>
      </w:r>
      <w:r w:rsidRPr="004D0587"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="00BE4DFA">
        <w:rPr>
          <w:sz w:val="28"/>
          <w:szCs w:val="28"/>
        </w:rPr>
        <w:t>, находится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 с классом «</w:t>
      </w:r>
      <w:r w:rsidR="00BE4DFA" w:rsidRPr="00BE4DFA">
        <w:rPr>
          <w:sz w:val="28"/>
          <w:szCs w:val="28"/>
        </w:rPr>
        <w:t>b-shop-teaser__label  b-shop-teaser__label--red</w:t>
      </w:r>
      <w:r w:rsidR="00BE4DFA">
        <w:rPr>
          <w:sz w:val="28"/>
          <w:szCs w:val="28"/>
        </w:rPr>
        <w:t xml:space="preserve">». Для того, чтобы не писать множество проверок было решено с помощью </w:t>
      </w:r>
      <w:r w:rsidR="00BE4DFA">
        <w:rPr>
          <w:sz w:val="28"/>
          <w:szCs w:val="28"/>
          <w:lang w:val="en-US"/>
        </w:rPr>
        <w:t>QuerySelectorAll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найти все элементы, которые подходили под следующий критерий: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 xml:space="preserve">», и из коллекции брать последний элемент. Далее с помощью </w:t>
      </w:r>
      <w:r w:rsidR="00BE4DFA">
        <w:rPr>
          <w:sz w:val="28"/>
          <w:szCs w:val="28"/>
          <w:lang w:val="en-US"/>
        </w:rPr>
        <w:t>css</w:t>
      </w:r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 w:rsidR="00BE4DFA">
        <w:rPr>
          <w:sz w:val="28"/>
          <w:szCs w:val="28"/>
          <w:lang w:val="en-US"/>
        </w:rPr>
        <w:t>InnerText</w:t>
      </w:r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извлекается текст тэга. Метод </w:t>
      </w:r>
      <w:r w:rsidR="00BE4DFA">
        <w:rPr>
          <w:sz w:val="28"/>
          <w:szCs w:val="28"/>
          <w:lang w:val="en-US"/>
        </w:rPr>
        <w:t>Trim</w:t>
      </w:r>
      <w:r w:rsidR="00BE4DFA" w:rsidRPr="00010662">
        <w:rPr>
          <w:sz w:val="28"/>
          <w:szCs w:val="28"/>
        </w:rPr>
        <w:t xml:space="preserve">() </w:t>
      </w:r>
      <w:r w:rsidR="00BE4DFA">
        <w:rPr>
          <w:sz w:val="28"/>
          <w:szCs w:val="28"/>
        </w:rPr>
        <w:t>нужен для удаления лишних пробелов. Пример кода приведён ниже.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lastRenderedPageBreak/>
        <w:t>private String GetLabel(HtmlNode html)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{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var labelList = html.QuerySelectorAll("div.b-teaser__caption &gt; div.b-teaser__cashback-rate &gt; div &gt; div &gt; span.b-shop-teaser__label");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return labelList.Last().InnerText.Trim();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E4DFA">
        <w:rPr>
          <w:sz w:val="28"/>
          <w:szCs w:val="28"/>
        </w:rPr>
        <w:t>}</w:t>
      </w:r>
    </w:p>
    <w:p w:rsidR="008C5E73" w:rsidRDefault="008C5E73" w:rsidP="008C5E7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GetUrl</w:t>
      </w:r>
      <w:r w:rsidRPr="008C5E73">
        <w:rPr>
          <w:sz w:val="28"/>
          <w:szCs w:val="28"/>
        </w:rPr>
        <w:t xml:space="preserve">() </w:t>
      </w:r>
      <w:r>
        <w:rPr>
          <w:sz w:val="28"/>
          <w:szCs w:val="28"/>
        </w:rPr>
        <w:t>извлекает из элемента страницу магазина на сайте. Ссылка находится в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8C5E73">
        <w:rPr>
          <w:sz w:val="28"/>
          <w:szCs w:val="28"/>
        </w:rPr>
        <w:t xml:space="preserve"> </w:t>
      </w:r>
      <w:r>
        <w:rPr>
          <w:sz w:val="28"/>
          <w:szCs w:val="28"/>
        </w:rPr>
        <w:t>с классом «</w:t>
      </w:r>
      <w:r w:rsidRPr="00AD0EFC">
        <w:rPr>
          <w:sz w:val="28"/>
          <w:szCs w:val="28"/>
        </w:rPr>
        <w:t>b-teaser__inner</w:t>
      </w:r>
      <w:r>
        <w:rPr>
          <w:sz w:val="28"/>
          <w:szCs w:val="28"/>
        </w:rPr>
        <w:t>» в атрибуте «</w:t>
      </w:r>
      <w:r>
        <w:rPr>
          <w:sz w:val="28"/>
          <w:szCs w:val="28"/>
          <w:lang w:val="en-US"/>
        </w:rPr>
        <w:t>href</w:t>
      </w:r>
      <w:r>
        <w:rPr>
          <w:sz w:val="28"/>
          <w:szCs w:val="28"/>
        </w:rPr>
        <w:t xml:space="preserve">». Так как передаваемый методу элемент как раз совпадают критерию, с помощью метода </w:t>
      </w:r>
      <w:r w:rsidR="0028524D">
        <w:rPr>
          <w:sz w:val="28"/>
          <w:szCs w:val="28"/>
          <w:lang w:val="en-US"/>
        </w:rPr>
        <w:t>GetAttributeValue</w:t>
      </w:r>
      <w:r w:rsidR="0028524D" w:rsidRPr="0028524D">
        <w:rPr>
          <w:sz w:val="28"/>
          <w:szCs w:val="28"/>
        </w:rPr>
        <w:t xml:space="preserve">() </w:t>
      </w:r>
      <w:r w:rsidR="0028524D">
        <w:rPr>
          <w:sz w:val="28"/>
          <w:szCs w:val="28"/>
        </w:rPr>
        <w:t xml:space="preserve">извлекается значение заданного атрибута. Так как ссылка не полная, в начало добавляется основной </w:t>
      </w:r>
      <w:r w:rsidR="0028524D">
        <w:rPr>
          <w:sz w:val="28"/>
          <w:szCs w:val="28"/>
          <w:lang w:val="en-US"/>
        </w:rPr>
        <w:t>URL</w:t>
      </w:r>
      <w:r w:rsidR="0028524D" w:rsidRPr="0028524D">
        <w:rPr>
          <w:sz w:val="28"/>
          <w:szCs w:val="28"/>
        </w:rPr>
        <w:t xml:space="preserve"> </w:t>
      </w:r>
      <w:r w:rsidR="0028524D">
        <w:rPr>
          <w:sz w:val="28"/>
          <w:szCs w:val="28"/>
        </w:rPr>
        <w:t>сайта</w:t>
      </w:r>
      <w:r w:rsidR="0028524D" w:rsidRPr="0028524D">
        <w:rPr>
          <w:sz w:val="28"/>
          <w:szCs w:val="28"/>
        </w:rPr>
        <w:t xml:space="preserve">. </w:t>
      </w:r>
      <w:r w:rsidR="0028524D">
        <w:rPr>
          <w:sz w:val="28"/>
          <w:szCs w:val="28"/>
        </w:rPr>
        <w:t>Пример кода приведён ниже.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>private String GetUrl(HtmlNode html)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>{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>return addressOfSite + html.GetAttributeValue("href", "");</w:t>
      </w:r>
    </w:p>
    <w:p w:rsidR="00D45FFB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524D">
        <w:rPr>
          <w:sz w:val="28"/>
          <w:szCs w:val="28"/>
        </w:rPr>
        <w:t>}</w:t>
      </w:r>
    </w:p>
    <w:p w:rsidR="008C5E73" w:rsidRDefault="008C5E7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GetImage</w:t>
      </w:r>
      <w:r w:rsidRPr="008C5E73">
        <w:rPr>
          <w:sz w:val="28"/>
          <w:szCs w:val="28"/>
        </w:rPr>
        <w:t>()</w:t>
      </w:r>
      <w:r w:rsidR="00C02410">
        <w:rPr>
          <w:sz w:val="28"/>
          <w:szCs w:val="28"/>
        </w:rPr>
        <w:t xml:space="preserve"> извлекает из элемента ссылку на картинку магазина на сайте. Ссылка находится в тэге «</w:t>
      </w:r>
      <w:r w:rsidR="00C02410">
        <w:rPr>
          <w:sz w:val="28"/>
          <w:szCs w:val="28"/>
          <w:lang w:val="en-US"/>
        </w:rPr>
        <w:t>img</w:t>
      </w:r>
      <w:r w:rsidR="00C02410">
        <w:rPr>
          <w:sz w:val="28"/>
          <w:szCs w:val="28"/>
        </w:rPr>
        <w:t>»</w:t>
      </w:r>
      <w:r w:rsidR="00C02410" w:rsidRPr="00C02410">
        <w:rPr>
          <w:sz w:val="28"/>
          <w:szCs w:val="28"/>
        </w:rPr>
        <w:t xml:space="preserve">, </w:t>
      </w:r>
      <w:r w:rsidR="00C02410">
        <w:rPr>
          <w:sz w:val="28"/>
          <w:szCs w:val="28"/>
        </w:rPr>
        <w:t>который является дочерним элементом тэга «</w:t>
      </w:r>
      <w:r w:rsidR="00C02410" w:rsidRPr="00C02410">
        <w:rPr>
          <w:sz w:val="28"/>
          <w:szCs w:val="28"/>
        </w:rPr>
        <w:t>div</w:t>
      </w:r>
      <w:r w:rsidR="00C02410">
        <w:rPr>
          <w:sz w:val="28"/>
          <w:szCs w:val="28"/>
        </w:rPr>
        <w:t>» с классом «</w:t>
      </w:r>
      <w:r w:rsidR="00C02410" w:rsidRPr="00C02410">
        <w:rPr>
          <w:sz w:val="28"/>
          <w:szCs w:val="28"/>
        </w:rPr>
        <w:t>b-teaser__cover</w:t>
      </w:r>
      <w:r w:rsidR="00C02410">
        <w:rPr>
          <w:sz w:val="28"/>
          <w:szCs w:val="28"/>
        </w:rPr>
        <w:t xml:space="preserve">». </w:t>
      </w:r>
      <w:r w:rsidR="00CD05E8">
        <w:rPr>
          <w:sz w:val="28"/>
          <w:szCs w:val="28"/>
        </w:rPr>
        <w:t xml:space="preserve">С помощью </w:t>
      </w:r>
      <w:r w:rsidR="00CD05E8">
        <w:rPr>
          <w:sz w:val="28"/>
          <w:szCs w:val="28"/>
          <w:lang w:val="en-US"/>
        </w:rPr>
        <w:t>css</w:t>
      </w:r>
      <w:r w:rsidR="00CD05E8" w:rsidRPr="00CD05E8">
        <w:rPr>
          <w:sz w:val="28"/>
          <w:szCs w:val="28"/>
        </w:rPr>
        <w:t xml:space="preserve"> </w:t>
      </w:r>
      <w:r w:rsidR="00CD05E8">
        <w:rPr>
          <w:sz w:val="28"/>
          <w:szCs w:val="28"/>
        </w:rPr>
        <w:t xml:space="preserve">селектора происходит переход к элементу. Далее с помощью метода </w:t>
      </w:r>
      <w:r w:rsidR="00CD05E8">
        <w:rPr>
          <w:sz w:val="28"/>
          <w:szCs w:val="28"/>
          <w:lang w:val="en-US"/>
        </w:rPr>
        <w:t>GetAttributeValue</w:t>
      </w:r>
      <w:r w:rsidR="00CD05E8" w:rsidRPr="00CD05E8">
        <w:rPr>
          <w:sz w:val="28"/>
          <w:szCs w:val="28"/>
        </w:rPr>
        <w:t xml:space="preserve">() </w:t>
      </w:r>
      <w:r w:rsidR="00CD05E8">
        <w:rPr>
          <w:sz w:val="28"/>
          <w:szCs w:val="28"/>
        </w:rPr>
        <w:t>извлекается значение заданного атрибута. 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private String GetImage(HtmlNode html)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return html.QuerySelector("div.b-teaser__top &gt; div.b-teaser__cover &gt; img").GetAttributeValue("src", "");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D45FFB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элементов происходит проверка этих элементов с помощью условного оператора </w:t>
      </w:r>
      <w:r>
        <w:rPr>
          <w:sz w:val="28"/>
          <w:szCs w:val="28"/>
          <w:lang w:val="en-US"/>
        </w:rPr>
        <w:t>if</w:t>
      </w:r>
      <w:r w:rsidRPr="00CD05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элементы не пустые и правильные, то они передаются в конструктор для создания объекта класса </w:t>
      </w:r>
      <w:r>
        <w:rPr>
          <w:sz w:val="28"/>
          <w:szCs w:val="28"/>
          <w:lang w:val="en-US"/>
        </w:rPr>
        <w:t>Shop</w:t>
      </w:r>
      <w:r w:rsidRPr="00CD05E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 последствии добавляется в список, где содержатся все магазины.</w:t>
      </w:r>
    </w:p>
    <w:p w:rsid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вышеописанные методы обрабатывают одну страницу сайта. Чтобы обработать следующие страницы, потребуется знать точное количество страниц, а потом передавать в параметр числа. Для того, чтобы узнать максимальное количество страниц, есть метод </w:t>
      </w:r>
      <w:r>
        <w:rPr>
          <w:sz w:val="28"/>
          <w:szCs w:val="28"/>
          <w:lang w:val="en-US"/>
        </w:rPr>
        <w:t>GetMaxPage</w:t>
      </w:r>
      <w:r w:rsidRPr="00CD05E8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CD05E8" w:rsidRP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GetMaxPage</w:t>
      </w:r>
      <w:r w:rsidRPr="00CD05E8">
        <w:rPr>
          <w:sz w:val="28"/>
          <w:szCs w:val="28"/>
        </w:rPr>
        <w:t xml:space="preserve">() </w:t>
      </w:r>
      <w:r>
        <w:rPr>
          <w:sz w:val="28"/>
          <w:szCs w:val="28"/>
        </w:rPr>
        <w:t>извлекает из элемента номер последней страницы сайта. Номер находится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», который хранится в пятом дочернем элементе списка со всеми номерами страниц. Далее с помощью </w:t>
      </w:r>
      <w:r>
        <w:rPr>
          <w:sz w:val="28"/>
          <w:szCs w:val="28"/>
          <w:lang w:val="en-US"/>
        </w:rPr>
        <w:t>css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>
        <w:rPr>
          <w:sz w:val="28"/>
          <w:szCs w:val="28"/>
          <w:lang w:val="en-US"/>
        </w:rPr>
        <w:t>InnerText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 xml:space="preserve">() </w:t>
      </w:r>
      <w:r>
        <w:rPr>
          <w:sz w:val="28"/>
          <w:szCs w:val="28"/>
        </w:rPr>
        <w:t>нужен для удаления лишних пробелов. 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private Int32 GetMaxPage()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var htmlWeb = new HtmlWeb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OverrideEncoding = Encoding.UTF8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};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var document = htmlWeb.Load("https://letyshops.com/shops?page=1");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var html = document.DocumentNode;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string maxPage = html.QuerySelector("div.b-content.b-content--shops &gt; ul &gt; li:nth-child(5) &gt; a").InnerText.Trim();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if (Int32.TryParse(maxPage, out int result))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return result;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return 30;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Default="00223B7D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После определения максимального количества страниц, программа может полностью обойти страницы с магазинами на сайте и записать нужную информацию. Пример кода приведён ниже.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23B7D">
        <w:rPr>
          <w:sz w:val="28"/>
          <w:szCs w:val="28"/>
          <w:lang w:val="en-US"/>
        </w:rPr>
        <w:lastRenderedPageBreak/>
        <w:t>var maxPage = GetMaxPage();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23B7D">
        <w:rPr>
          <w:sz w:val="28"/>
          <w:szCs w:val="28"/>
          <w:lang w:val="en-US"/>
        </w:rPr>
        <w:t>Parallel.For(1, maxPage + 1, ParseElements);</w:t>
      </w:r>
    </w:p>
    <w:p w:rsidR="00AC24B3" w:rsidRPr="00223B7D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</w:p>
    <w:p w:rsidR="002551DA" w:rsidRPr="00223B7D" w:rsidRDefault="002551DA">
      <w:pPr>
        <w:tabs>
          <w:tab w:val="clear" w:pos="8640"/>
        </w:tabs>
        <w:spacing w:after="0" w:line="240" w:lineRule="auto"/>
        <w:jc w:val="left"/>
        <w:rPr>
          <w:lang w:val="en-US"/>
        </w:rPr>
      </w:pPr>
      <w:r w:rsidRPr="00223B7D">
        <w:rPr>
          <w:lang w:val="en-US"/>
        </w:rPr>
        <w:br w:type="page"/>
      </w:r>
    </w:p>
    <w:p w:rsidR="002551DA" w:rsidRPr="008E6248" w:rsidRDefault="002551DA" w:rsidP="002551D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0" w:name="_Toc9131405"/>
      <w:r>
        <w:rPr>
          <w:rFonts w:ascii="Times New Roman" w:hAnsi="Times New Roman" w:cs="Times New Roman"/>
        </w:rPr>
        <w:lastRenderedPageBreak/>
        <w:t xml:space="preserve">Алгоритм парсинга сайта </w:t>
      </w:r>
      <w:r>
        <w:rPr>
          <w:rFonts w:ascii="Times New Roman" w:hAnsi="Times New Roman" w:cs="Times New Roman"/>
          <w:lang w:val="en-US"/>
        </w:rPr>
        <w:t>MegaBonus</w:t>
      </w:r>
      <w:bookmarkEnd w:id="10"/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В этой главе описывается алгоритм парсинга сайта </w:t>
      </w:r>
      <w:r>
        <w:rPr>
          <w:sz w:val="28"/>
          <w:szCs w:val="28"/>
          <w:lang w:val="en-US"/>
        </w:rPr>
        <w:t>MegaBonus</w:t>
      </w:r>
      <w:r w:rsidRPr="00CF2991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действия алгоритма в списке будут находиться магазины с кэшбэками.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 ходу разбора алгоритма будут описаны нюансы при парсинге данного сайта.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разбора алгоритма будет использоваться пример на языке программирования </w:t>
      </w:r>
      <w:r>
        <w:rPr>
          <w:sz w:val="28"/>
          <w:szCs w:val="28"/>
          <w:lang w:val="en-US"/>
        </w:rPr>
        <w:t>C</w:t>
      </w:r>
      <w:r w:rsidRPr="00510696">
        <w:rPr>
          <w:sz w:val="28"/>
          <w:szCs w:val="28"/>
        </w:rPr>
        <w:t>#</w:t>
      </w:r>
      <w:r>
        <w:rPr>
          <w:sz w:val="28"/>
          <w:szCs w:val="28"/>
        </w:rPr>
        <w:t xml:space="preserve">, используя </w:t>
      </w:r>
      <w:r>
        <w:rPr>
          <w:sz w:val="28"/>
          <w:szCs w:val="28"/>
        </w:rPr>
        <w:t xml:space="preserve">инструменты для тестирования </w:t>
      </w:r>
      <w:r>
        <w:rPr>
          <w:sz w:val="28"/>
          <w:szCs w:val="28"/>
          <w:lang w:val="en-US"/>
        </w:rPr>
        <w:t>Selenium</w:t>
      </w:r>
      <w:r w:rsidRPr="00510696">
        <w:rPr>
          <w:sz w:val="28"/>
          <w:szCs w:val="28"/>
        </w:rPr>
        <w:t>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Первым шагом для построения алгоритма парсинга сайта является ознакомление с самим сайтом. Сначала надо перейти на страницу, которая отображает предложенные магазины. В данном случае это </w:t>
      </w:r>
      <w:r w:rsidRPr="00F51AFB">
        <w:rPr>
          <w:sz w:val="28"/>
          <w:szCs w:val="28"/>
        </w:rPr>
        <w:t>https://megabonus.com/feed</w:t>
      </w:r>
      <w:r>
        <w:rPr>
          <w:sz w:val="28"/>
          <w:szCs w:val="28"/>
        </w:rPr>
        <w:t>.</w:t>
      </w:r>
      <w:r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сайта изображена на</w:t>
      </w:r>
      <w:r w:rsidRPr="00F51AFB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_Ref9346168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51AFB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F51AFB">
        <w:rPr>
          <w:sz w:val="28"/>
          <w:szCs w:val="28"/>
        </w:rPr>
        <w:t xml:space="preserve"> </w:t>
      </w:r>
      <w:r w:rsidRPr="00F51AFB"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При просмотре данной страницы следует обратить внимание на саму структуру сайта, то есть на расположение магазинов, а также на те элементы, которые позволяют получиться следующие магазины.</w:t>
      </w:r>
    </w:p>
    <w:p w:rsidR="00F51AFB" w:rsidRPr="00F51AFB" w:rsidRDefault="00F51AFB" w:rsidP="00F51AFB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F51AFB">
        <w:rPr>
          <w:noProof/>
          <w:sz w:val="44"/>
          <w:szCs w:val="44"/>
        </w:rPr>
        <w:drawing>
          <wp:inline distT="0" distB="0" distL="0" distR="0">
            <wp:extent cx="6115050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FB" w:rsidRPr="00F51AFB" w:rsidRDefault="00F51AFB" w:rsidP="00F51AFB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11" w:name="_Ref9346168"/>
      <w:r w:rsidRPr="00F51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51AFB">
        <w:rPr>
          <w:i w:val="0"/>
          <w:iCs w:val="0"/>
          <w:color w:val="auto"/>
          <w:sz w:val="28"/>
          <w:szCs w:val="28"/>
        </w:rPr>
        <w:fldChar w:fldCharType="begin"/>
      </w:r>
      <w:r w:rsidRPr="00F51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1AFB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F51AFB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F51AF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51AFB">
        <w:rPr>
          <w:i w:val="0"/>
          <w:iCs w:val="0"/>
          <w:color w:val="auto"/>
          <w:sz w:val="28"/>
          <w:szCs w:val="28"/>
        </w:rPr>
        <w:t xml:space="preserve"> страница с магазинами сайта </w:t>
      </w:r>
      <w:r w:rsidRPr="00F51AFB">
        <w:rPr>
          <w:i w:val="0"/>
          <w:iCs w:val="0"/>
          <w:color w:val="auto"/>
          <w:sz w:val="28"/>
          <w:szCs w:val="28"/>
          <w:lang w:val="en-US"/>
        </w:rPr>
        <w:t>MegaBonus</w:t>
      </w:r>
    </w:p>
    <w:p w:rsidR="00F51AFB" w:rsidRDefault="00F51AFB" w:rsidP="001115B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всех магазинов расположен элемент, который позволяет </w:t>
      </w:r>
      <w:r>
        <w:rPr>
          <w:sz w:val="28"/>
          <w:szCs w:val="28"/>
        </w:rPr>
        <w:t>выводить следующие магазины на страницу сайта.</w:t>
      </w:r>
      <w:r>
        <w:rPr>
          <w:sz w:val="28"/>
          <w:szCs w:val="28"/>
        </w:rPr>
        <w:t xml:space="preserve"> </w:t>
      </w:r>
      <w:r w:rsidR="001115BB">
        <w:rPr>
          <w:sz w:val="28"/>
          <w:szCs w:val="28"/>
        </w:rPr>
        <w:t xml:space="preserve">Для просмотра структуры страницы в виде </w:t>
      </w:r>
      <w:r w:rsidR="001115BB">
        <w:rPr>
          <w:sz w:val="28"/>
          <w:szCs w:val="28"/>
          <w:lang w:val="en-US"/>
        </w:rPr>
        <w:t>html</w:t>
      </w:r>
      <w:r w:rsidR="001115BB" w:rsidRPr="009D77AC">
        <w:rPr>
          <w:sz w:val="28"/>
          <w:szCs w:val="28"/>
        </w:rPr>
        <w:t xml:space="preserve"> </w:t>
      </w:r>
      <w:r w:rsidR="001115BB">
        <w:rPr>
          <w:sz w:val="28"/>
          <w:szCs w:val="28"/>
        </w:rPr>
        <w:t>используется панель разработчика.</w:t>
      </w:r>
      <w:r w:rsidR="001115BB" w:rsidRPr="006F60EA">
        <w:rPr>
          <w:sz w:val="28"/>
          <w:szCs w:val="28"/>
        </w:rPr>
        <w:t xml:space="preserve"> </w:t>
      </w:r>
      <w:r w:rsidR="001115BB">
        <w:rPr>
          <w:sz w:val="28"/>
          <w:szCs w:val="28"/>
        </w:rPr>
        <w:t xml:space="preserve">С помощью этой панель </w:t>
      </w:r>
      <w:r w:rsidR="001115BB">
        <w:rPr>
          <w:sz w:val="28"/>
          <w:szCs w:val="28"/>
        </w:rPr>
        <w:lastRenderedPageBreak/>
        <w:t>осуществляется поиск элемент</w:t>
      </w:r>
      <w:r w:rsidR="001115BB">
        <w:rPr>
          <w:sz w:val="28"/>
          <w:szCs w:val="28"/>
        </w:rPr>
        <w:t xml:space="preserve">ов. </w:t>
      </w:r>
      <w:r>
        <w:rPr>
          <w:sz w:val="28"/>
          <w:szCs w:val="28"/>
        </w:rPr>
        <w:t>Элемент</w:t>
      </w:r>
      <w:r w:rsidR="001115BB">
        <w:rPr>
          <w:sz w:val="28"/>
          <w:szCs w:val="28"/>
        </w:rPr>
        <w:t>, с помощью которого добавляются магазины</w:t>
      </w:r>
      <w:r>
        <w:rPr>
          <w:sz w:val="28"/>
          <w:szCs w:val="28"/>
        </w:rPr>
        <w:t xml:space="preserve"> изображен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_Ref9346400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51AFB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F51AFB">
        <w:rPr>
          <w:sz w:val="28"/>
          <w:szCs w:val="28"/>
        </w:rPr>
        <w:t xml:space="preserve"> </w:t>
      </w:r>
      <w:r w:rsidRPr="00F51AFB"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bookmarkStart w:id="12" w:name="_GoBack"/>
      <w:bookmarkEnd w:id="12"/>
      <w:r>
        <w:rPr>
          <w:sz w:val="28"/>
          <w:szCs w:val="28"/>
        </w:rPr>
        <w:t>.</w:t>
      </w:r>
    </w:p>
    <w:p w:rsidR="00F51AFB" w:rsidRPr="00F51AFB" w:rsidRDefault="00F51AFB" w:rsidP="00F51AFB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F51AFB">
        <w:rPr>
          <w:noProof/>
          <w:sz w:val="44"/>
          <w:szCs w:val="44"/>
        </w:rPr>
        <w:drawing>
          <wp:inline distT="0" distB="0" distL="0" distR="0">
            <wp:extent cx="5876925" cy="485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25017" r="2418" b="23949"/>
                    <a:stretch/>
                  </pic:blipFill>
                  <pic:spPr bwMode="auto">
                    <a:xfrm>
                      <a:off x="0" y="0"/>
                      <a:ext cx="587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AFB" w:rsidRPr="00F51AFB" w:rsidRDefault="00F51AFB" w:rsidP="00F51AFB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13" w:name="_Ref9346400"/>
      <w:r w:rsidRPr="00F51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51AFB">
        <w:rPr>
          <w:i w:val="0"/>
          <w:iCs w:val="0"/>
          <w:color w:val="auto"/>
          <w:sz w:val="28"/>
          <w:szCs w:val="28"/>
        </w:rPr>
        <w:fldChar w:fldCharType="begin"/>
      </w:r>
      <w:r w:rsidRPr="00F51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1AFB">
        <w:rPr>
          <w:i w:val="0"/>
          <w:iCs w:val="0"/>
          <w:color w:val="auto"/>
          <w:sz w:val="28"/>
          <w:szCs w:val="28"/>
        </w:rPr>
        <w:fldChar w:fldCharType="separate"/>
      </w:r>
      <w:r w:rsidRPr="00F51AFB">
        <w:rPr>
          <w:i w:val="0"/>
          <w:iCs w:val="0"/>
          <w:noProof/>
          <w:color w:val="auto"/>
          <w:sz w:val="28"/>
          <w:szCs w:val="28"/>
        </w:rPr>
        <w:t>6</w:t>
      </w:r>
      <w:r w:rsidRPr="00F51AFB">
        <w:rPr>
          <w:i w:val="0"/>
          <w:iCs w:val="0"/>
          <w:color w:val="auto"/>
          <w:sz w:val="28"/>
          <w:szCs w:val="28"/>
        </w:rPr>
        <w:fldChar w:fldCharType="end"/>
      </w:r>
      <w:bookmarkEnd w:id="13"/>
      <w:r w:rsidRPr="00F51AFB">
        <w:rPr>
          <w:i w:val="0"/>
          <w:iCs w:val="0"/>
          <w:color w:val="auto"/>
          <w:sz w:val="28"/>
          <w:szCs w:val="28"/>
        </w:rPr>
        <w:t xml:space="preserve"> - элемент страницы для вывода магазинов</w:t>
      </w:r>
    </w:p>
    <w:p w:rsidR="00F51AFB" w:rsidRDefault="0080214E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Чтобы добавить все магазины для дальнейшей обработки, нужно активировать приведённый выше элемент до тех пор, пока он не исчезнет</w:t>
      </w:r>
      <w:r w:rsidR="00284FDC">
        <w:rPr>
          <w:sz w:val="28"/>
          <w:szCs w:val="28"/>
        </w:rPr>
        <w:t xml:space="preserve"> с экрана</w:t>
      </w:r>
      <w:r>
        <w:rPr>
          <w:sz w:val="28"/>
          <w:szCs w:val="28"/>
        </w:rPr>
        <w:t>. Для этого нужно найти элемент</w:t>
      </w:r>
      <w:r w:rsidR="00284FDC">
        <w:rPr>
          <w:sz w:val="28"/>
          <w:szCs w:val="28"/>
        </w:rPr>
        <w:t>, который имеет класс «</w:t>
      </w:r>
      <w:r w:rsidR="00284FDC">
        <w:rPr>
          <w:sz w:val="28"/>
          <w:szCs w:val="28"/>
          <w:lang w:val="en-US"/>
        </w:rPr>
        <w:t>see</w:t>
      </w:r>
      <w:r w:rsidR="00284FDC" w:rsidRPr="00284FDC">
        <w:rPr>
          <w:sz w:val="28"/>
          <w:szCs w:val="28"/>
        </w:rPr>
        <w:t>-</w:t>
      </w:r>
      <w:r w:rsidR="00284FDC">
        <w:rPr>
          <w:sz w:val="28"/>
          <w:szCs w:val="28"/>
          <w:lang w:val="en-US"/>
        </w:rPr>
        <w:t>more</w:t>
      </w:r>
      <w:r w:rsidR="00284FDC">
        <w:rPr>
          <w:sz w:val="28"/>
          <w:szCs w:val="28"/>
        </w:rPr>
        <w:t>»</w:t>
      </w:r>
      <w:r>
        <w:rPr>
          <w:sz w:val="28"/>
          <w:szCs w:val="28"/>
        </w:rPr>
        <w:t xml:space="preserve"> и активировать его с помощью инструментов </w:t>
      </w:r>
      <w:r>
        <w:rPr>
          <w:sz w:val="28"/>
          <w:szCs w:val="28"/>
          <w:lang w:val="en-US"/>
        </w:rPr>
        <w:t>Selenium</w:t>
      </w:r>
      <w:r w:rsidR="00284FDC">
        <w:rPr>
          <w:sz w:val="28"/>
          <w:szCs w:val="28"/>
        </w:rPr>
        <w:t xml:space="preserve">. </w:t>
      </w:r>
      <w:r w:rsidR="00284FDC">
        <w:rPr>
          <w:sz w:val="28"/>
          <w:szCs w:val="28"/>
        </w:rPr>
        <w:t>Пример кода приведён ниже</w:t>
      </w:r>
      <w:r w:rsidR="00284FDC">
        <w:rPr>
          <w:sz w:val="28"/>
          <w:szCs w:val="28"/>
        </w:rPr>
        <w:t>.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var button = driver.FindElement(By.ClassName("see-more"));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while (button.Displayed)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try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button.Click();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button = driver.FindElement(By.ClassName("see-more"));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}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catch (Exception e)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4FDC">
        <w:rPr>
          <w:sz w:val="28"/>
          <w:szCs w:val="28"/>
          <w:lang w:val="en-US"/>
        </w:rPr>
        <w:t>logger</w:t>
      </w:r>
      <w:r w:rsidRPr="00284FDC">
        <w:rPr>
          <w:sz w:val="28"/>
          <w:szCs w:val="28"/>
        </w:rPr>
        <w:t>.</w:t>
      </w:r>
      <w:r w:rsidRPr="00284FDC">
        <w:rPr>
          <w:sz w:val="28"/>
          <w:szCs w:val="28"/>
          <w:lang w:val="en-US"/>
        </w:rPr>
        <w:t>Info</w:t>
      </w:r>
      <w:r w:rsidRPr="00284FDC">
        <w:rPr>
          <w:sz w:val="28"/>
          <w:szCs w:val="28"/>
        </w:rPr>
        <w:t>("Кнопка 'Показать ещё' не была найдена. Поиск продолжится " + e);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4FDC">
        <w:rPr>
          <w:sz w:val="28"/>
          <w:szCs w:val="28"/>
        </w:rPr>
        <w:t>}</w:t>
      </w:r>
    </w:p>
    <w:p w:rsidR="00284FDC" w:rsidRPr="00284FDC" w:rsidRDefault="00284FDC" w:rsidP="00284FDC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4FDC">
        <w:rPr>
          <w:sz w:val="28"/>
          <w:szCs w:val="28"/>
        </w:rPr>
        <w:t>}</w:t>
      </w:r>
    </w:p>
    <w:p w:rsidR="00284FDC" w:rsidRDefault="00284FDC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Как видно из примера, после нахождения элемента следует цикл </w:t>
      </w:r>
      <w:r>
        <w:rPr>
          <w:sz w:val="28"/>
          <w:szCs w:val="28"/>
          <w:lang w:val="en-US"/>
        </w:rPr>
        <w:t>while</w:t>
      </w:r>
      <w:r w:rsidRPr="00284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проверкой на то, что элемент находится на экране. Внутри блока </w:t>
      </w:r>
      <w:r>
        <w:rPr>
          <w:sz w:val="28"/>
          <w:szCs w:val="28"/>
          <w:lang w:val="en-US"/>
        </w:rPr>
        <w:t>while</w:t>
      </w:r>
      <w:r w:rsidRPr="00284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вставлен обработчик ошибки, так как если элемент отсутствует, то выбрасывается ошибка. Элемент может не находиться если магазины закончились, либо если сайт не </w:t>
      </w:r>
      <w:r>
        <w:rPr>
          <w:sz w:val="28"/>
          <w:szCs w:val="28"/>
        </w:rPr>
        <w:lastRenderedPageBreak/>
        <w:t>успел прогрузиться, а элемент ещё ищется. Такая обработка событий помогает избежать второй случай.</w:t>
      </w:r>
    </w:p>
    <w:p w:rsidR="001115BB" w:rsidRPr="00284FDC" w:rsidRDefault="001115B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Если элемент на экране, то он активируется, после чего добавляются магазины на страницу. После активации элемент снова ищется, и так пока не будут показаны все магазины.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</w:p>
    <w:p w:rsidR="00F51AFB" w:rsidRP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</w:p>
    <w:p w:rsidR="002551DA" w:rsidRPr="00CF2991" w:rsidRDefault="002551DA">
      <w:pPr>
        <w:tabs>
          <w:tab w:val="clear" w:pos="8640"/>
        </w:tabs>
        <w:spacing w:after="0" w:line="240" w:lineRule="auto"/>
        <w:jc w:val="left"/>
      </w:pPr>
      <w:r w:rsidRPr="00CF2991">
        <w:br w:type="page"/>
      </w:r>
    </w:p>
    <w:p w:rsidR="00540BE3" w:rsidRPr="00DC3FE9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14" w:name="_Toc9131406"/>
      <w:r w:rsidRPr="00DC3FE9">
        <w:rPr>
          <w:rFonts w:ascii="Times New Roman" w:hAnsi="Times New Roman" w:cs="Times New Roman"/>
        </w:rPr>
        <w:lastRenderedPageBreak/>
        <w:t>Отбор библиотек для парсинга</w:t>
      </w:r>
      <w:bookmarkEnd w:id="14"/>
    </w:p>
    <w:p w:rsidR="00710345" w:rsidRDefault="00044326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Для парсинга сайтов были отобраны специальные библиотеки для</w:t>
      </w:r>
      <w:r w:rsidR="00710345">
        <w:rPr>
          <w:sz w:val="28"/>
          <w:szCs w:val="28"/>
        </w:rPr>
        <w:t xml:space="preserve"> трёх</w:t>
      </w:r>
      <w:r>
        <w:rPr>
          <w:sz w:val="28"/>
          <w:szCs w:val="28"/>
        </w:rPr>
        <w:t xml:space="preserve"> языков программирования</w:t>
      </w:r>
      <w:r w:rsidR="007103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443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4432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044326">
        <w:rPr>
          <w:sz w:val="28"/>
          <w:szCs w:val="28"/>
        </w:rPr>
        <w:t xml:space="preserve">. </w:t>
      </w:r>
    </w:p>
    <w:p w:rsidR="00710345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Java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следующие библиотеки:</w:t>
      </w:r>
    </w:p>
    <w:p w:rsidR="00710345" w:rsidRP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r w:rsidRPr="00710345">
        <w:rPr>
          <w:sz w:val="28"/>
          <w:szCs w:val="28"/>
          <w:lang w:val="en-US"/>
        </w:rPr>
        <w:t>Jsoup</w:t>
      </w:r>
      <w:r w:rsidRPr="00710345">
        <w:rPr>
          <w:sz w:val="28"/>
          <w:szCs w:val="28"/>
        </w:rPr>
        <w:t>;</w:t>
      </w:r>
    </w:p>
    <w:p w:rsid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710345">
        <w:rPr>
          <w:sz w:val="28"/>
          <w:szCs w:val="28"/>
          <w:lang w:val="en-US"/>
        </w:rPr>
        <w:t>Unirest.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C</w:t>
      </w:r>
      <w:r w:rsidRPr="00710345">
        <w:rPr>
          <w:sz w:val="28"/>
          <w:szCs w:val="28"/>
        </w:rPr>
        <w:t>#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HtmlAgilityPack;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Fizzler;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AngleSharp;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CsQuery;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r w:rsidRPr="002E7231">
        <w:rPr>
          <w:sz w:val="28"/>
          <w:szCs w:val="28"/>
          <w:lang w:val="en-US"/>
        </w:rPr>
        <w:t>RestSharp</w:t>
      </w:r>
      <w:r w:rsidRPr="002E7231">
        <w:rPr>
          <w:sz w:val="28"/>
          <w:szCs w:val="28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BeatifulSoup;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Request;</w:t>
      </w:r>
    </w:p>
    <w:p w:rsidR="00710345" w:rsidRPr="009958B2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был использован ф</w:t>
      </w:r>
      <w:r w:rsidRPr="00710345">
        <w:rPr>
          <w:sz w:val="28"/>
          <w:szCs w:val="28"/>
        </w:rPr>
        <w:t>реймворк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Scrapy</w:t>
      </w:r>
      <w:r w:rsidRPr="009958B2">
        <w:rPr>
          <w:sz w:val="28"/>
          <w:szCs w:val="28"/>
        </w:rPr>
        <w:t>.</w:t>
      </w:r>
    </w:p>
    <w:p w:rsidR="005F6B46" w:rsidRDefault="00044326" w:rsidP="009958B2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Помимо </w:t>
      </w:r>
      <w:r w:rsidR="001F0538">
        <w:rPr>
          <w:sz w:val="28"/>
          <w:szCs w:val="28"/>
        </w:rPr>
        <w:t xml:space="preserve">библиотек был использован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9958B2">
        <w:rPr>
          <w:sz w:val="28"/>
          <w:szCs w:val="28"/>
        </w:rPr>
        <w:t xml:space="preserve"> – это набор различных программных бесплатных инструментов, каждый из которых имеет свой подход к поддержке автоматизации тестирования. </w:t>
      </w:r>
      <w:r w:rsidR="009958B2" w:rsidRPr="00783E56">
        <w:rPr>
          <w:sz w:val="28"/>
          <w:szCs w:val="28"/>
        </w:rPr>
        <w:t>Весь набор инструментов обеспечивает широкий набор функций тестирования,</w:t>
      </w:r>
      <w:r w:rsidR="00783E56" w:rsidRPr="00783E56">
        <w:rPr>
          <w:sz w:val="28"/>
          <w:szCs w:val="28"/>
        </w:rPr>
        <w:t xml:space="preserve"> </w:t>
      </w:r>
      <w:r w:rsidR="009958B2" w:rsidRPr="00783E56">
        <w:rPr>
          <w:sz w:val="28"/>
          <w:szCs w:val="28"/>
        </w:rPr>
        <w:t xml:space="preserve">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 интерфейса. Одной из ключевых функций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783E56">
        <w:rPr>
          <w:sz w:val="28"/>
          <w:szCs w:val="28"/>
        </w:rPr>
        <w:t xml:space="preserve"> является поддержка выполнения тестов на нескольких платформах браузера.</w:t>
      </w:r>
    </w:p>
    <w:p w:rsidR="00B537BE" w:rsidRPr="00833697" w:rsidRDefault="005F6B46" w:rsidP="0083369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парсингом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  <w:r w:rsidR="00B537BE">
        <w:br w:type="page"/>
      </w:r>
    </w:p>
    <w:p w:rsidR="00E77255" w:rsidRPr="00DC3FE9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9131407"/>
      <w:r w:rsidRPr="00DC3FE9"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 w:rsidRPr="00DC3FE9">
        <w:rPr>
          <w:rFonts w:ascii="Times New Roman" w:hAnsi="Times New Roman" w:cs="Times New Roman"/>
          <w:color w:val="000000" w:themeColor="text1"/>
        </w:rPr>
        <w:t xml:space="preserve"> на языке </w:t>
      </w:r>
      <w:r w:rsidR="0091339A" w:rsidRPr="00DC3FE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15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r>
        <w:rPr>
          <w:sz w:val="28"/>
          <w:lang w:val="en-US"/>
        </w:rPr>
        <w:t>Jsoup</w:t>
      </w:r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r w:rsidR="00A07129">
        <w:rPr>
          <w:sz w:val="28"/>
          <w:lang w:val="en-US"/>
        </w:rPr>
        <w:t>Unirest</w:t>
      </w:r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16" w:name="_Toc9131408"/>
      <w:r w:rsidRPr="00775DBF">
        <w:rPr>
          <w:b/>
          <w:i w:val="0"/>
          <w:sz w:val="28"/>
          <w:szCs w:val="28"/>
          <w:lang w:val="en-US"/>
        </w:rPr>
        <w:t>Jsoup</w:t>
      </w:r>
      <w:bookmarkEnd w:id="16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r w:rsidRPr="00044D2E">
        <w:rPr>
          <w:sz w:val="28"/>
          <w:lang w:val="en-US"/>
        </w:rPr>
        <w:t>Jsoup</w:t>
      </w:r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 w:rsidRPr="00044D2E">
        <w:rPr>
          <w:sz w:val="28"/>
          <w:lang w:val="en-US"/>
        </w:rPr>
        <w:t>Jsoup</w:t>
      </w:r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r w:rsidRPr="00044D2E">
        <w:rPr>
          <w:sz w:val="28"/>
          <w:lang w:val="en-US"/>
        </w:rPr>
        <w:t>JQuery</w:t>
      </w:r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8" w:history="1">
        <w:r>
          <w:rPr>
            <w:rStyle w:val="af4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</w:t>
      </w:r>
      <w:r w:rsidR="00CA1F6A">
        <w:rPr>
          <w:sz w:val="28"/>
        </w:rPr>
        <w:t xml:space="preserve">с помощью библиотеки </w:t>
      </w:r>
      <w:r w:rsidR="00CA1F6A">
        <w:rPr>
          <w:sz w:val="28"/>
          <w:lang w:val="en-US"/>
        </w:rPr>
        <w:t>Jsoup</w:t>
      </w:r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9" w:history="1">
        <w:r>
          <w:rPr>
            <w:rStyle w:val="af4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20" w:history="1">
        <w:r w:rsidR="00AC6F55">
          <w:rPr>
            <w:rStyle w:val="af4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 w:hanging="407"/>
        <w:rPr>
          <w:sz w:val="28"/>
        </w:rPr>
      </w:pPr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url</w:t>
      </w:r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</w:t>
      </w:r>
      <w:r w:rsidR="007D522B" w:rsidRPr="00CA1F6A">
        <w:rPr>
          <w:sz w:val="28"/>
        </w:rPr>
        <w:t>в</w:t>
      </w:r>
      <w:r w:rsidR="00434025" w:rsidRPr="00CA1F6A">
        <w:rPr>
          <w:sz w:val="28"/>
        </w:rPr>
        <w:t xml:space="preserve">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Connection для заданного URL, и используется для получения и анализа HTML-страницы;</w:t>
      </w:r>
    </w:p>
    <w:p w:rsidR="00563EE2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get</w:t>
      </w:r>
      <w:r w:rsidRPr="00CA1F6A">
        <w:rPr>
          <w:sz w:val="28"/>
        </w:rPr>
        <w:t>()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 xml:space="preserve">()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userAgent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userAgent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«Mozilla/5.0 (Windows NT 6.2; Win64; x64) AppleWebKit/537.36 (KHTML, like Gecko) Chrome/32.0.1667.0 Safari/537.36».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parse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а</w:t>
      </w:r>
      <w:r w:rsidRPr="00CA1F6A">
        <w:rPr>
          <w:sz w:val="28"/>
        </w:rPr>
        <w:t>нализирует код HTML и возвращает объект Document;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</w:rPr>
        <w:t xml:space="preserve">getElementsByClass(String className) – </w:t>
      </w:r>
      <w:r w:rsidR="007D522B">
        <w:rPr>
          <w:sz w:val="28"/>
        </w:rPr>
        <w:t>в</w:t>
      </w:r>
      <w:r w:rsidR="00AC6F55" w:rsidRPr="00CA1F6A">
        <w:rPr>
          <w:sz w:val="28"/>
        </w:rPr>
        <w:t xml:space="preserve">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</w:t>
      </w:r>
      <w:r w:rsidRPr="00CA1F6A">
        <w:rPr>
          <w:sz w:val="28"/>
        </w:rPr>
        <w:lastRenderedPageBreak/>
        <w:t xml:space="preserve">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getElementsByTag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tagName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7D522B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attr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атрибута тэга. Возвращает содержимое атрибута</w:t>
      </w:r>
      <w:r w:rsidR="009972BC" w:rsidRPr="007D522B">
        <w:rPr>
          <w:sz w:val="28"/>
        </w:rPr>
        <w:t>;</w:t>
      </w:r>
    </w:p>
    <w:p w:rsidR="009972BC" w:rsidRPr="00CA1F6A" w:rsidRDefault="009972BC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text</w:t>
      </w:r>
      <w:r w:rsidRPr="00CA1F6A">
        <w:rPr>
          <w:sz w:val="28"/>
        </w:rPr>
        <w:t xml:space="preserve">() – </w:t>
      </w:r>
      <w:r w:rsidR="007D522B">
        <w:rPr>
          <w:sz w:val="28"/>
        </w:rPr>
        <w:t>в</w:t>
      </w:r>
      <w:r w:rsidRPr="00CA1F6A">
        <w:rPr>
          <w:sz w:val="28"/>
        </w:rPr>
        <w:t>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cssQuery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</w:t>
      </w:r>
      <w:r w:rsid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CA1F6A">
        <w:rPr>
          <w:sz w:val="28"/>
        </w:rPr>
        <w:t xml:space="preserve">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selectFirst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cssQuery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F740A7">
        <w:rPr>
          <w:sz w:val="28"/>
          <w:lang w:val="en-US"/>
        </w:rPr>
        <w:t>css</w:t>
      </w:r>
      <w:r w:rsidR="00F740A7" w:rsidRPr="00F740A7">
        <w:rPr>
          <w:sz w:val="28"/>
        </w:rPr>
        <w:t xml:space="preserve"> </w:t>
      </w:r>
      <w:r w:rsidRPr="00CA1F6A">
        <w:rPr>
          <w:sz w:val="28"/>
        </w:rPr>
        <w:t xml:space="preserve">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r w:rsidR="00892943" w:rsidRPr="00CA1F6A">
        <w:rPr>
          <w:sz w:val="28"/>
          <w:lang w:val="en-US"/>
        </w:rPr>
        <w:t>cssQuery</w:t>
      </w:r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21" w:anchor="select-java.lang.String-" w:history="1">
        <w:r w:rsidRPr="00523911">
          <w:rPr>
            <w:rStyle w:val="af4"/>
            <w:lang w:val="en-US"/>
          </w:rPr>
          <w:t>https</w:t>
        </w:r>
        <w:r w:rsidRPr="00892943">
          <w:rPr>
            <w:rStyle w:val="af4"/>
          </w:rPr>
          <w:t>://</w:t>
        </w:r>
        <w:r w:rsidRPr="00523911">
          <w:rPr>
            <w:rStyle w:val="af4"/>
            <w:lang w:val="en-US"/>
          </w:rPr>
          <w:t>jsoup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apidocs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jsoup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nodes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Element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html</w:t>
        </w:r>
        <w:r w:rsidRPr="00892943">
          <w:rPr>
            <w:rStyle w:val="af4"/>
          </w:rPr>
          <w:t>#</w:t>
        </w:r>
        <w:r w:rsidRPr="00523911">
          <w:rPr>
            <w:rStyle w:val="af4"/>
            <w:lang w:val="en-US"/>
          </w:rPr>
          <w:t>select</w:t>
        </w:r>
        <w:r w:rsidRPr="00892943">
          <w:rPr>
            <w:rStyle w:val="af4"/>
          </w:rPr>
          <w:t>-</w:t>
        </w:r>
        <w:r w:rsidRPr="00523911">
          <w:rPr>
            <w:rStyle w:val="af4"/>
            <w:lang w:val="en-US"/>
          </w:rPr>
          <w:t>java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lang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String</w:t>
        </w:r>
        <w:r w:rsidRPr="00892943">
          <w:rPr>
            <w:rStyle w:val="af4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17" w:name="_Hlk9012872"/>
      <w:r>
        <w:rPr>
          <w:sz w:val="28"/>
        </w:rPr>
        <w:t>П</w:t>
      </w:r>
      <w:r w:rsidR="00F67A13">
        <w:rPr>
          <w:sz w:val="28"/>
        </w:rPr>
        <w:t>ри построении логики парсинга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 xml:space="preserve">тобы не писать </w:t>
      </w:r>
      <w:r w:rsidR="00F740A7">
        <w:rPr>
          <w:sz w:val="28"/>
          <w:lang w:val="en-US"/>
        </w:rPr>
        <w:t>css</w:t>
      </w:r>
      <w:r w:rsidR="00F740A7" w:rsidRPr="00F740A7">
        <w:rPr>
          <w:sz w:val="28"/>
        </w:rPr>
        <w:t xml:space="preserve"> </w:t>
      </w:r>
      <w:r w:rsidR="00F67A13">
        <w:rPr>
          <w:sz w:val="28"/>
        </w:rPr>
        <w:t>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sz w:val="28"/>
        </w:rPr>
        <w:fldChar w:fldCharType="end"/>
      </w:r>
      <w:r w:rsidR="004A0AC1">
        <w:rPr>
          <w:sz w:val="28"/>
        </w:rPr>
        <w:t>5</w:t>
      </w:r>
      <w:r w:rsidR="009E1723" w:rsidRPr="0051501E">
        <w:rPr>
          <w:sz w:val="28"/>
        </w:rPr>
        <w:t>.</w:t>
      </w:r>
    </w:p>
    <w:bookmarkEnd w:id="17"/>
    <w:p w:rsidR="00B51DE7" w:rsidRDefault="00F67A13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08332C">
      <w:pPr>
        <w:pStyle w:val="af3"/>
        <w:spacing w:after="0" w:line="480" w:lineRule="auto"/>
        <w:jc w:val="center"/>
        <w:rPr>
          <w:i w:val="0"/>
          <w:color w:val="auto"/>
          <w:sz w:val="28"/>
          <w:szCs w:val="28"/>
        </w:rPr>
      </w:pPr>
      <w:bookmarkStart w:id="18" w:name="_Ref9013023"/>
      <w:bookmarkStart w:id="19" w:name="_Ref901303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F51AFB">
        <w:rPr>
          <w:i w:val="0"/>
          <w:noProof/>
          <w:color w:val="auto"/>
          <w:sz w:val="28"/>
          <w:szCs w:val="28"/>
        </w:rPr>
        <w:t>7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19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18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r w:rsidR="009E1723" w:rsidRPr="009E1723">
        <w:rPr>
          <w:sz w:val="28"/>
        </w:rPr>
        <w:t>Jsoup</w:t>
      </w:r>
      <w:r>
        <w:rPr>
          <w:sz w:val="28"/>
        </w:rPr>
        <w:t>:</w:t>
      </w:r>
    </w:p>
    <w:p w:rsidR="00421A3A" w:rsidRPr="00421A3A" w:rsidRDefault="009E1723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>множество методов, которые облегчают парсинг сайтов</w:t>
      </w:r>
      <w:r w:rsidRPr="00421A3A">
        <w:rPr>
          <w:sz w:val="28"/>
        </w:rPr>
        <w:t>;</w:t>
      </w:r>
    </w:p>
    <w:p w:rsidR="009E1723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r w:rsidRPr="00421A3A">
        <w:rPr>
          <w:sz w:val="28"/>
          <w:lang w:val="en-US"/>
        </w:rPr>
        <w:t>userAgent</w:t>
      </w:r>
      <w:r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r>
        <w:rPr>
          <w:sz w:val="28"/>
          <w:lang w:val="en-US"/>
        </w:rPr>
        <w:t>Jsoup</w:t>
      </w:r>
      <w:r w:rsidR="009E1723">
        <w:rPr>
          <w:sz w:val="28"/>
        </w:rPr>
        <w:t>:</w:t>
      </w:r>
    </w:p>
    <w:p w:rsidR="00421A3A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 помощью библиотеки </w:t>
      </w:r>
      <w:r w:rsidR="009E1723" w:rsidRPr="00CD77B1">
        <w:rPr>
          <w:sz w:val="28"/>
        </w:rPr>
        <w:t>Jsoup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парсить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Jsoup не поддерживает XPath. </w:t>
      </w:r>
      <w:r w:rsidR="00421A3A" w:rsidRPr="00CD77B1">
        <w:rPr>
          <w:sz w:val="28"/>
        </w:rPr>
        <w:t>Но</w:t>
      </w:r>
      <w:r w:rsidR="00F740A7" w:rsidRP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="00421A3A" w:rsidRPr="00CD77B1">
        <w:rPr>
          <w:sz w:val="28"/>
        </w:rPr>
        <w:t xml:space="preserve"> селекторы являются альтернативой;</w:t>
      </w:r>
    </w:p>
    <w:p w:rsidR="00CD77B1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r w:rsidRPr="00CD77B1">
        <w:rPr>
          <w:sz w:val="28"/>
          <w:lang w:val="en-US"/>
        </w:rPr>
        <w:t>first().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20" w:name="_Toc9131409"/>
      <w:r w:rsidRPr="00CD77B1">
        <w:rPr>
          <w:b/>
          <w:i w:val="0"/>
          <w:sz w:val="28"/>
          <w:szCs w:val="28"/>
          <w:lang w:val="en-US"/>
        </w:rPr>
        <w:t>Selenium</w:t>
      </w:r>
      <w:bookmarkEnd w:id="20"/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нужно скачать вебдрайвер</w:t>
      </w:r>
      <w:r w:rsidR="00CA1F6A">
        <w:rPr>
          <w:sz w:val="28"/>
        </w:rPr>
        <w:t xml:space="preserve"> и подключить его через </w:t>
      </w:r>
      <w:r w:rsidR="00CA1F6A" w:rsidRPr="00CA1F6A">
        <w:rPr>
          <w:sz w:val="28"/>
        </w:rPr>
        <w:t xml:space="preserve">setProperty(String key, String value),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r w:rsidR="00CA1F6A" w:rsidRPr="00CA1F6A">
        <w:rPr>
          <w:sz w:val="28"/>
        </w:rPr>
        <w:t>webdriver.chrome.driver</w:t>
      </w:r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</w:t>
      </w:r>
      <w:r>
        <w:rPr>
          <w:sz w:val="28"/>
        </w:rPr>
        <w:lastRenderedPageBreak/>
        <w:t xml:space="preserve">использовался </w:t>
      </w:r>
      <w:r w:rsidRPr="007243B9">
        <w:rPr>
          <w:sz w:val="28"/>
        </w:rPr>
        <w:t>chromedriver</w:t>
      </w:r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7D522B">
        <w:rPr>
          <w:sz w:val="28"/>
        </w:rPr>
        <w:t>в</w:t>
      </w:r>
      <w:r w:rsidR="00107DE1" w:rsidRPr="00CA1F6A">
        <w:rPr>
          <w:sz w:val="28"/>
        </w:rPr>
        <w:t xml:space="preserve">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r w:rsidRPr="00B71ECA">
        <w:rPr>
          <w:sz w:val="28"/>
          <w:lang w:val="en-US"/>
        </w:rPr>
        <w:t>navigate</w:t>
      </w:r>
      <w:r w:rsidRPr="00B71ECA">
        <w:rPr>
          <w:sz w:val="28"/>
        </w:rPr>
        <w:t xml:space="preserve">(), можно </w:t>
      </w:r>
      <w:r w:rsidR="00B71ECA" w:rsidRPr="00B71ECA">
        <w:rPr>
          <w:sz w:val="28"/>
        </w:rPr>
        <w:t>использовать такие методы, как back(), forward()</w:t>
      </w:r>
      <w:r w:rsidR="00B71ECA">
        <w:rPr>
          <w:sz w:val="28"/>
        </w:rPr>
        <w:t xml:space="preserve">, </w:t>
      </w:r>
      <w:r w:rsidR="00B71ECA" w:rsidRPr="00B71ECA">
        <w:rPr>
          <w:sz w:val="28"/>
        </w:rPr>
        <w:t>refresh()</w:t>
      </w:r>
      <w:r w:rsidR="00B71ECA">
        <w:rPr>
          <w:sz w:val="28"/>
        </w:rPr>
        <w:t>;</w:t>
      </w:r>
    </w:p>
    <w:p w:rsidR="00B71ECA" w:rsidRPr="00B71ECA" w:rsidRDefault="00B71ECA" w:rsidP="00B053D0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23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oodlestechnologies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findElement</w:t>
      </w:r>
      <w:r w:rsidRPr="00B71ECA">
        <w:rPr>
          <w:sz w:val="28"/>
        </w:rPr>
        <w:t>(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By, который задает критерий поиска. </w:t>
      </w:r>
      <w:r>
        <w:rPr>
          <w:sz w:val="28"/>
        </w:rPr>
        <w:t xml:space="preserve">Возвращает элемент типа </w:t>
      </w:r>
      <w:r>
        <w:rPr>
          <w:sz w:val="28"/>
          <w:lang w:val="en-US"/>
        </w:rPr>
        <w:t>WebElement</w:t>
      </w:r>
      <w:r w:rsidRPr="007D522B">
        <w:rPr>
          <w:sz w:val="28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findElements</w:t>
      </w:r>
      <w:r w:rsidRPr="00B71ECA">
        <w:rPr>
          <w:sz w:val="28"/>
        </w:rPr>
        <w:t>(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By,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r>
        <w:rPr>
          <w:sz w:val="28"/>
          <w:lang w:val="en-US"/>
        </w:rPr>
        <w:t>WebElement</w:t>
      </w:r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By.id – в качестве локатора используется атрибут id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By.name – в качестве локатора используется атрибут name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By.xpath – используется для поиска элемента по XPath выражению;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By.tagName – поиск по имени HTML тега;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By.className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By.cssSelector – используется для поиска элемента по</w:t>
      </w:r>
      <w:r w:rsidR="00F740A7" w:rsidRP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lastRenderedPageBreak/>
        <w:t>By.linkText – поиск ссылки с указанным текстом. Текст ссылки должен быть точным совпадением;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By.partialLinkText – поиск ссылки по части с указанным текстом.</w:t>
      </w:r>
    </w:p>
    <w:p w:rsidR="00ED4D86" w:rsidRPr="00ED4D86" w:rsidRDefault="00ED4D86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getAttribute</w:t>
      </w:r>
      <w:r w:rsidRPr="00ED4D86">
        <w:rPr>
          <w:sz w:val="28"/>
        </w:rPr>
        <w:t>(</w:t>
      </w:r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 w:rsidR="007D522B">
        <w:rPr>
          <w:sz w:val="28"/>
        </w:rPr>
        <w:t xml:space="preserve"> 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r>
        <w:rPr>
          <w:sz w:val="28"/>
          <w:lang w:val="en-US"/>
        </w:rPr>
        <w:t>click</w:t>
      </w:r>
      <w:r w:rsidRPr="00D30037">
        <w:rPr>
          <w:sz w:val="28"/>
        </w:rPr>
        <w:t xml:space="preserve">(),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23BF4">
        <w:rPr>
          <w:sz w:val="28"/>
        </w:rPr>
        <w:t xml:space="preserve"> и</w:t>
      </w:r>
      <w:r>
        <w:rPr>
          <w:sz w:val="28"/>
        </w:rPr>
        <w:t xml:space="preserve"> метод </w:t>
      </w:r>
      <w:r w:rsidRPr="00D30037">
        <w:rPr>
          <w:sz w:val="28"/>
          <w:lang w:val="en-US"/>
        </w:rPr>
        <w:t>isDisplayed</w:t>
      </w:r>
      <w:r w:rsidRPr="001B7B27">
        <w:rPr>
          <w:sz w:val="28"/>
        </w:rPr>
        <w:t xml:space="preserve"> 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24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5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044326" w:rsidRDefault="00BF0536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044326">
        <w:rPr>
          <w:sz w:val="28"/>
        </w:rPr>
        <w:t>;</w:t>
      </w:r>
    </w:p>
    <w:p w:rsidR="00044326" w:rsidRPr="00BF0536" w:rsidRDefault="00B23D8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>
        <w:rPr>
          <w:sz w:val="28"/>
        </w:rPr>
        <w:t>н</w:t>
      </w:r>
      <w:r w:rsidR="00044326">
        <w:rPr>
          <w:sz w:val="28"/>
        </w:rPr>
        <w:t>еобходимо скачивать дополнительные файлы.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21" w:name="_Ref9093840"/>
      <w:bookmarkStart w:id="22" w:name="_Toc9131410"/>
      <w:r w:rsidRPr="007243B9">
        <w:rPr>
          <w:b/>
          <w:i w:val="0"/>
          <w:sz w:val="28"/>
          <w:szCs w:val="28"/>
          <w:lang w:val="en-US"/>
        </w:rPr>
        <w:t>Unirest</w:t>
      </w:r>
      <w:bookmarkEnd w:id="21"/>
      <w:bookmarkEnd w:id="22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r w:rsidRPr="00D87C2C">
        <w:rPr>
          <w:sz w:val="28"/>
          <w:lang w:val="en-US"/>
        </w:rPr>
        <w:t>Unirest</w:t>
      </w:r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r w:rsidRPr="00D87C2C">
        <w:rPr>
          <w:sz w:val="28"/>
          <w:lang w:val="en-US"/>
        </w:rPr>
        <w:t>Mashape</w:t>
      </w:r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6" w:history="1">
        <w:r>
          <w:rPr>
            <w:rStyle w:val="af4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header() и fields().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</w:t>
      </w:r>
      <w:r w:rsidR="00901FFA">
        <w:rPr>
          <w:sz w:val="28"/>
        </w:rPr>
        <w:t>выполняется</w:t>
      </w:r>
      <w:r w:rsidRPr="00D03FB8">
        <w:rPr>
          <w:sz w:val="28"/>
        </w:rPr>
        <w:t xml:space="preserve"> при вызове метода asJson()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>есть другие варианты, например asBinary(), asString() и asObject().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.headers (&lt;String, Object&gt;) и .fields (&lt;String, String&gt;)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(&lt;String, Object&gt;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(&lt;String, Object&gt;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27" w:history="1">
        <w:r w:rsidR="008C07FC" w:rsidRPr="008C07FC">
          <w:rPr>
            <w:rStyle w:val="af4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HttpResponse&lt;String&gt; response = null;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HashMap&lt;&gt;();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header.put("User-Agent", "PostmanRuntime/7.11.0");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header.put("Accept", "*/*");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header.put("Cache-Control", "no-cache");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header.put("Postman-Token", "ac6a192d-72f5-4238-9321-55c1308e9846,09ec761f-7c53-4696-bf5a-dc44918e73c5");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header.put("Host", "d289b99uqa0t82.cloudfront.net");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header.put("accept-encoding", "gzip, deflate");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header.put("Connection", "keep-alive");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header.put("cache-control", "no-cache");</w:t>
      </w:r>
    </w:p>
    <w:p w:rsidR="001F1C8D" w:rsidRPr="002B5430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String url = "https://d289b99uqa0t82.cloudfront.net/sites/5/campaigns_limit_100_offset_" + i + "_order_popularity.json";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response = Unirest.get(url)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.headers(header)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.asString();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(UnirestException e) {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log.error(e + " : " + i);</w:t>
      </w:r>
    </w:p>
    <w:p w:rsidR="002B5430" w:rsidRPr="001F1C8D" w:rsidRDefault="002B5430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HttpResponse&lt;String&gt; response = null;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lastRenderedPageBreak/>
        <w:t>String url = "https://d289b99uqa0t82.cloudfront.net/sites/5/campaigns_limit_100_offset_" + i + "_order_popularity.json";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response = Unirest.get(url)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.header("User-Agent", "PostmanRuntime/7.11.0")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.header("Accept", "*/*")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.header("Postman-Token", "ac6a192d-72f5-4238-9321-55c1308e9846,09ec761f-7c53-4696-bf5a-dc44918e73c5")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.header("Host", "d289b99uqa0t82.cloudfront.net")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.header("accept-encoding", "gzip, deflate")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.header("Connection", "keep-alive")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.asString();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(UnirestException e) {</w:t>
      </w:r>
    </w:p>
    <w:p w:rsid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log.error(e + " : " + i);</w:t>
      </w:r>
    </w:p>
    <w:p w:rsidR="002B5430" w:rsidRPr="00E17458" w:rsidRDefault="002B5430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HttpResponse&lt;String&gt; finalResponse = response;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(finalResponse != null)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futures.add(pool.submit(() -&gt; parseElements(finalResponse.getBody())));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8" w:history="1">
        <w:r w:rsidRPr="001F1C8D">
          <w:rPr>
            <w:rStyle w:val="af4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Для упрощения работы с запросами использовалось</w:t>
      </w:r>
      <w:r w:rsidR="00BF70E0" w:rsidRPr="00BF70E0">
        <w:rPr>
          <w:sz w:val="28"/>
        </w:rPr>
        <w:t xml:space="preserve"> </w:t>
      </w:r>
      <w:r w:rsidR="00BF70E0">
        <w:rPr>
          <w:sz w:val="28"/>
        </w:rPr>
        <w:t>бесплатное</w:t>
      </w:r>
      <w:r>
        <w:rPr>
          <w:sz w:val="28"/>
        </w:rPr>
        <w:t xml:space="preserve">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>Используя это приложени</w:t>
      </w:r>
      <w:r w:rsidR="00495BB3">
        <w:rPr>
          <w:sz w:val="28"/>
        </w:rPr>
        <w:t>е</w:t>
      </w:r>
      <w:r>
        <w:rPr>
          <w:sz w:val="28"/>
        </w:rPr>
        <w:t xml:space="preserve">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r w:rsidR="002B66D3">
        <w:rPr>
          <w:sz w:val="28"/>
          <w:lang w:val="en-US"/>
        </w:rPr>
        <w:t>javaScript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XMLHttpRequest</w:t>
      </w:r>
      <w:r>
        <w:rPr>
          <w:sz w:val="28"/>
        </w:rPr>
        <w:t xml:space="preserve">, который </w:t>
      </w:r>
      <w:r>
        <w:rPr>
          <w:sz w:val="28"/>
        </w:rPr>
        <w:lastRenderedPageBreak/>
        <w:t>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9" w:history="1">
        <w:r w:rsidRPr="00E34289">
          <w:rPr>
            <w:rStyle w:val="af4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20154D">
      <w:pPr>
        <w:pStyle w:val="af3"/>
        <w:spacing w:after="0" w:line="360" w:lineRule="auto"/>
        <w:jc w:val="center"/>
        <w:rPr>
          <w:i w:val="0"/>
          <w:color w:val="auto"/>
          <w:sz w:val="28"/>
          <w:szCs w:val="28"/>
        </w:rPr>
      </w:pPr>
      <w:bookmarkStart w:id="23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F51AFB">
        <w:rPr>
          <w:i w:val="0"/>
          <w:noProof/>
          <w:color w:val="auto"/>
          <w:sz w:val="28"/>
          <w:szCs w:val="28"/>
        </w:rPr>
        <w:t>8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31" w:history="1">
        <w:r w:rsidRPr="00E34289">
          <w:rPr>
            <w:rStyle w:val="af4"/>
            <w:i w:val="0"/>
            <w:color w:val="auto"/>
            <w:sz w:val="28"/>
            <w:u w:val="none"/>
          </w:rPr>
          <w:t>Kopikot.ru</w:t>
        </w:r>
      </w:hyperlink>
      <w:bookmarkEnd w:id="23"/>
    </w:p>
    <w:p w:rsidR="008B22F8" w:rsidRDefault="008B22F8" w:rsidP="0020154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4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</w:rPr>
        <w:t>9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24"/>
    </w:p>
    <w:p w:rsidR="002B5430" w:rsidRDefault="002B5430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08332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08332C">
      <w:pPr>
        <w:pStyle w:val="af3"/>
        <w:spacing w:after="0"/>
        <w:jc w:val="center"/>
        <w:rPr>
          <w:i w:val="0"/>
          <w:color w:val="auto"/>
          <w:sz w:val="44"/>
        </w:rPr>
      </w:pPr>
      <w:bookmarkStart w:id="25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</w:rPr>
        <w:t>10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25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267325" cy="31833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89" cy="31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6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</w:rPr>
        <w:t>11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r w:rsidRPr="00466CBD">
        <w:rPr>
          <w:i w:val="0"/>
          <w:color w:val="auto"/>
          <w:sz w:val="28"/>
          <w:lang w:val="en-US"/>
        </w:rPr>
        <w:t>Kopikot</w:t>
      </w:r>
      <w:r w:rsidRPr="00466CBD">
        <w:rPr>
          <w:i w:val="0"/>
          <w:color w:val="auto"/>
          <w:sz w:val="28"/>
        </w:rPr>
        <w:t>.</w:t>
      </w:r>
      <w:r w:rsidRPr="00466CBD">
        <w:rPr>
          <w:i w:val="0"/>
          <w:color w:val="auto"/>
          <w:sz w:val="28"/>
          <w:lang w:val="en-US"/>
        </w:rPr>
        <w:t>ru</w:t>
      </w:r>
      <w:bookmarkEnd w:id="26"/>
    </w:p>
    <w:p w:rsidR="00466CBD" w:rsidRDefault="00466CB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35" w:history="1">
        <w:r w:rsidRPr="00466CBD">
          <w:rPr>
            <w:rStyle w:val="af4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08332C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 wp14:anchorId="5DFB1967" wp14:editId="050A7AE2">
            <wp:extent cx="5686425" cy="1397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7" cy="13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08332C">
      <w:pPr>
        <w:pStyle w:val="af3"/>
        <w:spacing w:after="0"/>
        <w:jc w:val="center"/>
        <w:rPr>
          <w:i w:val="0"/>
          <w:color w:val="auto"/>
          <w:sz w:val="44"/>
          <w:lang w:val="en-US"/>
        </w:rPr>
      </w:pPr>
      <w:bookmarkStart w:id="27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  <w:lang w:val="en-US"/>
        </w:rPr>
        <w:t>12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27"/>
    </w:p>
    <w:p w:rsidR="00ED4393" w:rsidRDefault="00EF5210" w:rsidP="0008332C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28"/>
          <w:lang w:val="en-US"/>
        </w:rPr>
      </w:pPr>
      <w:bookmarkStart w:id="28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  <w:lang w:val="en-US"/>
        </w:rPr>
        <w:t>13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28"/>
    </w:p>
    <w:p w:rsidR="00ED4393" w:rsidRPr="00450E98" w:rsidRDefault="00ED4393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r>
        <w:rPr>
          <w:sz w:val="28"/>
          <w:lang w:val="en-US"/>
        </w:rPr>
        <w:t>namerequest</w:t>
      </w:r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r w:rsidRPr="00ED4393">
        <w:rPr>
          <w:sz w:val="28"/>
        </w:rPr>
        <w:t xml:space="preserve">csrfmiddlewaretoken.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csrfmiddlewaretoken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lastRenderedPageBreak/>
        <w:t>секретный ключ</w:t>
      </w:r>
      <w:r>
        <w:rPr>
          <w:sz w:val="28"/>
        </w:rPr>
        <w:t xml:space="preserve">. Поле </w:t>
      </w:r>
      <w:r>
        <w:rPr>
          <w:sz w:val="28"/>
          <w:lang w:val="en-US"/>
        </w:rPr>
        <w:t>namerequest</w:t>
      </w:r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38" w:history="1">
        <w:r w:rsidR="00450E98">
          <w:rPr>
            <w:rStyle w:val="af4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191000" cy="154302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57" cy="1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9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</w:rPr>
        <w:t>14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r w:rsidRPr="00ED4393">
        <w:rPr>
          <w:i w:val="0"/>
          <w:color w:val="auto"/>
          <w:sz w:val="28"/>
          <w:lang w:val="en-US"/>
        </w:rPr>
        <w:t>ru</w:t>
      </w:r>
      <w:bookmarkEnd w:id="29"/>
    </w:p>
    <w:p w:rsidR="00C95C0D" w:rsidRPr="00C95C0D" w:rsidRDefault="00C95C0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038725" cy="24294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6" cy="2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30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="00F51AFB">
        <w:rPr>
          <w:i w:val="0"/>
          <w:noProof/>
          <w:color w:val="auto"/>
          <w:sz w:val="28"/>
        </w:rPr>
        <w:t>15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>генер</w:t>
      </w:r>
      <w:r w:rsidR="00776F1F">
        <w:rPr>
          <w:i w:val="0"/>
          <w:color w:val="auto"/>
          <w:sz w:val="28"/>
        </w:rPr>
        <w:t xml:space="preserve">ация </w:t>
      </w:r>
      <w:r w:rsidR="00776F1F">
        <w:rPr>
          <w:i w:val="0"/>
          <w:color w:val="auto"/>
          <w:sz w:val="28"/>
          <w:lang w:val="en-US"/>
        </w:rPr>
        <w:t>Unirest</w:t>
      </w:r>
      <w:r w:rsidRPr="00C95C0D">
        <w:rPr>
          <w:i w:val="0"/>
          <w:color w:val="auto"/>
          <w:sz w:val="28"/>
        </w:rPr>
        <w:t xml:space="preserve">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30"/>
    </w:p>
    <w:p w:rsidR="00450E98" w:rsidRPr="00563E1D" w:rsidRDefault="00B625F5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r w:rsidR="00DF5DD6">
        <w:rPr>
          <w:sz w:val="28"/>
          <w:lang w:val="en-US"/>
        </w:rPr>
        <w:t>JsonPath</w:t>
      </w:r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r w:rsidR="00450E98">
        <w:rPr>
          <w:sz w:val="28"/>
          <w:lang w:val="en-US"/>
        </w:rPr>
        <w:t>Kopikot</w:t>
      </w:r>
      <w:r w:rsidR="00450E98" w:rsidRPr="00450E98">
        <w:rPr>
          <w:sz w:val="28"/>
        </w:rPr>
        <w:t>.</w:t>
      </w:r>
      <w:r w:rsidR="00450E98">
        <w:rPr>
          <w:sz w:val="28"/>
          <w:lang w:val="en-US"/>
        </w:rPr>
        <w:t>ru</w:t>
      </w:r>
      <w:r w:rsidR="00450E98" w:rsidRPr="00450E98">
        <w:rPr>
          <w:sz w:val="28"/>
        </w:rPr>
        <w:t>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>List&lt;Object&gt; items = JsonPath.read(response, "$..items[*]");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>String label = JsonPath.read(item, "$.commission.max.unit");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В этой строчке кода из метода, который извлекает валюту кэшбэка.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Unirest:</w:t>
      </w:r>
    </w:p>
    <w:p w:rsidR="00C53314" w:rsidRPr="00C53314" w:rsidRDefault="007331D3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r>
        <w:rPr>
          <w:sz w:val="28"/>
          <w:lang w:val="en-US"/>
        </w:rPr>
        <w:t>Unirest:</w:t>
      </w:r>
    </w:p>
    <w:p w:rsidR="00292274" w:rsidRPr="00450E98" w:rsidRDefault="00C53314" w:rsidP="00360E68">
      <w:pPr>
        <w:pStyle w:val="af2"/>
        <w:numPr>
          <w:ilvl w:val="0"/>
          <w:numId w:val="19"/>
        </w:numPr>
        <w:spacing w:after="0" w:line="360" w:lineRule="auto"/>
        <w:ind w:left="709" w:hanging="283"/>
        <w:rPr>
          <w:color w:val="000000" w:themeColor="text1"/>
          <w:lang w:bidi="ru-RU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 w:rsidR="007613E3">
        <w:rPr>
          <w:sz w:val="28"/>
          <w:lang w:val="en-US"/>
        </w:rPr>
        <w:t>.</w:t>
      </w:r>
      <w:r w:rsidR="007613E3" w:rsidRPr="00450E98">
        <w:rPr>
          <w:color w:val="000000" w:themeColor="text1"/>
          <w:lang w:bidi="ru-RU"/>
        </w:rPr>
        <w:t xml:space="preserve"> </w:t>
      </w:r>
      <w:r w:rsidR="00407146"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9131411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31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 w:rsidR="00FE60B3">
        <w:rPr>
          <w:sz w:val="28"/>
          <w:lang w:val="en-US"/>
        </w:rPr>
        <w:t>C</w:t>
      </w:r>
      <w:r w:rsidR="00FE60B3" w:rsidRPr="00FE60B3">
        <w:rPr>
          <w:sz w:val="28"/>
        </w:rPr>
        <w:t>#</w:t>
      </w:r>
      <w:r>
        <w:rPr>
          <w:sz w:val="28"/>
        </w:rPr>
        <w:t xml:space="preserve">: </w:t>
      </w:r>
      <w:r>
        <w:rPr>
          <w:sz w:val="28"/>
          <w:lang w:val="en-US"/>
        </w:rPr>
        <w:t>HtmlAgilityPack</w:t>
      </w:r>
      <w:r w:rsidRPr="00563E1D">
        <w:rPr>
          <w:sz w:val="28"/>
        </w:rPr>
        <w:t xml:space="preserve">,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AngleSharp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CsQuery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RestSharp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32" w:name="_Toc9131412"/>
      <w:r w:rsidRPr="00761B66">
        <w:rPr>
          <w:b/>
          <w:i w:val="0"/>
          <w:sz w:val="28"/>
          <w:lang w:val="en-US"/>
        </w:rPr>
        <w:t>HtmlAgilityPack</w:t>
      </w:r>
      <w:bookmarkEnd w:id="32"/>
    </w:p>
    <w:p w:rsidR="007331D3" w:rsidRDefault="00C5331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HtmlAgilityPack</w:t>
      </w:r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r w:rsidR="007331D3" w:rsidRPr="007331D3">
        <w:rPr>
          <w:sz w:val="28"/>
          <w:lang w:eastAsia="en-US"/>
        </w:rPr>
        <w:t>eXtensible Stylesheet Language Transformations.</w:t>
      </w:r>
    </w:p>
    <w:p w:rsidR="00AC21DA" w:rsidRDefault="00AC21DA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41" w:history="1">
        <w:r w:rsidRPr="00B1379A">
          <w:rPr>
            <w:rStyle w:val="af4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42" w:history="1">
        <w:r w:rsidRPr="00B1379A">
          <w:rPr>
            <w:rStyle w:val="af4"/>
          </w:rPr>
          <w:t>https://habr.com/ru/post/112325/</w:t>
        </w:r>
      </w:hyperlink>
      <w:r w:rsidRPr="00C53314">
        <w:t xml:space="preserve"> , </w:t>
      </w:r>
      <w:hyperlink r:id="rId43" w:history="1">
        <w:r>
          <w:rPr>
            <w:rStyle w:val="af4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 w:rsidR="00DD281A">
        <w:rPr>
          <w:sz w:val="28"/>
        </w:rPr>
        <w:t xml:space="preserve">парсера </w:t>
      </w:r>
      <w:r>
        <w:rPr>
          <w:sz w:val="28"/>
          <w:lang w:val="en-US" w:eastAsia="en-US"/>
        </w:rPr>
        <w:t>HtmlAgilityPack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r w:rsidRPr="000D6B80">
        <w:rPr>
          <w:sz w:val="28"/>
          <w:lang w:eastAsia="en-US"/>
        </w:rPr>
        <w:t xml:space="preserve">SelectNodes(string xpath)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r w:rsidRPr="000D6B80">
        <w:rPr>
          <w:sz w:val="28"/>
        </w:rPr>
        <w:t xml:space="preserve">HtmlAgilityPack.HtmlNodeCollection,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XPath</w:t>
      </w:r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r w:rsidRPr="000D6B80">
        <w:rPr>
          <w:sz w:val="28"/>
        </w:rPr>
        <w:t>XPath выражени</w:t>
      </w:r>
      <w:r>
        <w:rPr>
          <w:sz w:val="28"/>
        </w:rPr>
        <w:t>ю. Метод в</w:t>
      </w:r>
      <w:r w:rsidRPr="000D6B80">
        <w:rPr>
          <w:sz w:val="28"/>
        </w:rPr>
        <w:t>ыбирает список узлов, соответствующих XPath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r w:rsidRPr="005A2283">
        <w:rPr>
          <w:sz w:val="28"/>
          <w:lang w:val="en-US"/>
        </w:rPr>
        <w:t>SelectSingleNode</w:t>
      </w:r>
      <w:r w:rsidRPr="005A2283">
        <w:rPr>
          <w:sz w:val="28"/>
        </w:rPr>
        <w:t>(</w:t>
      </w:r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xpath</w:t>
      </w:r>
      <w:r w:rsidRPr="005A2283">
        <w:rPr>
          <w:sz w:val="28"/>
        </w:rPr>
        <w:t>) –</w:t>
      </w:r>
      <w:r>
        <w:rPr>
          <w:sz w:val="28"/>
        </w:rPr>
        <w:t xml:space="preserve">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>ервый HtmlAgilityPack.HtmlNode, соответствующий запросу XPath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HtmlNode,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url</w:t>
      </w:r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r w:rsidR="009912A8">
        <w:rPr>
          <w:sz w:val="28"/>
          <w:lang w:val="en-US"/>
        </w:rPr>
        <w:t>HtmlDocument</w:t>
      </w:r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bookmarkStart w:id="33" w:name="_Hlk9040167"/>
      <w:r w:rsidRPr="008D779F">
        <w:rPr>
          <w:sz w:val="28"/>
          <w:lang w:val="en-US"/>
        </w:rPr>
        <w:t>GetAttributeValue</w:t>
      </w:r>
      <w:r w:rsidRPr="008D779F">
        <w:rPr>
          <w:sz w:val="28"/>
        </w:rPr>
        <w:t>(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</w:t>
      </w:r>
      <w:r w:rsidRPr="008D779F">
        <w:rPr>
          <w:sz w:val="28"/>
        </w:rPr>
        <w:lastRenderedPageBreak/>
        <w:t xml:space="preserve">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33"/>
    <w:p w:rsidR="000D6B80" w:rsidRDefault="007331D3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HtmlAgilityPack:</w:t>
      </w:r>
    </w:p>
    <w:p w:rsidR="007331D3" w:rsidRDefault="004214A7" w:rsidP="00360E68">
      <w:pPr>
        <w:pStyle w:val="af2"/>
        <w:numPr>
          <w:ilvl w:val="0"/>
          <w:numId w:val="12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360E68">
      <w:pPr>
        <w:pStyle w:val="af2"/>
        <w:numPr>
          <w:ilvl w:val="0"/>
          <w:numId w:val="11"/>
        </w:numPr>
        <w:spacing w:after="0" w:line="360" w:lineRule="auto"/>
        <w:ind w:left="851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1B7B27" w:rsidRDefault="004214A7" w:rsidP="004214A7">
      <w:pPr>
        <w:pStyle w:val="3"/>
        <w:rPr>
          <w:b/>
          <w:i w:val="0"/>
          <w:sz w:val="28"/>
          <w:szCs w:val="28"/>
          <w:lang w:eastAsia="en-US"/>
        </w:rPr>
      </w:pPr>
      <w:bookmarkStart w:id="34" w:name="_Toc9131413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34"/>
    </w:p>
    <w:p w:rsidR="004214A7" w:rsidRPr="001B7B2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</w:t>
      </w:r>
      <w:r w:rsidR="00F740A7">
        <w:rPr>
          <w:sz w:val="28"/>
          <w:lang w:val="en-US" w:eastAsia="en-US"/>
        </w:rPr>
        <w:t>css</w:t>
      </w:r>
      <w:r w:rsidR="00F740A7" w:rsidRPr="00F740A7">
        <w:rPr>
          <w:sz w:val="28"/>
          <w:lang w:eastAsia="en-US"/>
        </w:rPr>
        <w:t xml:space="preserve"> </w:t>
      </w:r>
      <w:r w:rsidRPr="004214A7">
        <w:rPr>
          <w:sz w:val="28"/>
          <w:lang w:eastAsia="en-US"/>
        </w:rPr>
        <w:t xml:space="preserve">селектора CSS. Реализация по умолчанию основана на HTMLAgilityPack и выбирает из документов HTML. </w:t>
      </w:r>
      <w:r w:rsidRPr="001B7B27">
        <w:rPr>
          <w:sz w:val="28"/>
          <w:lang w:eastAsia="en-US"/>
        </w:rPr>
        <w:t>(</w:t>
      </w:r>
      <w:hyperlink r:id="rId44" w:history="1">
        <w:r>
          <w:rPr>
            <w:rStyle w:val="af4"/>
          </w:rPr>
          <w:t>https://code.google.com/archive/p/fizzler/</w:t>
        </w:r>
      </w:hyperlink>
      <w:r w:rsidRPr="001B7B27">
        <w:rPr>
          <w:sz w:val="28"/>
          <w:lang w:eastAsia="en-US"/>
        </w:rPr>
        <w:t>).</w:t>
      </w:r>
    </w:p>
    <w:p w:rsidR="004214A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url</w:t>
      </w:r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r>
        <w:rPr>
          <w:sz w:val="28"/>
          <w:lang w:val="en-US"/>
        </w:rPr>
        <w:t>HtmlDocument</w:t>
      </w:r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4214A7">
        <w:rPr>
          <w:sz w:val="28"/>
          <w:lang w:val="en-US" w:eastAsia="en-US"/>
        </w:rPr>
        <w:t>QuerySelector</w:t>
      </w:r>
      <w:r w:rsidRPr="004214A7">
        <w:rPr>
          <w:sz w:val="28"/>
          <w:lang w:eastAsia="en-US"/>
        </w:rPr>
        <w:t>(</w:t>
      </w:r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элемент типа </w:t>
      </w:r>
      <w:r>
        <w:rPr>
          <w:sz w:val="28"/>
          <w:lang w:val="en-US" w:eastAsia="en-US"/>
        </w:rPr>
        <w:t>HtmlNode</w:t>
      </w:r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4214A7">
        <w:rPr>
          <w:sz w:val="28"/>
          <w:lang w:val="en-US" w:eastAsia="en-US"/>
        </w:rPr>
        <w:t>QuerySelectorAll</w:t>
      </w:r>
      <w:r w:rsidRPr="004214A7">
        <w:rPr>
          <w:sz w:val="28"/>
          <w:lang w:eastAsia="en-US"/>
        </w:rPr>
        <w:t>(</w:t>
      </w:r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список элементов типа </w:t>
      </w:r>
      <w:r>
        <w:rPr>
          <w:sz w:val="28"/>
          <w:lang w:val="en-US" w:eastAsia="en-US"/>
        </w:rPr>
        <w:t>HtmlNode</w:t>
      </w:r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r w:rsidRPr="008D779F">
        <w:rPr>
          <w:sz w:val="28"/>
          <w:lang w:val="en-US"/>
        </w:rPr>
        <w:t>GetAttributeValue</w:t>
      </w:r>
      <w:r w:rsidRPr="008D779F">
        <w:rPr>
          <w:sz w:val="28"/>
        </w:rPr>
        <w:t>(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</w:t>
      </w:r>
      <w:r w:rsidRPr="008D779F">
        <w:rPr>
          <w:sz w:val="28"/>
        </w:rPr>
        <w:lastRenderedPageBreak/>
        <w:t>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r>
        <w:rPr>
          <w:sz w:val="28"/>
          <w:lang w:val="en-US" w:eastAsia="en-US"/>
        </w:rPr>
        <w:t>HtmlAgilitypack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css</w:t>
      </w:r>
      <w:r>
        <w:rPr>
          <w:sz w:val="28"/>
          <w:lang w:eastAsia="en-US"/>
        </w:rPr>
        <w:t xml:space="preserve">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360E68">
      <w:pPr>
        <w:pStyle w:val="af2"/>
        <w:numPr>
          <w:ilvl w:val="0"/>
          <w:numId w:val="14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35" w:name="_Toc9131414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35"/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8D779F">
        <w:rPr>
          <w:sz w:val="28"/>
          <w:lang w:eastAsia="en-US"/>
        </w:rPr>
        <w:t xml:space="preserve">AngleSharp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>такие как HTML, SVG и MathML. XML также поддерживается библиотекой. Важным аспектом AngleSharp является то, что CSS также может быть проанализирован. Включенный анализатор построен на основе официальной 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querySelector</w:t>
      </w:r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>или querySelectorAll</w:t>
      </w:r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45" w:history="1">
        <w:r>
          <w:rPr>
            <w:rStyle w:val="af4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библиотеки </w:t>
      </w:r>
      <w:r w:rsidR="00DD281A">
        <w:rPr>
          <w:sz w:val="28"/>
          <w:lang w:val="en-US" w:eastAsia="en-US"/>
        </w:rPr>
        <w:t>AngleSharp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r w:rsidRPr="00045E2E">
        <w:rPr>
          <w:sz w:val="28"/>
          <w:lang w:val="en-US" w:eastAsia="en-US"/>
        </w:rPr>
        <w:t>ParseDocument</w:t>
      </w:r>
      <w:r w:rsidRPr="00045E2E">
        <w:rPr>
          <w:sz w:val="28"/>
          <w:lang w:eastAsia="en-US"/>
        </w:rPr>
        <w:t>(</w:t>
      </w:r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>Метод парсит переданный аргумент и возвращает результат.</w:t>
      </w:r>
    </w:p>
    <w:p w:rsidR="008D779F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r w:rsidRPr="00045E2E">
        <w:rPr>
          <w:sz w:val="28"/>
          <w:lang w:val="en-US" w:eastAsia="en-US"/>
        </w:rPr>
        <w:t>GetElementsByClassName</w:t>
      </w:r>
      <w:r w:rsidRPr="00045E2E">
        <w:rPr>
          <w:sz w:val="28"/>
          <w:lang w:eastAsia="en-US"/>
        </w:rPr>
        <w:t>(</w:t>
      </w:r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classNames</w:t>
      </w:r>
      <w:r w:rsidRPr="00045E2E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r w:rsidRPr="00045E2E">
        <w:rPr>
          <w:sz w:val="28"/>
          <w:lang w:eastAsia="en-US"/>
        </w:rPr>
        <w:lastRenderedPageBreak/>
        <w:t>GetElementsByTagName(string tagName)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r w:rsidRPr="009225B8">
        <w:rPr>
          <w:sz w:val="28"/>
          <w:lang w:val="en-US" w:eastAsia="en-US"/>
        </w:rPr>
        <w:t>GetAttribute</w:t>
      </w:r>
      <w:r w:rsidRPr="009225B8">
        <w:rPr>
          <w:sz w:val="28"/>
          <w:lang w:eastAsia="en-US"/>
        </w:rPr>
        <w:t>(</w:t>
      </w:r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345F47">
        <w:rPr>
          <w:sz w:val="28"/>
          <w:lang w:eastAsia="en-US"/>
        </w:rPr>
        <w:t>QuerySelectorAll(string selectors)</w:t>
      </w:r>
      <w:r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элемент типа </w:t>
      </w:r>
      <w:r>
        <w:rPr>
          <w:sz w:val="28"/>
          <w:lang w:val="en-US" w:eastAsia="en-US"/>
        </w:rPr>
        <w:t>IElement</w:t>
      </w:r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4214A7">
        <w:rPr>
          <w:sz w:val="28"/>
          <w:lang w:val="en-US" w:eastAsia="en-US"/>
        </w:rPr>
        <w:t>QuerySelectorAll</w:t>
      </w:r>
      <w:r w:rsidRPr="004214A7">
        <w:rPr>
          <w:sz w:val="28"/>
          <w:lang w:eastAsia="en-US"/>
        </w:rPr>
        <w:t>(</w:t>
      </w:r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список элементов типа </w:t>
      </w:r>
      <w:r>
        <w:rPr>
          <w:sz w:val="28"/>
          <w:lang w:val="en-US" w:eastAsia="en-US"/>
        </w:rPr>
        <w:t>IElement</w:t>
      </w:r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r>
        <w:rPr>
          <w:sz w:val="28"/>
          <w:lang w:val="en-US"/>
        </w:rPr>
        <w:t>InnerHtml</w:t>
      </w:r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r>
        <w:rPr>
          <w:sz w:val="28"/>
          <w:lang w:val="en-US" w:eastAsia="en-US"/>
        </w:rPr>
        <w:t>WebClient</w:t>
      </w:r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WebClient webClient = new WebClient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"https://letyshops.com/shops?page=" + i;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html = webClient.DownloadString(page);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HtmlParser parser = new HtmlParser();</w:t>
      </w:r>
    </w:p>
    <w:p w:rsid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var result = parser.ParseDocument(html).GetElementsByClassName("b-teaser");</w:t>
      </w:r>
    </w:p>
    <w:p w:rsidR="009225B8" w:rsidRPr="009225B8" w:rsidRDefault="009225B8" w:rsidP="009225B8">
      <w:pPr>
        <w:pStyle w:val="af2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AngleSharp:</w:t>
      </w:r>
    </w:p>
    <w:p w:rsidR="009225B8" w:rsidRDefault="009225B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val="en-US"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css</w:t>
      </w:r>
      <w:r>
        <w:rPr>
          <w:sz w:val="28"/>
          <w:lang w:eastAsia="en-US"/>
        </w:rPr>
        <w:t xml:space="preserve"> селекторами</w:t>
      </w:r>
    </w:p>
    <w:p w:rsidR="009225B8" w:rsidRPr="005964A8" w:rsidRDefault="009225B8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 xml:space="preserve">Минусы </w:t>
      </w:r>
      <w:r>
        <w:rPr>
          <w:sz w:val="28"/>
          <w:lang w:val="en-US" w:eastAsia="en-US"/>
        </w:rPr>
        <w:t>AngleShrap</w:t>
      </w:r>
      <w:r w:rsidRPr="005964A8">
        <w:rPr>
          <w:sz w:val="28"/>
          <w:lang w:eastAsia="en-US"/>
        </w:rPr>
        <w:t>:</w:t>
      </w:r>
    </w:p>
    <w:p w:rsidR="009225B8" w:rsidRPr="005964A8" w:rsidRDefault="00345F47" w:rsidP="00360E68">
      <w:pPr>
        <w:pStyle w:val="af2"/>
        <w:numPr>
          <w:ilvl w:val="0"/>
          <w:numId w:val="18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bookmarkStart w:id="36" w:name="_Toc9131415"/>
      <w:r w:rsidRPr="00345F47">
        <w:rPr>
          <w:b/>
          <w:i w:val="0"/>
          <w:sz w:val="28"/>
          <w:lang w:val="en-US"/>
        </w:rPr>
        <w:t>CsQuery</w:t>
      </w:r>
      <w:bookmarkEnd w:id="36"/>
    </w:p>
    <w:p w:rsidR="009225B8" w:rsidRDefault="00345F4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1B7B27">
        <w:rPr>
          <w:sz w:val="28"/>
          <w:lang w:val="en-US" w:eastAsia="en-US"/>
        </w:rPr>
        <w:t xml:space="preserve">CsQuery – </w:t>
      </w:r>
      <w:r w:rsidRPr="00345F47">
        <w:rPr>
          <w:sz w:val="28"/>
          <w:lang w:eastAsia="en-US"/>
        </w:rPr>
        <w:t>это</w:t>
      </w:r>
      <w:r w:rsidRPr="001B7B27">
        <w:rPr>
          <w:sz w:val="28"/>
          <w:lang w:val="en-US" w:eastAsia="en-US"/>
        </w:rPr>
        <w:t xml:space="preserve"> </w:t>
      </w:r>
      <w:r w:rsidRPr="00345F47">
        <w:rPr>
          <w:sz w:val="28"/>
          <w:lang w:eastAsia="en-US"/>
        </w:rPr>
        <w:t>порт</w:t>
      </w:r>
      <w:r w:rsidRPr="001B7B27">
        <w:rPr>
          <w:sz w:val="28"/>
          <w:lang w:val="en-US" w:eastAsia="en-US"/>
        </w:rPr>
        <w:t xml:space="preserve"> jQuery </w:t>
      </w:r>
      <w:r w:rsidRPr="00345F47">
        <w:rPr>
          <w:sz w:val="28"/>
          <w:lang w:eastAsia="en-US"/>
        </w:rPr>
        <w:t>для</w:t>
      </w:r>
      <w:r w:rsidRPr="001B7B27">
        <w:rPr>
          <w:sz w:val="28"/>
          <w:lang w:val="en-US" w:eastAsia="en-US"/>
        </w:rPr>
        <w:t xml:space="preserve"> .NET 4. </w:t>
      </w:r>
      <w:r w:rsidRPr="00345F47">
        <w:rPr>
          <w:sz w:val="28"/>
          <w:lang w:eastAsia="en-US"/>
        </w:rPr>
        <w:t>Он реализует все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 w:rsidRPr="00345F47">
        <w:rPr>
          <w:sz w:val="28"/>
          <w:lang w:eastAsia="en-US"/>
        </w:rPr>
        <w:t xml:space="preserve"> селекторы CSS2 и CSS3, все методы манипулирования DOM в jQuery и некоторые служебные методы.</w:t>
      </w:r>
      <w:r w:rsidR="00A822A4">
        <w:rPr>
          <w:sz w:val="28"/>
          <w:lang w:eastAsia="en-US"/>
        </w:rPr>
        <w:t xml:space="preserve"> (</w:t>
      </w:r>
      <w:hyperlink r:id="rId46" w:history="1">
        <w:r w:rsidR="00A822A4">
          <w:rPr>
            <w:rStyle w:val="af4"/>
          </w:rPr>
          <w:t>https://github.com/jamietre/CsQuery</w:t>
        </w:r>
      </w:hyperlink>
      <w:r w:rsidR="00A822A4">
        <w:rPr>
          <w:sz w:val="28"/>
          <w:lang w:eastAsia="en-US"/>
        </w:rPr>
        <w:t>)</w:t>
      </w:r>
    </w:p>
    <w:p w:rsidR="00DC577F" w:rsidRDefault="00DC577F" w:rsidP="00DC577F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</w:t>
      </w:r>
      <w:r>
        <w:rPr>
          <w:sz w:val="28"/>
          <w:lang w:val="en-US" w:eastAsia="en-US"/>
        </w:rPr>
        <w:t>CsQuery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DC577F">
        <w:rPr>
          <w:sz w:val="28"/>
          <w:lang w:val="en-US" w:eastAsia="en-US"/>
        </w:rPr>
        <w:t>CreateFromUrl</w:t>
      </w:r>
      <w:r w:rsidRPr="00DC577F">
        <w:rPr>
          <w:sz w:val="28"/>
          <w:lang w:eastAsia="en-US"/>
        </w:rPr>
        <w:t>(</w:t>
      </w:r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url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</w:t>
      </w:r>
      <w:r w:rsidRPr="001B7B27">
        <w:rPr>
          <w:sz w:val="28"/>
          <w:lang w:eastAsia="en-US"/>
        </w:rPr>
        <w:t>.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DC577F">
        <w:rPr>
          <w:sz w:val="28"/>
          <w:lang w:val="en-US" w:eastAsia="en-US"/>
        </w:rPr>
        <w:t>GetAttribute</w:t>
      </w:r>
      <w:r w:rsidRPr="00DC577F">
        <w:rPr>
          <w:sz w:val="28"/>
          <w:lang w:eastAsia="en-US"/>
        </w:rPr>
        <w:t>(</w:t>
      </w:r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</w:p>
    <w:p w:rsidR="000E0314" w:rsidRPr="00DC577F" w:rsidRDefault="00D91295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r w:rsidRPr="00D91295">
        <w:rPr>
          <w:sz w:val="28"/>
          <w:lang w:val="en-US" w:eastAsia="en-US"/>
        </w:rPr>
        <w:t>CreateDocument</w:t>
      </w:r>
      <w:r w:rsidRPr="00D91295">
        <w:rPr>
          <w:sz w:val="28"/>
          <w:lang w:eastAsia="en-US"/>
        </w:rPr>
        <w:t>(</w:t>
      </w:r>
      <w:r w:rsidRPr="00D91295">
        <w:rPr>
          <w:sz w:val="28"/>
          <w:lang w:val="en-US" w:eastAsia="en-US"/>
        </w:rPr>
        <w:t>string</w:t>
      </w:r>
      <w:r w:rsidRPr="00D91295">
        <w:rPr>
          <w:sz w:val="28"/>
          <w:lang w:eastAsia="en-US"/>
        </w:rPr>
        <w:t xml:space="preserve"> </w:t>
      </w:r>
      <w:r w:rsidRPr="00D91295">
        <w:rPr>
          <w:sz w:val="28"/>
          <w:lang w:val="en-US" w:eastAsia="en-US"/>
        </w:rPr>
        <w:t>html</w:t>
      </w:r>
      <w:r w:rsidRPr="00D91295">
        <w:rPr>
          <w:sz w:val="28"/>
          <w:lang w:eastAsia="en-US"/>
        </w:rPr>
        <w:t>)</w:t>
      </w:r>
      <w:r w:rsidR="000E0314" w:rsidRPr="00DC577F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>качестве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 xml:space="preserve">входного аргумента требует строку в виде </w:t>
      </w:r>
      <w:r>
        <w:rPr>
          <w:sz w:val="28"/>
          <w:lang w:val="en-US" w:eastAsia="en-US"/>
        </w:rPr>
        <w:t>html</w:t>
      </w:r>
      <w:r w:rsidR="000E0314">
        <w:rPr>
          <w:sz w:val="28"/>
          <w:lang w:eastAsia="en-US"/>
        </w:rPr>
        <w:t xml:space="preserve">. Метод </w:t>
      </w:r>
      <w:r>
        <w:rPr>
          <w:sz w:val="28"/>
          <w:lang w:eastAsia="en-US"/>
        </w:rPr>
        <w:t xml:space="preserve">создаёт новое </w:t>
      </w:r>
      <w:r>
        <w:rPr>
          <w:sz w:val="28"/>
          <w:lang w:val="en-US" w:eastAsia="en-US"/>
        </w:rPr>
        <w:t>DOM</w:t>
      </w:r>
      <w:r w:rsidRPr="007D522B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переданного </w:t>
      </w:r>
      <w:r>
        <w:rPr>
          <w:sz w:val="28"/>
          <w:lang w:val="en-US" w:eastAsia="en-US"/>
        </w:rPr>
        <w:t>html</w:t>
      </w:r>
      <w:r w:rsidRPr="007D522B">
        <w:rPr>
          <w:sz w:val="28"/>
          <w:lang w:eastAsia="en-US"/>
        </w:rPr>
        <w:t>.</w:t>
      </w:r>
    </w:p>
    <w:p w:rsidR="00DC577F" w:rsidRDefault="00D91295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D91295">
        <w:rPr>
          <w:sz w:val="28"/>
          <w:lang w:eastAsia="en-US"/>
        </w:rPr>
        <w:t xml:space="preserve">Помимо методов используется свойство </w:t>
      </w:r>
      <w:r>
        <w:rPr>
          <w:sz w:val="28"/>
          <w:lang w:val="en-US" w:eastAsia="en-US"/>
        </w:rPr>
        <w:t>Attributes</w:t>
      </w:r>
      <w:r w:rsidRPr="00D91295">
        <w:rPr>
          <w:sz w:val="28"/>
          <w:lang w:eastAsia="en-US"/>
        </w:rPr>
        <w:t xml:space="preserve"> для </w:t>
      </w:r>
      <w:r>
        <w:rPr>
          <w:sz w:val="28"/>
          <w:lang w:eastAsia="en-US"/>
        </w:rPr>
        <w:t>создания коллекции из атрибутов текущего элемента</w:t>
      </w:r>
      <w:r w:rsidRPr="00D91295">
        <w:rPr>
          <w:sz w:val="28"/>
          <w:lang w:eastAsia="en-US"/>
        </w:rPr>
        <w:t xml:space="preserve"> и </w:t>
      </w:r>
      <w:r>
        <w:rPr>
          <w:sz w:val="28"/>
          <w:lang w:eastAsia="en-US"/>
        </w:rPr>
        <w:t xml:space="preserve">индексатор </w:t>
      </w:r>
      <w:r w:rsidRPr="00D91295">
        <w:rPr>
          <w:sz w:val="28"/>
          <w:lang w:eastAsia="en-US"/>
        </w:rPr>
        <w:t xml:space="preserve">CQ this[string selector] { get; } для </w:t>
      </w:r>
      <w:r w:rsidR="00A822A4">
        <w:rPr>
          <w:sz w:val="28"/>
          <w:lang w:eastAsia="en-US"/>
        </w:rPr>
        <w:t>доступа к элементам через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 w:rsidR="00A822A4">
        <w:rPr>
          <w:sz w:val="28"/>
          <w:lang w:eastAsia="en-US"/>
        </w:rPr>
        <w:t xml:space="preserve"> селектор.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CsQuery: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хорошая скорость выполнения;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есть возможность парсинга </w:t>
      </w:r>
      <w:r>
        <w:rPr>
          <w:sz w:val="28"/>
          <w:lang w:val="en-US" w:eastAsia="en-US"/>
        </w:rPr>
        <w:t>json</w:t>
      </w:r>
      <w:r w:rsidRPr="00A822A4">
        <w:rPr>
          <w:sz w:val="28"/>
          <w:lang w:eastAsia="en-US"/>
        </w:rPr>
        <w:t>;</w:t>
      </w:r>
    </w:p>
    <w:p w:rsidR="00F740A7" w:rsidRPr="00A822A4" w:rsidRDefault="00F740A7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с </w:t>
      </w:r>
      <w:r>
        <w:rPr>
          <w:sz w:val="28"/>
          <w:lang w:val="en-US" w:eastAsia="en-US"/>
        </w:rPr>
        <w:t xml:space="preserve">css </w:t>
      </w:r>
      <w:r>
        <w:rPr>
          <w:sz w:val="28"/>
          <w:lang w:eastAsia="en-US"/>
        </w:rPr>
        <w:t>селекторами;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подключение к сайту осуществляется без дополнительных библиотек.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CsQuery</w:t>
      </w:r>
      <w:r>
        <w:rPr>
          <w:sz w:val="28"/>
          <w:lang w:eastAsia="en-US"/>
        </w:rPr>
        <w:t>:</w:t>
      </w:r>
    </w:p>
    <w:p w:rsidR="00F740A7" w:rsidRPr="00F740A7" w:rsidRDefault="00A822A4" w:rsidP="00F740A7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только с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селекторами;</w:t>
      </w:r>
    </w:p>
    <w:p w:rsidR="00A822A4" w:rsidRPr="00A822A4" w:rsidRDefault="00A822A4" w:rsidP="00360E68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для получения значения атрибута требуется создать список всех атрибутов.</w:t>
      </w:r>
    </w:p>
    <w:p w:rsidR="0073046A" w:rsidRPr="00420F8F" w:rsidRDefault="0073046A" w:rsidP="0073046A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37" w:name="_Toc9131416"/>
      <w:r w:rsidRPr="0073046A">
        <w:rPr>
          <w:b/>
          <w:bCs/>
          <w:i w:val="0"/>
          <w:iCs/>
          <w:sz w:val="28"/>
          <w:szCs w:val="28"/>
          <w:lang w:val="en-US" w:eastAsia="en-US"/>
        </w:rPr>
        <w:lastRenderedPageBreak/>
        <w:t>RestSharp</w:t>
      </w:r>
      <w:bookmarkEnd w:id="37"/>
    </w:p>
    <w:p w:rsidR="007613E3" w:rsidRDefault="007613E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RestSharp</w:t>
      </w:r>
      <w:r w:rsidRPr="007613E3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</w:t>
      </w:r>
      <w:r w:rsidRPr="007613E3">
        <w:rPr>
          <w:sz w:val="28"/>
          <w:lang w:eastAsia="en-US"/>
        </w:rPr>
        <w:t xml:space="preserve">ростой </w:t>
      </w:r>
      <w:r w:rsidRPr="007613E3">
        <w:rPr>
          <w:sz w:val="28"/>
          <w:lang w:val="en-US" w:eastAsia="en-US"/>
        </w:rPr>
        <w:t>REST</w:t>
      </w:r>
      <w:r w:rsidRPr="007613E3">
        <w:rPr>
          <w:sz w:val="28"/>
          <w:lang w:eastAsia="en-US"/>
        </w:rPr>
        <w:t xml:space="preserve"> и </w:t>
      </w:r>
      <w:r w:rsidRPr="007613E3">
        <w:rPr>
          <w:sz w:val="28"/>
          <w:lang w:val="en-US" w:eastAsia="en-US"/>
        </w:rPr>
        <w:t>HTTP</w:t>
      </w:r>
      <w:r w:rsidRPr="007613E3">
        <w:rPr>
          <w:sz w:val="28"/>
          <w:lang w:eastAsia="en-US"/>
        </w:rPr>
        <w:t xml:space="preserve"> </w:t>
      </w:r>
      <w:r w:rsidRPr="007613E3">
        <w:rPr>
          <w:sz w:val="28"/>
          <w:lang w:val="en-US" w:eastAsia="en-US"/>
        </w:rPr>
        <w:t>API</w:t>
      </w:r>
      <w:r w:rsidRPr="007613E3">
        <w:rPr>
          <w:sz w:val="28"/>
          <w:lang w:eastAsia="en-US"/>
        </w:rPr>
        <w:t xml:space="preserve"> клиент для .</w:t>
      </w:r>
      <w:r w:rsidRPr="007613E3">
        <w:rPr>
          <w:sz w:val="28"/>
          <w:lang w:val="en-US" w:eastAsia="en-US"/>
        </w:rPr>
        <w:t>NET</w:t>
      </w:r>
      <w:r w:rsidRPr="007613E3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С помощью него осуществляется построение запросов на сервер.</w:t>
      </w:r>
    </w:p>
    <w:p w:rsidR="007613E3" w:rsidRDefault="00495BB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RestSharp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является аналогичной библиотекой для создания</w:t>
      </w:r>
      <w:r w:rsidR="004E4437">
        <w:rPr>
          <w:sz w:val="28"/>
          <w:lang w:eastAsia="en-US"/>
        </w:rPr>
        <w:t xml:space="preserve"> запросов, как</w:t>
      </w:r>
      <w:r w:rsidR="009C43E5">
        <w:rPr>
          <w:sz w:val="28"/>
          <w:lang w:eastAsia="en-US"/>
        </w:rPr>
        <w:t xml:space="preserve"> </w:t>
      </w:r>
      <w:r w:rsidR="004E4437" w:rsidRPr="004E4437">
        <w:rPr>
          <w:sz w:val="28"/>
          <w:lang w:eastAsia="en-US"/>
        </w:rPr>
        <w:fldChar w:fldCharType="begin"/>
      </w:r>
      <w:r w:rsidR="004E4437" w:rsidRPr="004E4437">
        <w:rPr>
          <w:sz w:val="28"/>
          <w:lang w:eastAsia="en-US"/>
        </w:rPr>
        <w:instrText xml:space="preserve"> REF _Ref9093840 \h  \* MERGEFORMAT </w:instrText>
      </w:r>
      <w:r w:rsidR="004E4437" w:rsidRPr="004E4437">
        <w:rPr>
          <w:sz w:val="28"/>
          <w:lang w:eastAsia="en-US"/>
        </w:rPr>
      </w:r>
      <w:r w:rsidR="004E4437" w:rsidRPr="004E4437">
        <w:rPr>
          <w:sz w:val="28"/>
          <w:lang w:eastAsia="en-US"/>
        </w:rPr>
        <w:fldChar w:fldCharType="separate"/>
      </w:r>
      <w:r w:rsidR="004E4437" w:rsidRPr="004E4437">
        <w:rPr>
          <w:sz w:val="28"/>
          <w:szCs w:val="28"/>
          <w:lang w:val="en-US"/>
        </w:rPr>
        <w:t>Unirest</w:t>
      </w:r>
      <w:r w:rsidR="004E4437" w:rsidRPr="004E4437">
        <w:rPr>
          <w:sz w:val="28"/>
          <w:lang w:eastAsia="en-US"/>
        </w:rPr>
        <w:fldChar w:fldCharType="end"/>
      </w:r>
      <w:r w:rsidR="004E4437" w:rsidRPr="004E4437">
        <w:rPr>
          <w:sz w:val="28"/>
          <w:lang w:eastAsia="en-US"/>
        </w:rPr>
        <w:t xml:space="preserve"> </w:t>
      </w:r>
      <w:r w:rsidR="004E4437">
        <w:rPr>
          <w:sz w:val="28"/>
          <w:lang w:eastAsia="en-US"/>
        </w:rPr>
        <w:t xml:space="preserve">в языке программирования </w:t>
      </w:r>
      <w:r w:rsidR="004E4437">
        <w:rPr>
          <w:sz w:val="28"/>
          <w:lang w:val="en-US" w:eastAsia="en-US"/>
        </w:rPr>
        <w:t>Java</w:t>
      </w:r>
      <w:r w:rsidR="009C43E5">
        <w:rPr>
          <w:sz w:val="28"/>
          <w:lang w:eastAsia="en-US"/>
        </w:rPr>
        <w:t xml:space="preserve"> и </w:t>
      </w:r>
      <w:r w:rsidR="009C43E5">
        <w:rPr>
          <w:sz w:val="28"/>
          <w:lang w:val="en-US" w:eastAsia="en-US"/>
        </w:rPr>
        <w:t>Request</w:t>
      </w:r>
      <w:r w:rsidR="009C43E5" w:rsidRPr="009C43E5">
        <w:rPr>
          <w:sz w:val="28"/>
          <w:lang w:eastAsia="en-US"/>
        </w:rPr>
        <w:t xml:space="preserve"> </w:t>
      </w:r>
      <w:r w:rsidR="009C43E5">
        <w:rPr>
          <w:sz w:val="28"/>
          <w:lang w:eastAsia="en-US"/>
        </w:rPr>
        <w:t xml:space="preserve">в языке программирования </w:t>
      </w:r>
      <w:r w:rsidR="009C43E5">
        <w:rPr>
          <w:sz w:val="28"/>
          <w:lang w:val="en-US" w:eastAsia="en-US"/>
        </w:rPr>
        <w:t>Python</w:t>
      </w:r>
      <w:r w:rsidR="004E4437" w:rsidRPr="004E4437">
        <w:rPr>
          <w:sz w:val="28"/>
          <w:lang w:eastAsia="en-US"/>
        </w:rPr>
        <w:t>.</w:t>
      </w:r>
    </w:p>
    <w:p w:rsidR="007F5E5F" w:rsidRPr="00901FFA" w:rsidRDefault="007F5E5F" w:rsidP="007F5E5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Сначала надо создать объект класса </w:t>
      </w:r>
      <w:r>
        <w:rPr>
          <w:sz w:val="28"/>
          <w:lang w:val="en-US"/>
        </w:rPr>
        <w:t>RestClient</w:t>
      </w:r>
      <w:r w:rsidR="00901FFA">
        <w:rPr>
          <w:sz w:val="28"/>
        </w:rPr>
        <w:t xml:space="preserve"> – </w:t>
      </w:r>
      <w:r w:rsidR="00901FFA">
        <w:rPr>
          <w:sz w:val="28"/>
          <w:lang w:val="en-US"/>
        </w:rPr>
        <w:t>client</w:t>
      </w:r>
      <w:r w:rsidRPr="007F5E5F">
        <w:rPr>
          <w:sz w:val="28"/>
        </w:rPr>
        <w:t xml:space="preserve">, </w:t>
      </w:r>
      <w:r>
        <w:rPr>
          <w:sz w:val="28"/>
        </w:rPr>
        <w:t xml:space="preserve">передав в качестве параметра строку в виде </w:t>
      </w:r>
      <w:r>
        <w:rPr>
          <w:sz w:val="28"/>
          <w:lang w:val="en-US"/>
        </w:rPr>
        <w:t>URL</w:t>
      </w:r>
      <w:r w:rsidRPr="007F5E5F">
        <w:rPr>
          <w:sz w:val="28"/>
        </w:rPr>
        <w:t xml:space="preserve">. </w:t>
      </w:r>
      <w:r>
        <w:rPr>
          <w:sz w:val="28"/>
        </w:rPr>
        <w:t xml:space="preserve">Далее создаётся запрос </w:t>
      </w:r>
      <w:r w:rsidR="00901FFA">
        <w:rPr>
          <w:sz w:val="28"/>
        </w:rPr>
        <w:t xml:space="preserve">как объект класса </w:t>
      </w:r>
      <w:r w:rsidR="00901FFA">
        <w:rPr>
          <w:sz w:val="28"/>
          <w:lang w:val="en-US"/>
        </w:rPr>
        <w:t>RestRequest</w:t>
      </w:r>
      <w:r w:rsidR="00901FFA" w:rsidRPr="00901FFA">
        <w:rPr>
          <w:sz w:val="28"/>
        </w:rPr>
        <w:t xml:space="preserve"> </w:t>
      </w:r>
      <w:r w:rsidR="00901FFA">
        <w:rPr>
          <w:sz w:val="28"/>
        </w:rPr>
        <w:t>–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 xml:space="preserve">передав в качестве параметра метод запроса, в данном случае </w:t>
      </w:r>
      <w:r w:rsidR="00901FFA">
        <w:rPr>
          <w:sz w:val="28"/>
          <w:lang w:val="en-US"/>
        </w:rPr>
        <w:t>POST</w:t>
      </w:r>
      <w:r w:rsidR="00901FFA" w:rsidRPr="00901FFA">
        <w:rPr>
          <w:sz w:val="28"/>
        </w:rPr>
        <w:t xml:space="preserve">. </w:t>
      </w:r>
      <w:r w:rsidR="004E4437">
        <w:rPr>
          <w:sz w:val="28"/>
        </w:rPr>
        <w:t>З</w:t>
      </w:r>
      <w:r w:rsidR="004E4437" w:rsidRPr="00D03FB8">
        <w:rPr>
          <w:sz w:val="28"/>
        </w:rPr>
        <w:t xml:space="preserve">аголовки и параметры </w:t>
      </w:r>
      <w:r w:rsidR="004E4437">
        <w:rPr>
          <w:sz w:val="28"/>
        </w:rPr>
        <w:t>передаются</w:t>
      </w:r>
      <w:r w:rsidR="004E4437" w:rsidRPr="00D03FB8">
        <w:rPr>
          <w:sz w:val="28"/>
        </w:rPr>
        <w:t xml:space="preserve"> с помощью </w:t>
      </w:r>
      <w:r>
        <w:rPr>
          <w:sz w:val="28"/>
        </w:rPr>
        <w:t xml:space="preserve">методов </w:t>
      </w:r>
      <w:r>
        <w:rPr>
          <w:sz w:val="28"/>
          <w:lang w:val="en-US"/>
        </w:rPr>
        <w:t>AddHeader</w:t>
      </w:r>
      <w:r w:rsidRPr="007F5E5F">
        <w:rPr>
          <w:sz w:val="28"/>
        </w:rPr>
        <w:t xml:space="preserve">() </w:t>
      </w:r>
      <w:r>
        <w:rPr>
          <w:sz w:val="28"/>
        </w:rPr>
        <w:t xml:space="preserve">и </w:t>
      </w:r>
      <w:r>
        <w:rPr>
          <w:sz w:val="28"/>
          <w:lang w:val="en-US"/>
        </w:rPr>
        <w:t>AddParameter</w:t>
      </w:r>
      <w:r>
        <w:rPr>
          <w:sz w:val="28"/>
        </w:rPr>
        <w:t>().</w:t>
      </w:r>
      <w:r w:rsidR="00901FFA">
        <w:rPr>
          <w:sz w:val="28"/>
        </w:rPr>
        <w:t xml:space="preserve"> Запрос выполняется после того, как вызовется метод класса </w:t>
      </w:r>
      <w:r w:rsidR="00901FFA">
        <w:rPr>
          <w:sz w:val="28"/>
          <w:lang w:val="en-US"/>
        </w:rPr>
        <w:t>RestClient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Execute</w:t>
      </w:r>
      <w:r w:rsidR="00901FFA" w:rsidRPr="00901FFA">
        <w:rPr>
          <w:sz w:val="28"/>
        </w:rPr>
        <w:t xml:space="preserve">(), </w:t>
      </w:r>
      <w:r w:rsidR="00901FFA">
        <w:rPr>
          <w:sz w:val="28"/>
        </w:rPr>
        <w:t xml:space="preserve">в который передаётся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. </w:t>
      </w:r>
      <w:r w:rsidR="00901FFA">
        <w:rPr>
          <w:sz w:val="28"/>
        </w:rPr>
        <w:t xml:space="preserve">Метод вернёт ответ с сервера в виде переменной типа </w:t>
      </w:r>
      <w:r w:rsidR="00901FFA">
        <w:rPr>
          <w:sz w:val="28"/>
          <w:lang w:val="en-US"/>
        </w:rPr>
        <w:t>IRestResponse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>из которой в дальнейшем можно извлечь информацию.</w:t>
      </w:r>
    </w:p>
    <w:p w:rsidR="004E4437" w:rsidRDefault="004E4437" w:rsidP="007F5E5F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</w:t>
      </w:r>
      <w:r w:rsidR="00901FFA">
        <w:rPr>
          <w:sz w:val="28"/>
        </w:rPr>
        <w:t xml:space="preserve">можно создать </w:t>
      </w:r>
      <w:r w:rsidR="00901FFA">
        <w:rPr>
          <w:sz w:val="28"/>
          <w:lang w:val="en-US"/>
        </w:rPr>
        <w:t>Dictionary</w:t>
      </w:r>
      <w:r w:rsidR="00901FFA">
        <w:rPr>
          <w:sz w:val="28"/>
        </w:rPr>
        <w:t xml:space="preserve"> из значений, либо передавать их последовательно</w:t>
      </w:r>
    </w:p>
    <w:p w:rsidR="004E4437" w:rsidRPr="00EF33AF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показывает,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 </w:t>
      </w:r>
      <w:hyperlink r:id="rId47" w:history="1">
        <w:r w:rsidR="00901FFA">
          <w:rPr>
            <w:rStyle w:val="af4"/>
            <w:color w:val="auto"/>
            <w:sz w:val="28"/>
            <w:u w:val="none"/>
            <w:lang w:val="en-US"/>
          </w:rPr>
          <w:t>Cash</w:t>
        </w:r>
        <w:r w:rsidR="00901FFA" w:rsidRPr="00901FFA">
          <w:rPr>
            <w:rStyle w:val="af4"/>
            <w:color w:val="auto"/>
            <w:sz w:val="28"/>
            <w:u w:val="none"/>
          </w:rPr>
          <w:t>4</w:t>
        </w:r>
        <w:r w:rsidR="00901FFA">
          <w:rPr>
            <w:rStyle w:val="af4"/>
            <w:color w:val="auto"/>
            <w:sz w:val="28"/>
            <w:u w:val="none"/>
            <w:lang w:val="en-US"/>
          </w:rPr>
          <w:t>Brands</w:t>
        </w:r>
        <w:r w:rsidR="00901FFA" w:rsidRPr="00901FFA">
          <w:rPr>
            <w:rStyle w:val="af4"/>
            <w:color w:val="auto"/>
            <w:sz w:val="28"/>
            <w:u w:val="none"/>
          </w:rPr>
          <w:t>.</w:t>
        </w:r>
        <w:r w:rsidR="00901FFA">
          <w:rPr>
            <w:rStyle w:val="af4"/>
            <w:color w:val="auto"/>
            <w:sz w:val="28"/>
            <w:u w:val="none"/>
            <w:lang w:val="en-US"/>
          </w:rPr>
          <w:t>ru</w:t>
        </w:r>
      </w:hyperlink>
      <w:r>
        <w:rPr>
          <w:sz w:val="28"/>
        </w:rPr>
        <w:t>, который в последствии обрабатывается.</w:t>
      </w:r>
    </w:p>
    <w:p w:rsidR="004E4437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 w:rsidR="00901FFA">
        <w:rPr>
          <w:sz w:val="28"/>
          <w:lang w:val="en-US"/>
        </w:rPr>
        <w:t>Dictionary</w:t>
      </w:r>
      <w:r w:rsidRPr="001F1C8D">
        <w:rPr>
          <w:sz w:val="28"/>
        </w:rPr>
        <w:t>: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var client = new RestClient("https://cash4brands.ru/cashback/");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var request = new RestRequest(Method.POST);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Dictionary&lt;String, String&gt; headers = new Dictionary&lt;string, string&gt;()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"cache-control", "no-cache"},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"Connection", "keep-alive"},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"content-length", "21"},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"accept-encoding", "gzip, deflate"},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lastRenderedPageBreak/>
        <w:t>{ "cookie", "Cookie_1=value; cu_uuid=3e592ff0-4d01-4f19-9d26-7c3fd24963e4; sessionid=9wq8qalx2xjkyte29xiohch4edgl0a7u"},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"Host", "cash4brands.ru"},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"Postman-Token", "91751f4f-c0e5-48c2-9137-cbcbc5e11a0f,1e684343-5161-4efc-8482-495ef99d971b"},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"Cache-Control", "no-cache" 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"Accept", "*/*"},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"User-Agent", "PostmanRuntime/7.13.0"},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 "Content-Type", "application/x-www-form-urlencoded"}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foreach (var item in headers)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request.AddHeader(item.Key, item.Value);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request.AddParameter("undefined", "namerequest=show_page", ParameterType.RequestBody);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IRestResponse response = client.Execute(request);</w:t>
      </w:r>
    </w:p>
    <w:p w:rsidR="004E4437" w:rsidRPr="00BF70E0" w:rsidRDefault="004E4437" w:rsidP="004E4437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</w:t>
      </w:r>
      <w:r w:rsidRPr="00BF70E0">
        <w:rPr>
          <w:sz w:val="28"/>
          <w:szCs w:val="28"/>
        </w:rPr>
        <w:t>: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var client = new RestClient("https://cash4brands.ru/cashback/");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var request = new RestRequest(Method.POST);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request.AddHeader("Connection", "keep-alive");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request.AddHeader("content-length", "21");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request.AddHeader("accept-encoding", "gzip, deflate");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request.AddHeader("cookie", "Cookie_1=value; cu_uuid=3e592ff0-4d01-4f19-9d26-7c3fd24963e4; sessionid=9wq8qalx2xjkyte29xiohch4edgl0a7u");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request.AddHeader("Host", "cash4brands.ru");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request.AddHeader("Postman-Token", "91751f4f-c0e5-48c2-9137-cbcbc5e11a0f,1e684343-5161-4efc-8482-495ef99d971b");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lastRenderedPageBreak/>
        <w:t>request.AddHeader("Cache-Control",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request.AddHeader("Accept", "*/*");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request.AddHeader("User-Agent", "PostmanRuntime/7.13.0");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request.AddHeader("Content-Type", "application/x-www-form-urlencoded");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request.AddParameter("undefined", "namerequest=show_page", ParameterType.RequestBody);</w:t>
      </w:r>
    </w:p>
    <w:p w:rsidR="004E4437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IRestResponse response = client.Execute(request);</w:t>
      </w:r>
    </w:p>
    <w:p w:rsidR="00BF70E0" w:rsidRDefault="00BF70E0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Также, как и с </w:t>
      </w:r>
      <w:r>
        <w:rPr>
          <w:sz w:val="28"/>
          <w:lang w:val="en-US" w:eastAsia="en-US"/>
        </w:rPr>
        <w:t>Unirest</w:t>
      </w:r>
      <w:r w:rsidRPr="00BF70E0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 xml:space="preserve">для упрощения построения запроса используется бесплатная программа </w:t>
      </w:r>
      <w:r>
        <w:rPr>
          <w:sz w:val="28"/>
          <w:lang w:val="en-US" w:eastAsia="en-US"/>
        </w:rPr>
        <w:t>Postman</w:t>
      </w:r>
      <w:r>
        <w:rPr>
          <w:sz w:val="28"/>
          <w:lang w:eastAsia="en-US"/>
        </w:rPr>
        <w:t xml:space="preserve">. Использовались аналогичные параметры и заголовки. </w:t>
      </w:r>
      <w:r w:rsidR="00776F1F">
        <w:rPr>
          <w:sz w:val="28"/>
          <w:lang w:eastAsia="en-US"/>
        </w:rPr>
        <w:t xml:space="preserve">Для языка </w:t>
      </w:r>
      <w:r w:rsidR="00776F1F">
        <w:rPr>
          <w:sz w:val="28"/>
          <w:lang w:val="en-US" w:eastAsia="en-US"/>
        </w:rPr>
        <w:t>C</w:t>
      </w:r>
      <w:r w:rsidR="00776F1F" w:rsidRPr="00776F1F">
        <w:rPr>
          <w:sz w:val="28"/>
          <w:lang w:eastAsia="en-US"/>
        </w:rPr>
        <w:t xml:space="preserve"># </w:t>
      </w:r>
      <w:r w:rsidR="00776F1F">
        <w:rPr>
          <w:sz w:val="28"/>
          <w:lang w:eastAsia="en-US"/>
        </w:rPr>
        <w:t xml:space="preserve">в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 xml:space="preserve">имеется только </w:t>
      </w:r>
      <w:r w:rsidR="00776F1F">
        <w:rPr>
          <w:sz w:val="28"/>
          <w:lang w:val="en-US" w:eastAsia="en-US"/>
        </w:rPr>
        <w:t>RestSharp</w:t>
      </w:r>
      <w:r w:rsidR="00776F1F" w:rsidRPr="00776F1F">
        <w:rPr>
          <w:sz w:val="28"/>
          <w:lang w:eastAsia="en-US"/>
        </w:rPr>
        <w:t xml:space="preserve">. </w:t>
      </w:r>
      <w:r w:rsidR="00776F1F">
        <w:rPr>
          <w:sz w:val="28"/>
          <w:lang w:eastAsia="en-US"/>
        </w:rPr>
        <w:t xml:space="preserve">Пример кода из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>изображён на</w:t>
      </w:r>
      <w:r w:rsidR="00776F1F" w:rsidRPr="00776F1F">
        <w:rPr>
          <w:sz w:val="28"/>
          <w:lang w:eastAsia="en-US"/>
        </w:rPr>
        <w:t xml:space="preserve"> </w:t>
      </w:r>
      <w:r w:rsidR="00776F1F" w:rsidRPr="00776F1F">
        <w:rPr>
          <w:sz w:val="28"/>
          <w:lang w:eastAsia="en-US"/>
        </w:rPr>
        <w:fldChar w:fldCharType="begin"/>
      </w:r>
      <w:r w:rsidR="00776F1F" w:rsidRPr="00776F1F">
        <w:rPr>
          <w:sz w:val="28"/>
          <w:lang w:eastAsia="en-US"/>
        </w:rPr>
        <w:instrText xml:space="preserve"> REF _Ref9096921 \h  \* MERGEFORMAT </w:instrText>
      </w:r>
      <w:r w:rsidR="00776F1F" w:rsidRPr="00776F1F">
        <w:rPr>
          <w:sz w:val="28"/>
          <w:lang w:eastAsia="en-US"/>
        </w:rPr>
      </w:r>
      <w:r w:rsidR="00776F1F" w:rsidRPr="00776F1F">
        <w:rPr>
          <w:sz w:val="28"/>
          <w:lang w:eastAsia="en-US"/>
        </w:rPr>
        <w:fldChar w:fldCharType="separate"/>
      </w:r>
      <w:r w:rsidR="00776F1F" w:rsidRPr="00776F1F">
        <w:rPr>
          <w:sz w:val="28"/>
          <w:szCs w:val="28"/>
        </w:rPr>
        <w:t xml:space="preserve">Рисунке </w:t>
      </w:r>
      <w:r w:rsidR="00776F1F" w:rsidRPr="00776F1F">
        <w:rPr>
          <w:noProof/>
          <w:sz w:val="28"/>
          <w:szCs w:val="28"/>
        </w:rPr>
        <w:t>10</w:t>
      </w:r>
      <w:r w:rsidR="00776F1F" w:rsidRPr="00776F1F">
        <w:rPr>
          <w:sz w:val="28"/>
          <w:lang w:eastAsia="en-US"/>
        </w:rPr>
        <w:fldChar w:fldCharType="end"/>
      </w:r>
      <w:r w:rsidR="00776F1F">
        <w:rPr>
          <w:sz w:val="28"/>
          <w:lang w:eastAsia="en-US"/>
        </w:rPr>
        <w:t>.</w:t>
      </w:r>
    </w:p>
    <w:p w:rsidR="00776F1F" w:rsidRDefault="00776F1F" w:rsidP="00115B1D">
      <w:pPr>
        <w:pStyle w:val="af2"/>
        <w:keepNext/>
        <w:spacing w:after="0" w:line="360" w:lineRule="auto"/>
        <w:ind w:left="0"/>
        <w:jc w:val="center"/>
      </w:pPr>
      <w:r>
        <w:rPr>
          <w:noProof/>
          <w:sz w:val="28"/>
          <w:lang w:eastAsia="en-US"/>
        </w:rPr>
        <w:drawing>
          <wp:inline distT="0" distB="0" distL="0" distR="0">
            <wp:extent cx="6120130" cy="4939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1F" w:rsidRPr="00776F1F" w:rsidRDefault="00776F1F" w:rsidP="00115B1D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38" w:name="_Ref9096921"/>
      <w:r w:rsidRPr="00776F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F1F">
        <w:rPr>
          <w:i w:val="0"/>
          <w:iCs w:val="0"/>
          <w:color w:val="auto"/>
          <w:sz w:val="28"/>
          <w:szCs w:val="28"/>
        </w:rPr>
        <w:fldChar w:fldCharType="begin"/>
      </w:r>
      <w:r w:rsidRPr="00776F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F1F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16</w:t>
      </w:r>
      <w:r w:rsidRPr="00776F1F">
        <w:rPr>
          <w:i w:val="0"/>
          <w:iCs w:val="0"/>
          <w:color w:val="auto"/>
          <w:sz w:val="28"/>
          <w:szCs w:val="28"/>
        </w:rPr>
        <w:fldChar w:fldCharType="end"/>
      </w:r>
      <w:r w:rsidRPr="00776F1F">
        <w:rPr>
          <w:i w:val="0"/>
          <w:iCs w:val="0"/>
          <w:color w:val="auto"/>
          <w:sz w:val="28"/>
          <w:szCs w:val="28"/>
        </w:rPr>
        <w:t xml:space="preserve"> </w:t>
      </w:r>
      <w:r w:rsidR="00115B1D">
        <w:rPr>
          <w:i w:val="0"/>
          <w:iCs w:val="0"/>
          <w:color w:val="auto"/>
          <w:sz w:val="28"/>
          <w:szCs w:val="28"/>
        </w:rPr>
        <w:t>–</w:t>
      </w:r>
      <w:r w:rsidRPr="00776F1F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RestSharp</w:t>
      </w:r>
      <w:r w:rsidRPr="00776F1F">
        <w:rPr>
          <w:i w:val="0"/>
          <w:iCs w:val="0"/>
          <w:color w:val="auto"/>
          <w:sz w:val="28"/>
          <w:szCs w:val="28"/>
        </w:rPr>
        <w:t xml:space="preserve"> кода в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Postman</w:t>
      </w:r>
      <w:bookmarkEnd w:id="38"/>
    </w:p>
    <w:p w:rsidR="00415628" w:rsidRDefault="0041562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>
        <w:rPr>
          <w:sz w:val="28"/>
        </w:rPr>
        <w:t xml:space="preserve"> Разбор </w:t>
      </w:r>
      <w:r>
        <w:rPr>
          <w:sz w:val="28"/>
          <w:lang w:val="en-US"/>
        </w:rPr>
        <w:t>JSON</w:t>
      </w:r>
      <w:r w:rsidRPr="00DF5DD6">
        <w:rPr>
          <w:sz w:val="28"/>
        </w:rPr>
        <w:t xml:space="preserve"> </w:t>
      </w:r>
      <w:r>
        <w:rPr>
          <w:sz w:val="28"/>
        </w:rPr>
        <w:t xml:space="preserve">осуществляется с помощью библиотеки </w:t>
      </w:r>
      <w:r w:rsidR="00F44D68" w:rsidRPr="00F44D68">
        <w:rPr>
          <w:sz w:val="28"/>
          <w:lang w:val="en-US"/>
        </w:rPr>
        <w:t>Json</w:t>
      </w:r>
      <w:r w:rsidR="00F44D68" w:rsidRPr="00F44D68">
        <w:rPr>
          <w:sz w:val="28"/>
        </w:rPr>
        <w:t>.</w:t>
      </w:r>
      <w:r w:rsidR="00F44D68" w:rsidRPr="00F44D68">
        <w:rPr>
          <w:sz w:val="28"/>
          <w:lang w:val="en-US"/>
        </w:rPr>
        <w:t>NET</w:t>
      </w:r>
      <w:r w:rsidRPr="00450E98">
        <w:rPr>
          <w:sz w:val="28"/>
        </w:rPr>
        <w:t>.</w:t>
      </w:r>
      <w:r>
        <w:rPr>
          <w:sz w:val="28"/>
        </w:rPr>
        <w:t xml:space="preserve"> Для примера взят код для обработки данных с </w:t>
      </w:r>
      <w:r>
        <w:rPr>
          <w:sz w:val="28"/>
          <w:lang w:val="en-US"/>
        </w:rPr>
        <w:t>Kopikot</w:t>
      </w:r>
      <w:r w:rsidRPr="00450E98">
        <w:rPr>
          <w:sz w:val="28"/>
        </w:rPr>
        <w:t>.</w:t>
      </w:r>
      <w:r>
        <w:rPr>
          <w:sz w:val="28"/>
          <w:lang w:val="en-US"/>
        </w:rPr>
        <w:t>ru</w:t>
      </w:r>
      <w:r w:rsidRPr="00450E98">
        <w:rPr>
          <w:sz w:val="28"/>
        </w:rPr>
        <w:t>.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9" w:history="1">
        <w:r>
          <w:rPr>
            <w:rStyle w:val="af4"/>
          </w:rPr>
          <w:t>https://github.com/JamesNK/Newtonsoft.Json</w:t>
        </w:r>
      </w:hyperlink>
      <w:r>
        <w:t xml:space="preserve"> , </w:t>
      </w:r>
      <w:hyperlink r:id="rId50" w:history="1">
        <w:r>
          <w:rPr>
            <w:rStyle w:val="af4"/>
          </w:rPr>
          <w:t>https://www.newtonsoft.com/json</w:t>
        </w:r>
      </w:hyperlink>
      <w:r>
        <w:rPr>
          <w:sz w:val="28"/>
        </w:rPr>
        <w:t>)</w:t>
      </w:r>
    </w:p>
    <w:p w:rsidR="00F44D68" w:rsidRP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начала работы с парсером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 </w:t>
      </w:r>
      <w:r>
        <w:rPr>
          <w:sz w:val="28"/>
        </w:rPr>
        <w:t xml:space="preserve">нужно создать переменную тпиа </w:t>
      </w:r>
      <w:r>
        <w:rPr>
          <w:sz w:val="28"/>
          <w:lang w:val="en-US"/>
        </w:rPr>
        <w:t>JObject</w:t>
      </w:r>
      <w:r w:rsidRPr="00F44D68">
        <w:rPr>
          <w:sz w:val="28"/>
        </w:rPr>
        <w:t xml:space="preserve">, </w:t>
      </w:r>
      <w:r>
        <w:rPr>
          <w:sz w:val="28"/>
        </w:rPr>
        <w:t xml:space="preserve">используя статический метод класса </w:t>
      </w:r>
      <w:r>
        <w:rPr>
          <w:sz w:val="28"/>
          <w:lang w:val="en-US"/>
        </w:rPr>
        <w:t>JObject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r w:rsidRPr="00F44D68">
        <w:rPr>
          <w:sz w:val="28"/>
          <w:lang w:val="en-US"/>
        </w:rPr>
        <w:t>string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json</w:t>
      </w:r>
      <w:r w:rsidRPr="00F44D68">
        <w:rPr>
          <w:sz w:val="28"/>
        </w:rPr>
        <w:t xml:space="preserve">), </w:t>
      </w:r>
      <w:r>
        <w:rPr>
          <w:sz w:val="28"/>
        </w:rPr>
        <w:t xml:space="preserve">который принимает строку в виде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. </w:t>
      </w:r>
      <w:r>
        <w:rPr>
          <w:sz w:val="28"/>
        </w:rPr>
        <w:t xml:space="preserve">Ниже приведён пример извлечения из ответа с сервера </w:t>
      </w:r>
      <w:r>
        <w:rPr>
          <w:sz w:val="28"/>
          <w:lang w:val="en-US"/>
        </w:rPr>
        <w:t>json</w:t>
      </w:r>
      <w:r w:rsidRPr="00F44D68">
        <w:rPr>
          <w:sz w:val="28"/>
        </w:rPr>
        <w:t>.</w:t>
      </w:r>
    </w:p>
    <w:p w:rsidR="00F44D68" w:rsidRPr="006F60EA" w:rsidRDefault="00F44D68" w:rsidP="00F44D68">
      <w:pPr>
        <w:spacing w:after="0" w:line="360" w:lineRule="auto"/>
        <w:ind w:firstLine="680"/>
        <w:rPr>
          <w:sz w:val="28"/>
        </w:rPr>
      </w:pPr>
      <w:r w:rsidRPr="00F44D68">
        <w:rPr>
          <w:sz w:val="28"/>
          <w:lang w:val="en-US"/>
        </w:rPr>
        <w:t>JObject</w:t>
      </w:r>
      <w:r w:rsidRPr="006F60EA">
        <w:rPr>
          <w:sz w:val="28"/>
        </w:rPr>
        <w:t xml:space="preserve"> </w:t>
      </w:r>
      <w:r w:rsidRPr="00F44D68">
        <w:rPr>
          <w:sz w:val="28"/>
          <w:lang w:val="en-US"/>
        </w:rPr>
        <w:t>jsonParse</w:t>
      </w:r>
      <w:r w:rsidRPr="006F60EA">
        <w:rPr>
          <w:sz w:val="28"/>
        </w:rPr>
        <w:t xml:space="preserve"> = </w:t>
      </w:r>
      <w:r w:rsidRPr="00F44D68">
        <w:rPr>
          <w:sz w:val="28"/>
          <w:lang w:val="en-US"/>
        </w:rPr>
        <w:t>JObject</w:t>
      </w:r>
      <w:r w:rsidRPr="006F60EA">
        <w:rPr>
          <w:sz w:val="28"/>
        </w:rPr>
        <w:t>.</w:t>
      </w:r>
      <w:r w:rsidRPr="00F44D68">
        <w:rPr>
          <w:sz w:val="28"/>
          <w:lang w:val="en-US"/>
        </w:rPr>
        <w:t>Parse</w:t>
      </w:r>
      <w:r w:rsidRPr="006F60EA">
        <w:rPr>
          <w:sz w:val="28"/>
        </w:rPr>
        <w:t>(</w:t>
      </w:r>
      <w:r w:rsidRPr="00F44D68">
        <w:rPr>
          <w:sz w:val="28"/>
          <w:lang w:val="en-US"/>
        </w:rPr>
        <w:t>response</w:t>
      </w:r>
      <w:r w:rsidRPr="006F60EA">
        <w:rPr>
          <w:sz w:val="28"/>
        </w:rPr>
        <w:t>.</w:t>
      </w:r>
      <w:r w:rsidRPr="00F44D68">
        <w:rPr>
          <w:sz w:val="28"/>
          <w:lang w:val="en-US"/>
        </w:rPr>
        <w:t>Content</w:t>
      </w:r>
      <w:r w:rsidRPr="006F60EA">
        <w:rPr>
          <w:sz w:val="28"/>
        </w:rPr>
        <w:t>);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Переход по элементам осуществляется с помощью индексатора </w:t>
      </w:r>
      <w:r w:rsidRPr="00F44D68">
        <w:rPr>
          <w:sz w:val="28"/>
        </w:rPr>
        <w:t>JToken this[object key]</w:t>
      </w:r>
      <w:r>
        <w:rPr>
          <w:sz w:val="28"/>
        </w:rPr>
        <w:t>. В качестве переменной выступает строка, в которой содержится имя тэга. Ниже приведён примеры взятия всех дочерних элементов тэга и взятия отдельного элемента</w:t>
      </w:r>
      <w:r w:rsidRPr="00F44D68">
        <w:rPr>
          <w:sz w:val="28"/>
        </w:rPr>
        <w:t xml:space="preserve"> </w:t>
      </w:r>
      <w:r>
        <w:rPr>
          <w:sz w:val="28"/>
        </w:rPr>
        <w:t xml:space="preserve">в виде </w:t>
      </w:r>
      <w:r w:rsidR="00010662">
        <w:rPr>
          <w:sz w:val="28"/>
        </w:rPr>
        <w:t>валюты</w:t>
      </w:r>
      <w:r>
        <w:rPr>
          <w:sz w:val="28"/>
        </w:rPr>
        <w:t xml:space="preserve"> кэшбэка. </w:t>
      </w:r>
    </w:p>
    <w:p w:rsidR="00F44D68" w:rsidRPr="00420F8F" w:rsidRDefault="00F44D6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1: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420F8F">
        <w:rPr>
          <w:sz w:val="28"/>
          <w:lang w:val="en-US"/>
        </w:rPr>
        <w:t>var listOfItems = jsonParse["items"];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2: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F44D68">
        <w:rPr>
          <w:sz w:val="28"/>
          <w:lang w:val="en-US"/>
        </w:rPr>
        <w:t>token["commission"]["max"]["unit"].ToString();</w:t>
      </w:r>
    </w:p>
    <w:p w:rsidR="00B336A8" w:rsidRPr="00F44D68" w:rsidRDefault="00B336A8" w:rsidP="00F44D68">
      <w:pPr>
        <w:spacing w:after="0" w:line="360" w:lineRule="auto"/>
        <w:ind w:firstLine="680"/>
        <w:rPr>
          <w:sz w:val="28"/>
          <w:lang w:val="en-US"/>
        </w:rPr>
      </w:pP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 w:rsidR="00F44D68">
        <w:rPr>
          <w:sz w:val="28"/>
          <w:lang w:val="en-US"/>
        </w:rPr>
        <w:t>RestSharp</w:t>
      </w:r>
      <w:r>
        <w:rPr>
          <w:sz w:val="28"/>
          <w:lang w:val="en-US"/>
        </w:rPr>
        <w:t>:</w:t>
      </w:r>
    </w:p>
    <w:p w:rsidR="00415628" w:rsidRPr="00C53314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>быстрая с</w:t>
      </w:r>
      <w:r w:rsidRPr="00C53314">
        <w:rPr>
          <w:sz w:val="28"/>
        </w:rPr>
        <w:t>корость выполнения</w:t>
      </w:r>
      <w:r>
        <w:rPr>
          <w:sz w:val="28"/>
        </w:rPr>
        <w:t>.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r w:rsidR="006D54E3">
        <w:rPr>
          <w:sz w:val="28"/>
          <w:lang w:val="en-US"/>
        </w:rPr>
        <w:t>RestSharp</w:t>
      </w:r>
      <w:r>
        <w:rPr>
          <w:sz w:val="28"/>
          <w:lang w:val="en-US"/>
        </w:rPr>
        <w:t>:</w:t>
      </w:r>
    </w:p>
    <w:p w:rsidR="00044326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val="en-US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>
        <w:rPr>
          <w:sz w:val="28"/>
          <w:lang w:val="en-US"/>
        </w:rPr>
        <w:t>.</w:t>
      </w:r>
    </w:p>
    <w:p w:rsidR="00044326" w:rsidRPr="00044326" w:rsidRDefault="00044326" w:rsidP="00044326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bookmarkStart w:id="39" w:name="_Toc9131417"/>
      <w:r w:rsidRPr="00044326">
        <w:rPr>
          <w:b/>
          <w:bCs/>
          <w:i w:val="0"/>
          <w:iCs/>
          <w:sz w:val="28"/>
          <w:szCs w:val="28"/>
          <w:lang w:val="en-US"/>
        </w:rPr>
        <w:t>Selenium</w:t>
      </w:r>
      <w:bookmarkEnd w:id="39"/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 w:rsidRPr="00783E56">
        <w:rPr>
          <w:sz w:val="28"/>
        </w:rPr>
        <w:t>.</w:t>
      </w:r>
      <w:r>
        <w:rPr>
          <w:sz w:val="28"/>
          <w:lang w:val="en-US"/>
        </w:rPr>
        <w:t>Net</w:t>
      </w:r>
      <w:r w:rsidRPr="00783E56">
        <w:rPr>
          <w:sz w:val="28"/>
        </w:rPr>
        <w:t xml:space="preserve"> </w:t>
      </w:r>
      <w:r>
        <w:rPr>
          <w:sz w:val="28"/>
        </w:rPr>
        <w:t xml:space="preserve">не нужно скачивать вебдрайвер, как в случаях с </w:t>
      </w:r>
      <w:r>
        <w:rPr>
          <w:sz w:val="28"/>
          <w:lang w:val="en-US"/>
        </w:rPr>
        <w:t>Java</w:t>
      </w:r>
      <w:r w:rsidRPr="00783E5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 w:rsidRPr="00783E56">
        <w:rPr>
          <w:sz w:val="28"/>
        </w:rPr>
        <w:t>.</w:t>
      </w:r>
      <w:r>
        <w:rPr>
          <w:sz w:val="28"/>
        </w:rPr>
        <w:t xml:space="preserve"> Но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83E56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lastRenderedPageBreak/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().</w:t>
      </w:r>
      <w:r>
        <w:rPr>
          <w:sz w:val="28"/>
          <w:lang w:val="en-US"/>
        </w:rPr>
        <w:t>GoT</w:t>
      </w:r>
      <w:r w:rsidR="00783E56" w:rsidRPr="00B71ECA">
        <w:rPr>
          <w:sz w:val="28"/>
          <w:lang w:val="en-US"/>
        </w:rPr>
        <w:t>o</w:t>
      </w:r>
      <w:r>
        <w:rPr>
          <w:sz w:val="28"/>
          <w:lang w:val="en-US"/>
        </w:rPr>
        <w:t>Url</w:t>
      </w:r>
      <w:r w:rsidR="00783E56" w:rsidRPr="00B71ECA">
        <w:rPr>
          <w:sz w:val="28"/>
        </w:rPr>
        <w:t>(</w:t>
      </w:r>
      <w:r w:rsidR="00783E56" w:rsidRPr="00B71ECA">
        <w:rPr>
          <w:sz w:val="28"/>
          <w:lang w:val="en-US"/>
        </w:rPr>
        <w:t>String</w:t>
      </w:r>
      <w:r w:rsidR="00783E56" w:rsidRPr="00B71ECA">
        <w:rPr>
          <w:sz w:val="28"/>
        </w:rPr>
        <w:t xml:space="preserve">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входного аргумента требует строку в виде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С помощью этого метода происходит навигация по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Используя </w:t>
      </w:r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(), можно использовать такие</w:t>
      </w:r>
      <w:r w:rsidRPr="004C253F">
        <w:rPr>
          <w:sz w:val="28"/>
        </w:rPr>
        <w:t xml:space="preserve"> </w:t>
      </w:r>
      <w:r>
        <w:rPr>
          <w:sz w:val="28"/>
        </w:rPr>
        <w:t>дополнительно такие</w:t>
      </w:r>
      <w:r w:rsidR="00783E56" w:rsidRPr="00B71ECA">
        <w:rPr>
          <w:sz w:val="28"/>
        </w:rPr>
        <w:t xml:space="preserve"> методы, как </w:t>
      </w:r>
      <w:r>
        <w:rPr>
          <w:sz w:val="28"/>
          <w:lang w:val="en-US"/>
        </w:rPr>
        <w:t>B</w:t>
      </w:r>
      <w:r w:rsidR="00783E56" w:rsidRPr="00B71ECA">
        <w:rPr>
          <w:sz w:val="28"/>
        </w:rPr>
        <w:t xml:space="preserve">ack(), </w:t>
      </w:r>
      <w:r>
        <w:rPr>
          <w:sz w:val="28"/>
          <w:lang w:val="en-US"/>
        </w:rPr>
        <w:t>F</w:t>
      </w:r>
      <w:r w:rsidR="00783E56" w:rsidRPr="00B71ECA">
        <w:rPr>
          <w:sz w:val="28"/>
        </w:rPr>
        <w:t>orward()</w:t>
      </w:r>
      <w:r w:rsidR="00783E56"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="00783E56" w:rsidRPr="00B71ECA">
        <w:rPr>
          <w:sz w:val="28"/>
        </w:rPr>
        <w:t>efresh()</w:t>
      </w:r>
      <w:r w:rsidR="00783E56">
        <w:rPr>
          <w:sz w:val="28"/>
        </w:rPr>
        <w:t>;</w:t>
      </w:r>
    </w:p>
    <w:p w:rsidR="00783E56" w:rsidRPr="00B71ECA" w:rsidRDefault="00783E56" w:rsidP="00783E56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51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oodlestechnologies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</w:t>
      </w:r>
      <w:r w:rsidR="00783E56" w:rsidRPr="00B71ECA">
        <w:rPr>
          <w:sz w:val="28"/>
        </w:rPr>
        <w:t>(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By, который задает критерий поиска. </w:t>
      </w:r>
      <w:r w:rsidR="00783E56">
        <w:rPr>
          <w:sz w:val="28"/>
        </w:rPr>
        <w:t xml:space="preserve">Возвращает элемент типа </w:t>
      </w:r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r w:rsidR="00783E56" w:rsidRPr="004C253F">
        <w:rPr>
          <w:sz w:val="28"/>
        </w:rPr>
        <w:t xml:space="preserve">, </w:t>
      </w:r>
      <w:r w:rsidR="00783E56">
        <w:rPr>
          <w:sz w:val="28"/>
        </w:rPr>
        <w:t>который соответствует заданному критерию;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indElements</w:t>
      </w:r>
      <w:r w:rsidR="00783E56" w:rsidRPr="00B71ECA">
        <w:rPr>
          <w:sz w:val="28"/>
        </w:rPr>
        <w:t>(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>)</w:t>
      </w:r>
      <w:r w:rsidR="00783E56">
        <w:rPr>
          <w:sz w:val="28"/>
        </w:rPr>
        <w:t xml:space="preserve">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By, который задает критерий поиска.</w:t>
      </w:r>
      <w:r w:rsidR="00783E56">
        <w:rPr>
          <w:sz w:val="28"/>
        </w:rPr>
        <w:t xml:space="preserve"> Возвращает список всех элементов типа </w:t>
      </w:r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r w:rsidR="00783E56">
        <w:rPr>
          <w:sz w:val="28"/>
        </w:rPr>
        <w:t>, которые соответствуют заданному критерию;</w:t>
      </w:r>
    </w:p>
    <w:p w:rsidR="00783E56" w:rsidRDefault="00783E5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I</w:t>
      </w:r>
      <w:r w:rsidRPr="00ED4D86">
        <w:rPr>
          <w:sz w:val="28"/>
        </w:rPr>
        <w:t>d – в качестве локатора используется атрибут id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N</w:t>
      </w:r>
      <w:r w:rsidRPr="00ED4D86">
        <w:rPr>
          <w:sz w:val="28"/>
        </w:rPr>
        <w:t>ame – в качестве локатора используется атрибут name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X</w:t>
      </w:r>
      <w:r w:rsidRPr="00ED4D86">
        <w:rPr>
          <w:sz w:val="28"/>
        </w:rPr>
        <w:t>path – используется для поиска элемента по XPath выражению;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T</w:t>
      </w:r>
      <w:r w:rsidRPr="00ED4D86">
        <w:rPr>
          <w:sz w:val="28"/>
        </w:rPr>
        <w:t>agName – поиск по имени HTML тега;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C</w:t>
      </w:r>
      <w:r w:rsidRPr="00ED4D86">
        <w:rPr>
          <w:sz w:val="28"/>
        </w:rPr>
        <w:t>lassName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C</w:t>
      </w:r>
      <w:r w:rsidRPr="00ED4D86">
        <w:rPr>
          <w:sz w:val="28"/>
        </w:rPr>
        <w:t>ssSelector – используется для поиска элемента по</w:t>
      </w:r>
      <w:r w:rsid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L</w:t>
      </w:r>
      <w:r w:rsidRPr="00ED4D86">
        <w:rPr>
          <w:sz w:val="28"/>
        </w:rPr>
        <w:t>inkText – поиск ссылки с указанным текстом. Текст ссылки должен быть точным совпадением;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 w:rsidRPr="004C253F">
        <w:t xml:space="preserve"> </w:t>
      </w:r>
      <w:r w:rsidR="004C253F" w:rsidRPr="004C253F">
        <w:rPr>
          <w:sz w:val="28"/>
          <w:lang w:val="en-US"/>
        </w:rPr>
        <w:t>PartialLinkText</w:t>
      </w:r>
      <w:r w:rsidRPr="00ED4D86">
        <w:rPr>
          <w:sz w:val="28"/>
        </w:rPr>
        <w:t xml:space="preserve"> – поиск ссылки по части с указанным текстом.</w:t>
      </w:r>
    </w:p>
    <w:p w:rsidR="00783E56" w:rsidRPr="00ED4D86" w:rsidRDefault="004C253F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lastRenderedPageBreak/>
        <w:t>G</w:t>
      </w:r>
      <w:r w:rsidR="00783E56">
        <w:rPr>
          <w:sz w:val="28"/>
          <w:lang w:val="en-US"/>
        </w:rPr>
        <w:t>etAttribute</w:t>
      </w:r>
      <w:r w:rsidR="00783E56" w:rsidRPr="00ED4D86">
        <w:rPr>
          <w:sz w:val="28"/>
        </w:rPr>
        <w:t>(</w:t>
      </w:r>
      <w:r w:rsidR="00783E56">
        <w:rPr>
          <w:sz w:val="28"/>
          <w:lang w:val="en-US"/>
        </w:rPr>
        <w:t>String</w:t>
      </w:r>
      <w:r w:rsidR="00783E56" w:rsidRPr="00ED4D86">
        <w:rPr>
          <w:sz w:val="28"/>
        </w:rPr>
        <w:t xml:space="preserve"> </w:t>
      </w:r>
      <w:r w:rsidR="00783E56">
        <w:rPr>
          <w:sz w:val="28"/>
          <w:lang w:val="en-US"/>
        </w:rPr>
        <w:t>s</w:t>
      </w:r>
      <w:r w:rsidR="00783E56" w:rsidRPr="00ED4D86">
        <w:rPr>
          <w:sz w:val="28"/>
        </w:rPr>
        <w:t>) –</w:t>
      </w:r>
      <w:r w:rsidR="007D522B">
        <w:rPr>
          <w:sz w:val="28"/>
        </w:rPr>
        <w:t>в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качестве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="00783E56" w:rsidRPr="00ED4D86">
        <w:rPr>
          <w:sz w:val="28"/>
        </w:rPr>
        <w:tab/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Помимо методов для поиска элементов используются так</w:t>
      </w:r>
      <w:r w:rsidR="004C253F">
        <w:rPr>
          <w:sz w:val="28"/>
        </w:rPr>
        <w:t>ой</w:t>
      </w:r>
      <w:r>
        <w:rPr>
          <w:sz w:val="28"/>
        </w:rPr>
        <w:t xml:space="preserve"> метод, как </w:t>
      </w:r>
      <w:r w:rsidR="004C253F">
        <w:rPr>
          <w:sz w:val="28"/>
          <w:lang w:val="en-US"/>
        </w:rPr>
        <w:t>C</w:t>
      </w:r>
      <w:r>
        <w:rPr>
          <w:sz w:val="28"/>
          <w:lang w:val="en-US"/>
        </w:rPr>
        <w:t>lick</w:t>
      </w:r>
      <w:r w:rsidRPr="00D30037">
        <w:rPr>
          <w:sz w:val="28"/>
        </w:rPr>
        <w:t xml:space="preserve">(),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C253F">
        <w:rPr>
          <w:sz w:val="28"/>
        </w:rPr>
        <w:t xml:space="preserve"> и свойство </w:t>
      </w:r>
      <w:r w:rsidR="004C253F">
        <w:rPr>
          <w:sz w:val="28"/>
          <w:lang w:val="en-US"/>
        </w:rPr>
        <w:t>Displayed</w:t>
      </w:r>
      <w:r>
        <w:rPr>
          <w:sz w:val="28"/>
        </w:rPr>
        <w:t>, котор</w:t>
      </w:r>
      <w:r w:rsidR="004C253F">
        <w:rPr>
          <w:sz w:val="28"/>
        </w:rPr>
        <w:t xml:space="preserve">ое возвращает </w:t>
      </w:r>
      <w:r w:rsidR="004C253F">
        <w:rPr>
          <w:sz w:val="28"/>
          <w:lang w:val="en-US"/>
        </w:rPr>
        <w:t>true</w:t>
      </w:r>
      <w:r w:rsidR="004C253F" w:rsidRPr="004C253F">
        <w:rPr>
          <w:sz w:val="28"/>
        </w:rPr>
        <w:t xml:space="preserve"> </w:t>
      </w:r>
      <w:r w:rsidR="004C253F">
        <w:rPr>
          <w:sz w:val="28"/>
        </w:rPr>
        <w:t>если элемент на экране</w:t>
      </w:r>
      <w:r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52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783E56" w:rsidRPr="00B71ECA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53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783E56" w:rsidRDefault="00783E56" w:rsidP="00783E56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54" w:history="1">
        <w:r w:rsidRPr="00CA1F6A">
          <w:rPr>
            <w:rStyle w:val="af4"/>
            <w:lang w:val="en-US"/>
          </w:rPr>
          <w:t>https</w:t>
        </w:r>
        <w:r w:rsidRPr="00CA1F6A">
          <w:rPr>
            <w:rStyle w:val="af4"/>
          </w:rPr>
          <w:t>://</w:t>
        </w:r>
        <w:r w:rsidRPr="00CA1F6A">
          <w:rPr>
            <w:rStyle w:val="af4"/>
            <w:lang w:val="en-US"/>
          </w:rPr>
          <w:t>www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seleniumhq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org</w:t>
        </w:r>
        <w:r w:rsidRPr="00CA1F6A">
          <w:rPr>
            <w:rStyle w:val="af4"/>
          </w:rPr>
          <w:t>/</w:t>
        </w:r>
        <w:r w:rsidRPr="00CA1F6A">
          <w:rPr>
            <w:rStyle w:val="af4"/>
            <w:lang w:val="en-US"/>
          </w:rPr>
          <w:t>docs</w:t>
        </w:r>
        <w:r w:rsidRPr="00CA1F6A">
          <w:rPr>
            <w:rStyle w:val="af4"/>
          </w:rPr>
          <w:t>/01_</w:t>
        </w:r>
        <w:r w:rsidRPr="00CA1F6A">
          <w:rPr>
            <w:rStyle w:val="af4"/>
            <w:lang w:val="en-US"/>
          </w:rPr>
          <w:t>introducing</w:t>
        </w:r>
        <w:r w:rsidRPr="00CA1F6A">
          <w:rPr>
            <w:rStyle w:val="af4"/>
          </w:rPr>
          <w:t>_</w:t>
        </w:r>
        <w:r w:rsidRPr="00CA1F6A">
          <w:rPr>
            <w:rStyle w:val="af4"/>
            <w:lang w:val="en-US"/>
          </w:rPr>
          <w:t>selenium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jsp</w:t>
        </w:r>
      </w:hyperlink>
      <w:r w:rsidRPr="00CA1F6A">
        <w:t>)</w:t>
      </w:r>
    </w:p>
    <w:p w:rsidR="00423BF4" w:rsidRDefault="00423BF4" w:rsidP="00423BF4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423BF4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423BF4" w:rsidRPr="00BF0536" w:rsidRDefault="000B3305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</w:t>
      </w:r>
      <w:r w:rsidR="00423BF4">
        <w:rPr>
          <w:sz w:val="28"/>
        </w:rPr>
        <w:t>е нужно скачивать дополнительные файлы.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783E56" w:rsidRDefault="00423BF4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eastAsia="en-US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B23D88">
        <w:rPr>
          <w:sz w:val="28"/>
        </w:rPr>
        <w:t>.</w:t>
      </w:r>
      <w:r w:rsidR="00B23D88">
        <w:rPr>
          <w:sz w:val="28"/>
          <w:lang w:eastAsia="en-US"/>
        </w:rPr>
        <w:t xml:space="preserve"> </w:t>
      </w:r>
    </w:p>
    <w:p w:rsidR="00555D8B" w:rsidRPr="00BF70E0" w:rsidRDefault="00555D8B" w:rsidP="00415628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BF70E0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0" w:name="_Toc9131418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40"/>
    </w:p>
    <w:p w:rsidR="00FE60B3" w:rsidRDefault="00FE60B3" w:rsidP="00FE60B3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: </w:t>
      </w:r>
      <w:r>
        <w:rPr>
          <w:sz w:val="28"/>
          <w:lang w:val="en-US"/>
        </w:rPr>
        <w:t>BeautifulSoup</w:t>
      </w:r>
      <w:r w:rsidRPr="00FE60B3">
        <w:rPr>
          <w:sz w:val="28"/>
        </w:rPr>
        <w:t xml:space="preserve">, </w:t>
      </w:r>
      <w:r>
        <w:rPr>
          <w:sz w:val="28"/>
          <w:lang w:val="en-US"/>
        </w:rPr>
        <w:t>Request</w:t>
      </w:r>
      <w:r w:rsidRPr="00FE60B3">
        <w:rPr>
          <w:sz w:val="28"/>
        </w:rPr>
        <w:t xml:space="preserve">, </w:t>
      </w:r>
      <w:r>
        <w:rPr>
          <w:sz w:val="28"/>
          <w:lang w:val="en-US"/>
        </w:rPr>
        <w:t>Scrapy</w:t>
      </w:r>
      <w:r w:rsidRPr="00FE60B3">
        <w:rPr>
          <w:sz w:val="28"/>
        </w:rPr>
        <w:t>.</w:t>
      </w:r>
    </w:p>
    <w:p w:rsidR="00FE60B3" w:rsidRPr="00FE60B3" w:rsidRDefault="00FE60B3" w:rsidP="00FE60B3">
      <w:pPr>
        <w:pStyle w:val="3"/>
        <w:rPr>
          <w:b/>
          <w:bCs/>
          <w:i w:val="0"/>
          <w:iCs/>
          <w:sz w:val="28"/>
          <w:szCs w:val="28"/>
        </w:rPr>
      </w:pPr>
      <w:bookmarkStart w:id="41" w:name="_Toc9131419"/>
      <w:r w:rsidRPr="00FE60B3">
        <w:rPr>
          <w:b/>
          <w:bCs/>
          <w:i w:val="0"/>
          <w:iCs/>
          <w:sz w:val="28"/>
          <w:szCs w:val="28"/>
          <w:lang w:val="en-US"/>
        </w:rPr>
        <w:t>BeautifulSoup</w:t>
      </w:r>
      <w:bookmarkEnd w:id="41"/>
    </w:p>
    <w:p w:rsidR="00FE60B3" w:rsidRPr="00844D0B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Библиотека </w:t>
      </w:r>
      <w:r>
        <w:rPr>
          <w:color w:val="000000" w:themeColor="text1"/>
          <w:sz w:val="28"/>
          <w:szCs w:val="28"/>
          <w:lang w:val="en-US" w:eastAsia="en-US"/>
        </w:rPr>
        <w:t>BeautifulSoup</w:t>
      </w:r>
      <w:r w:rsidRPr="00844D0B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является самой популярной библиотекой для веб-скрапинга. Кроме того, эта библиотека является самой доступной для понимания и для работы.</w:t>
      </w:r>
    </w:p>
    <w:p w:rsidR="00FE60B3" w:rsidRPr="00D242B9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Своё имя библиотека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получила в честь одноимённого стихотворения Черепахи Квази из «Приключения Алисы в Стране чудес».</w:t>
      </w:r>
    </w:p>
    <w:p w:rsidR="00FE60B3" w:rsidRPr="00FE60B3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Данная библиотека не является библиотекой языка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 умолчанию, поэтому её нужно установить. Если использовать среду разработки </w:t>
      </w:r>
      <w:r w:rsidRPr="00D242B9">
        <w:rPr>
          <w:color w:val="000000" w:themeColor="text1"/>
          <w:sz w:val="28"/>
          <w:szCs w:val="28"/>
          <w:lang w:val="en-US" w:eastAsia="en-US"/>
        </w:rPr>
        <w:t>PyCharm</w:t>
      </w:r>
      <w:r w:rsidRPr="00D242B9">
        <w:rPr>
          <w:color w:val="000000" w:themeColor="text1"/>
          <w:sz w:val="28"/>
          <w:szCs w:val="28"/>
          <w:lang w:eastAsia="en-US"/>
        </w:rPr>
        <w:t xml:space="preserve"> от компании </w:t>
      </w:r>
      <w:r w:rsidRPr="00D242B9">
        <w:rPr>
          <w:color w:val="000000" w:themeColor="text1"/>
          <w:sz w:val="28"/>
          <w:szCs w:val="28"/>
          <w:lang w:val="en-US" w:eastAsia="en-US"/>
        </w:rPr>
        <w:t>JetBrains</w:t>
      </w:r>
      <w:r w:rsidRPr="00D242B9">
        <w:rPr>
          <w:color w:val="000000" w:themeColor="text1"/>
          <w:sz w:val="28"/>
          <w:szCs w:val="28"/>
          <w:lang w:eastAsia="en-US"/>
        </w:rPr>
        <w:t xml:space="preserve">, то установку можно выполнить через настройки, найдя библиотеку </w:t>
      </w:r>
      <w:r w:rsidRPr="00D242B9">
        <w:rPr>
          <w:color w:val="000000" w:themeColor="text1"/>
          <w:sz w:val="28"/>
          <w:szCs w:val="28"/>
          <w:lang w:val="en-US" w:eastAsia="en-US"/>
        </w:rPr>
        <w:t>bs</w:t>
      </w:r>
      <w:r w:rsidRPr="00D242B9">
        <w:rPr>
          <w:color w:val="000000" w:themeColor="text1"/>
          <w:sz w:val="28"/>
          <w:szCs w:val="28"/>
          <w:lang w:eastAsia="en-US"/>
        </w:rPr>
        <w:t>4. Также можно использовать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», прописав в консоли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>4. Но если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>» не установлен, то его тоже надо установить, также прописав в консоли следующую строку: «</w:t>
      </w:r>
      <w:r w:rsidRPr="00D242B9">
        <w:rPr>
          <w:color w:val="000000" w:themeColor="text1"/>
          <w:sz w:val="28"/>
          <w:szCs w:val="28"/>
          <w:lang w:val="en-US" w:eastAsia="en-US"/>
        </w:rPr>
        <w:t>easy</w:t>
      </w:r>
      <w:r w:rsidRPr="00D242B9">
        <w:rPr>
          <w:color w:val="000000" w:themeColor="text1"/>
          <w:sz w:val="28"/>
          <w:szCs w:val="28"/>
          <w:lang w:eastAsia="en-US"/>
        </w:rPr>
        <w:t>_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Также во время установки следует учитывать, что если у вас стоят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2,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3, то следует указать под какую версию следует установить то, что потребуется. Это осуществляется с помощью добавления цифры 3 в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>: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3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После установки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 xml:space="preserve"> можно импортировать в код, как обычную библиотеку</w:t>
      </w:r>
      <w:r w:rsidRPr="00FE60B3">
        <w:rPr>
          <w:color w:val="000000" w:themeColor="text1"/>
          <w:sz w:val="28"/>
          <w:szCs w:val="28"/>
          <w:lang w:eastAsia="en-US"/>
        </w:rPr>
        <w:t>.</w:t>
      </w:r>
    </w:p>
    <w:p w:rsidR="00FE60B3" w:rsidRPr="00420F8F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Так как </w:t>
      </w:r>
      <w:r>
        <w:rPr>
          <w:color w:val="000000" w:themeColor="text1"/>
          <w:sz w:val="28"/>
          <w:szCs w:val="28"/>
          <w:lang w:val="en-US" w:eastAsia="en-US"/>
        </w:rPr>
        <w:t>BeutifulSoup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 xml:space="preserve">не может самостоятельно подключаться к сайтам и считывать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 w:rsidRPr="00785970">
        <w:rPr>
          <w:color w:val="000000" w:themeColor="text1"/>
          <w:sz w:val="28"/>
          <w:szCs w:val="28"/>
          <w:lang w:eastAsia="en-US"/>
        </w:rPr>
        <w:t xml:space="preserve">, </w:t>
      </w:r>
      <w:r w:rsidR="00FE60B3" w:rsidRPr="00D242B9">
        <w:rPr>
          <w:color w:val="000000" w:themeColor="text1"/>
          <w:sz w:val="28"/>
          <w:szCs w:val="28"/>
          <w:lang w:eastAsia="en-US"/>
        </w:rPr>
        <w:t>для работы</w:t>
      </w:r>
      <w:r w:rsidR="00FE60B3">
        <w:rPr>
          <w:color w:val="000000" w:themeColor="text1"/>
          <w:sz w:val="28"/>
          <w:szCs w:val="28"/>
          <w:lang w:eastAsia="en-US"/>
        </w:rPr>
        <w:t xml:space="preserve"> с веб-скрапингом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нужно из</w:t>
      </w:r>
      <w:r w:rsidR="00FE60B3">
        <w:rPr>
          <w:color w:val="000000" w:themeColor="text1"/>
          <w:sz w:val="28"/>
          <w:szCs w:val="28"/>
          <w:lang w:eastAsia="en-US"/>
        </w:rPr>
        <w:t xml:space="preserve"> библиотеки 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urllib</w:t>
      </w:r>
      <w:r w:rsidR="00FE60B3" w:rsidRPr="00D242B9">
        <w:rPr>
          <w:color w:val="000000" w:themeColor="text1"/>
          <w:sz w:val="28"/>
          <w:szCs w:val="28"/>
          <w:lang w:eastAsia="en-US"/>
        </w:rPr>
        <w:t>.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request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импортировать </w:t>
      </w:r>
      <w:r>
        <w:rPr>
          <w:color w:val="000000" w:themeColor="text1"/>
          <w:sz w:val="28"/>
          <w:szCs w:val="28"/>
          <w:lang w:eastAsia="en-US"/>
        </w:rPr>
        <w:t>метод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urlopen</w:t>
      </w:r>
      <w:r w:rsidR="00FE60B3" w:rsidRPr="00D242B9">
        <w:rPr>
          <w:color w:val="000000" w:themeColor="text1"/>
          <w:sz w:val="28"/>
          <w:szCs w:val="28"/>
          <w:lang w:eastAsia="en-US"/>
        </w:rPr>
        <w:t>. Эт</w:t>
      </w:r>
      <w:r>
        <w:rPr>
          <w:color w:val="000000" w:themeColor="text1"/>
          <w:sz w:val="28"/>
          <w:szCs w:val="28"/>
          <w:lang w:eastAsia="en-US"/>
        </w:rPr>
        <w:t xml:space="preserve">от метод </w:t>
      </w:r>
      <w:r w:rsidR="00FE60B3" w:rsidRPr="00D242B9">
        <w:rPr>
          <w:color w:val="000000" w:themeColor="text1"/>
          <w:sz w:val="28"/>
          <w:szCs w:val="28"/>
          <w:lang w:eastAsia="en-US"/>
        </w:rPr>
        <w:t>создает файлоподобный объект, который читается методом read().</w:t>
      </w:r>
      <w:r>
        <w:rPr>
          <w:color w:val="000000" w:themeColor="text1"/>
          <w:sz w:val="28"/>
          <w:szCs w:val="28"/>
          <w:lang w:eastAsia="en-US"/>
        </w:rPr>
        <w:t xml:space="preserve"> Объект в виде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>
        <w:rPr>
          <w:color w:val="000000" w:themeColor="text1"/>
          <w:sz w:val="28"/>
          <w:szCs w:val="28"/>
          <w:lang w:eastAsia="en-US"/>
        </w:rPr>
        <w:t xml:space="preserve"> передаётся в конструктор </w:t>
      </w:r>
      <w:r>
        <w:rPr>
          <w:color w:val="000000" w:themeColor="text1"/>
          <w:sz w:val="28"/>
          <w:szCs w:val="28"/>
          <w:lang w:val="en-US" w:eastAsia="en-US"/>
        </w:rPr>
        <w:t>BeautifulSoup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для создания объекта класса, с которым можно будет в дальнейшем работать.</w:t>
      </w:r>
    </w:p>
    <w:p w:rsidR="00785970" w:rsidRPr="00785970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lastRenderedPageBreak/>
        <w:t>BeautifulSoup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может использовать различные HTML-парсеры , каждый из которых имеет свои преимущества и недостатки. </w:t>
      </w:r>
      <w:r>
        <w:rPr>
          <w:color w:val="000000" w:themeColor="text1"/>
          <w:sz w:val="28"/>
          <w:szCs w:val="28"/>
          <w:lang w:eastAsia="en-US"/>
        </w:rPr>
        <w:t xml:space="preserve">В данном примере будет использован парсер </w:t>
      </w:r>
      <w:r>
        <w:rPr>
          <w:color w:val="000000" w:themeColor="text1"/>
          <w:sz w:val="28"/>
          <w:szCs w:val="28"/>
          <w:lang w:val="en-US" w:eastAsia="en-US"/>
        </w:rPr>
        <w:t>lxml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 качестве анализатора.</w:t>
      </w:r>
    </w:p>
    <w:p w:rsidR="00FE60B3" w:rsidRPr="00785970" w:rsidRDefault="00FE60B3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>(</w:t>
      </w:r>
      <w:hyperlink r:id="rId55" w:history="1"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pythonworld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osnovy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pip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 w:rsidRPr="00785970">
        <w:rPr>
          <w:rStyle w:val="af4"/>
          <w:color w:val="auto"/>
          <w:spacing w:val="0"/>
          <w:sz w:val="28"/>
          <w:szCs w:val="28"/>
          <w:u w:val="none"/>
          <w:lang w:eastAsia="en-US"/>
        </w:rPr>
        <w:t>,</w:t>
      </w:r>
      <w:hyperlink r:id="rId56" w:history="1">
        <w:r w:rsidR="00F52B2C" w:rsidRPr="00785970">
          <w:rPr>
            <w:rStyle w:val="af4"/>
            <w:lang w:val="en-US"/>
          </w:rPr>
          <w:t>https</w:t>
        </w:r>
        <w:r w:rsidR="00F52B2C" w:rsidRPr="00785970">
          <w:rPr>
            <w:rStyle w:val="af4"/>
          </w:rPr>
          <w:t>://</w:t>
        </w:r>
        <w:r w:rsidR="00F52B2C" w:rsidRPr="00785970">
          <w:rPr>
            <w:rStyle w:val="af4"/>
            <w:lang w:val="en-US"/>
          </w:rPr>
          <w:t>www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crummy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com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software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BeautifulSoup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bs</w:t>
        </w:r>
        <w:r w:rsidR="00F52B2C" w:rsidRPr="00785970">
          <w:rPr>
            <w:rStyle w:val="af4"/>
          </w:rPr>
          <w:t>4/</w:t>
        </w:r>
        <w:r w:rsidR="00F52B2C" w:rsidRPr="00785970">
          <w:rPr>
            <w:rStyle w:val="af4"/>
            <w:lang w:val="en-US"/>
          </w:rPr>
          <w:t>doc</w:t>
        </w:r>
        <w:r w:rsidR="00F52B2C" w:rsidRPr="00785970">
          <w:rPr>
            <w:rStyle w:val="af4"/>
          </w:rPr>
          <w:t>/</w:t>
        </w:r>
      </w:hyperlink>
      <w:r w:rsidR="00785970" w:rsidRPr="00785970">
        <w:t xml:space="preserve"> , </w:t>
      </w:r>
      <w:hyperlink r:id="rId57" w:history="1">
        <w:r w:rsidR="00785970">
          <w:rPr>
            <w:rStyle w:val="af4"/>
          </w:rPr>
          <w:t>https://lxml.de/elementsoup.html</w:t>
        </w:r>
      </w:hyperlink>
      <w:r w:rsidRPr="00785970">
        <w:rPr>
          <w:sz w:val="28"/>
        </w:rPr>
        <w:t>)</w:t>
      </w:r>
    </w:p>
    <w:p w:rsidR="00FE60B3" w:rsidRPr="00785970" w:rsidRDefault="00785970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BeautifulSoup</w:t>
      </w:r>
      <w:r w:rsidRPr="00785970">
        <w:rPr>
          <w:sz w:val="28"/>
        </w:rPr>
        <w:t xml:space="preserve"> были использованы следующие методы:</w:t>
      </w:r>
    </w:p>
    <w:p w:rsidR="004918CA" w:rsidRPr="004D1F47" w:rsidRDefault="004918CA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</w:rPr>
      </w:pPr>
      <w:r w:rsidRPr="004D1F47">
        <w:rPr>
          <w:sz w:val="28"/>
          <w:lang w:val="en-US"/>
        </w:rPr>
        <w:t xml:space="preserve">findAll(name=None, attrs={}, recursive=True, text=None, limit=None,**kwargs) – </w:t>
      </w:r>
      <w:r w:rsidRPr="004D1F47">
        <w:rPr>
          <w:sz w:val="28"/>
        </w:rPr>
        <w:t>метод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для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поиска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элементов</w:t>
      </w:r>
      <w:r w:rsidRPr="004D1F47">
        <w:rPr>
          <w:sz w:val="28"/>
          <w:lang w:val="en-US"/>
        </w:rPr>
        <w:t xml:space="preserve">. </w:t>
      </w:r>
      <w:r w:rsidRPr="004D1F47">
        <w:rPr>
          <w:sz w:val="28"/>
        </w:rPr>
        <w:t xml:space="preserve">Он извлекает список объектов Tag, соответствующих заданному критерию. </w:t>
      </w:r>
    </w:p>
    <w:p w:rsidR="004918CA" w:rsidRDefault="004918CA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D242B9">
        <w:rPr>
          <w:color w:val="000000" w:themeColor="text1"/>
          <w:sz w:val="28"/>
          <w:szCs w:val="28"/>
        </w:rPr>
        <w:t>Аргумент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является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наиболее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важным</w:t>
      </w:r>
      <w:r w:rsidRPr="004918CA">
        <w:rPr>
          <w:color w:val="000000" w:themeColor="text1"/>
          <w:sz w:val="28"/>
          <w:szCs w:val="28"/>
        </w:rPr>
        <w:t xml:space="preserve">. </w:t>
      </w:r>
      <w:r w:rsidRPr="00D242B9">
        <w:rPr>
          <w:color w:val="000000" w:themeColor="text1"/>
          <w:sz w:val="28"/>
          <w:szCs w:val="28"/>
        </w:rPr>
        <w:t>Этот аргумент ограничивает набор имён тегов.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 xml:space="preserve">Аргумент </w:t>
      </w:r>
      <w:r w:rsidRPr="00D242B9">
        <w:rPr>
          <w:color w:val="000000" w:themeColor="text1"/>
          <w:sz w:val="28"/>
          <w:szCs w:val="28"/>
          <w:lang w:val="en-US"/>
        </w:rPr>
        <w:t>kwargs</w:t>
      </w:r>
      <w:r w:rsidRPr="00D242B9">
        <w:rPr>
          <w:color w:val="000000" w:themeColor="text1"/>
          <w:sz w:val="28"/>
          <w:szCs w:val="28"/>
        </w:rPr>
        <w:t xml:space="preserve"> налагает ограничения на атрибуты тега. Также, как и с атрибутом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D242B9">
        <w:rPr>
          <w:color w:val="000000" w:themeColor="text1"/>
          <w:sz w:val="28"/>
          <w:szCs w:val="28"/>
        </w:rPr>
        <w:t>, можно передать различные значения</w:t>
      </w:r>
      <w:r w:rsidRPr="004918CA">
        <w:rPr>
          <w:color w:val="000000" w:themeColor="text1"/>
          <w:sz w:val="28"/>
          <w:szCs w:val="28"/>
        </w:rPr>
        <w:t xml:space="preserve">. Аргумент text позволяет находить объекты Tag. Его значением может быть строка или регулярное выражение, или список, или словарь, или специальные значения: True и None, или вызываемый объект. </w:t>
      </w:r>
      <w:r w:rsidRPr="00D242B9">
        <w:rPr>
          <w:color w:val="000000" w:themeColor="text1"/>
          <w:sz w:val="28"/>
          <w:szCs w:val="28"/>
        </w:rPr>
        <w:t xml:space="preserve">Логический аргумент </w:t>
      </w:r>
      <w:r w:rsidRPr="00D242B9">
        <w:rPr>
          <w:color w:val="000000" w:themeColor="text1"/>
          <w:sz w:val="28"/>
          <w:szCs w:val="28"/>
          <w:lang w:val="en-US"/>
        </w:rPr>
        <w:t>recursive</w:t>
      </w:r>
      <w:r w:rsidRPr="00D242B9">
        <w:rPr>
          <w:color w:val="000000" w:themeColor="text1"/>
          <w:sz w:val="28"/>
          <w:szCs w:val="28"/>
        </w:rPr>
        <w:t xml:space="preserve">, который по умолчанию равен </w:t>
      </w:r>
      <w:r w:rsidRPr="00D242B9">
        <w:rPr>
          <w:color w:val="000000" w:themeColor="text1"/>
          <w:sz w:val="28"/>
          <w:szCs w:val="28"/>
          <w:lang w:val="en-US"/>
        </w:rPr>
        <w:t>True</w:t>
      </w:r>
      <w:r w:rsidRPr="00D242B9">
        <w:rPr>
          <w:color w:val="000000" w:themeColor="text1"/>
          <w:sz w:val="28"/>
          <w:szCs w:val="28"/>
        </w:rPr>
        <w:t xml:space="preserve">, сообщает </w:t>
      </w:r>
      <w:r w:rsidRPr="00D242B9">
        <w:rPr>
          <w:color w:val="000000" w:themeColor="text1"/>
          <w:sz w:val="28"/>
          <w:szCs w:val="28"/>
          <w:lang w:val="en-US"/>
        </w:rPr>
        <w:t>BeautifulSoup</w:t>
      </w:r>
      <w:r w:rsidRPr="00D242B9">
        <w:rPr>
          <w:color w:val="000000" w:themeColor="text1"/>
          <w:sz w:val="28"/>
          <w:szCs w:val="28"/>
        </w:rPr>
        <w:t xml:space="preserve"> о том, нужно ли обходить вс</w:t>
      </w:r>
      <w:r>
        <w:rPr>
          <w:color w:val="000000" w:themeColor="text1"/>
          <w:sz w:val="28"/>
          <w:szCs w:val="28"/>
        </w:rPr>
        <w:t>ё</w:t>
      </w:r>
      <w:r w:rsidRPr="00D242B9">
        <w:rPr>
          <w:color w:val="000000" w:themeColor="text1"/>
          <w:sz w:val="28"/>
          <w:szCs w:val="28"/>
        </w:rPr>
        <w:t xml:space="preserve"> поддерево или искать лишь среди непосредственных потомков объекта </w:t>
      </w:r>
      <w:r w:rsidRPr="00D242B9">
        <w:rPr>
          <w:color w:val="000000" w:themeColor="text1"/>
          <w:sz w:val="28"/>
          <w:szCs w:val="28"/>
          <w:lang w:val="en-US"/>
        </w:rPr>
        <w:t>Tag</w:t>
      </w:r>
      <w:r w:rsidRPr="00D242B9">
        <w:rPr>
          <w:color w:val="000000" w:themeColor="text1"/>
          <w:sz w:val="28"/>
          <w:szCs w:val="28"/>
        </w:rPr>
        <w:t xml:space="preserve"> или объекта парсера</w:t>
      </w:r>
      <w:r w:rsidRPr="004918CA">
        <w:rPr>
          <w:color w:val="000000" w:themeColor="text1"/>
          <w:sz w:val="28"/>
          <w:szCs w:val="28"/>
        </w:rPr>
        <w:t>.</w:t>
      </w:r>
    </w:p>
    <w:p w:rsidR="004918CA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="004D2856">
        <w:rPr>
          <w:color w:val="000000" w:themeColor="text1"/>
          <w:sz w:val="28"/>
          <w:szCs w:val="28"/>
        </w:rPr>
        <w:t xml:space="preserve"> </w:t>
      </w:r>
      <w:r w:rsidR="004D2856">
        <w:rPr>
          <w:color w:val="000000" w:themeColor="text1"/>
          <w:sz w:val="28"/>
          <w:szCs w:val="28"/>
          <w:lang w:val="en-US"/>
        </w:rPr>
        <w:t>find</w:t>
      </w:r>
      <w:r w:rsidR="004D2856" w:rsidRPr="004D2856">
        <w:rPr>
          <w:color w:val="000000" w:themeColor="text1"/>
          <w:sz w:val="28"/>
          <w:szCs w:val="28"/>
        </w:rPr>
        <w:t>_</w:t>
      </w:r>
      <w:r w:rsidR="004D2856">
        <w:rPr>
          <w:color w:val="000000" w:themeColor="text1"/>
          <w:sz w:val="28"/>
          <w:szCs w:val="28"/>
          <w:lang w:val="en-US"/>
        </w:rPr>
        <w:t>all</w:t>
      </w:r>
      <w:r w:rsidR="004D2856" w:rsidRPr="004D285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.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D97938">
        <w:rPr>
          <w:color w:val="000000" w:themeColor="text1"/>
          <w:sz w:val="28"/>
          <w:szCs w:val="28"/>
          <w:lang w:val="en-US"/>
        </w:rPr>
        <w:t>shops = soup.find_all('div', class_='b-teaser')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shops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будут элементы, которые соответствуют заданным критериям, то есть тэг «</w:t>
      </w:r>
      <w:r>
        <w:rPr>
          <w:color w:val="000000" w:themeColor="text1"/>
          <w:sz w:val="28"/>
          <w:szCs w:val="28"/>
          <w:lang w:val="en-US"/>
        </w:rPr>
        <w:t>div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>
        <w:rPr>
          <w:color w:val="000000" w:themeColor="text1"/>
          <w:sz w:val="28"/>
          <w:szCs w:val="28"/>
          <w:lang w:val="en-US"/>
        </w:rPr>
        <w:t>b</w:t>
      </w:r>
      <w:r w:rsidRPr="00D9793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teaser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4D2856" w:rsidRPr="004D1F47" w:rsidRDefault="004D2856" w:rsidP="00360E68">
      <w:pPr>
        <w:pStyle w:val="af2"/>
        <w:numPr>
          <w:ilvl w:val="0"/>
          <w:numId w:val="27"/>
        </w:numPr>
        <w:spacing w:after="0" w:line="360" w:lineRule="auto"/>
        <w:ind w:left="709" w:hanging="425"/>
        <w:rPr>
          <w:color w:val="000000" w:themeColor="text1"/>
          <w:sz w:val="28"/>
          <w:szCs w:val="28"/>
        </w:rPr>
      </w:pPr>
      <w:r w:rsidRPr="004D1F47">
        <w:rPr>
          <w:color w:val="000000" w:themeColor="text1"/>
          <w:sz w:val="28"/>
          <w:szCs w:val="28"/>
          <w:lang w:val="en-US"/>
        </w:rPr>
        <w:t xml:space="preserve">find(name, attrs, recursive, text, **kwargs) – </w:t>
      </w:r>
      <w:r w:rsidRPr="004D1F47">
        <w:rPr>
          <w:color w:val="000000" w:themeColor="text1"/>
          <w:sz w:val="28"/>
          <w:szCs w:val="28"/>
        </w:rPr>
        <w:t>метод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для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поиска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элемента</w:t>
      </w:r>
      <w:r w:rsidRPr="004D1F47">
        <w:rPr>
          <w:color w:val="000000" w:themeColor="text1"/>
          <w:sz w:val="28"/>
          <w:szCs w:val="28"/>
          <w:lang w:val="en-US"/>
        </w:rPr>
        <w:t xml:space="preserve">. </w:t>
      </w:r>
      <w:r w:rsidRPr="004D1F47">
        <w:rPr>
          <w:color w:val="000000" w:themeColor="text1"/>
          <w:sz w:val="28"/>
          <w:szCs w:val="28"/>
        </w:rPr>
        <w:t>Он возвращает только первый дочерний элемент этого тега, соответствующий заданному критерию.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find</w:t>
      </w:r>
      <w:r w:rsidRPr="004D285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.</w:t>
      </w:r>
    </w:p>
    <w:p w:rsidR="004D2856" w:rsidRPr="00420F8F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= 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.</w:t>
      </w:r>
      <w:r w:rsidRPr="004D2856">
        <w:rPr>
          <w:color w:val="000000" w:themeColor="text1"/>
          <w:sz w:val="28"/>
          <w:szCs w:val="28"/>
          <w:lang w:val="en-US"/>
        </w:rPr>
        <w:t>find</w:t>
      </w:r>
      <w:r w:rsidRPr="00420F8F">
        <w:rPr>
          <w:color w:val="000000" w:themeColor="text1"/>
          <w:sz w:val="28"/>
          <w:szCs w:val="28"/>
          <w:lang w:val="en-US"/>
        </w:rPr>
        <w:t>('</w:t>
      </w:r>
      <w:r w:rsidRPr="004D2856">
        <w:rPr>
          <w:color w:val="000000" w:themeColor="text1"/>
          <w:sz w:val="28"/>
          <w:szCs w:val="28"/>
          <w:lang w:val="en-US"/>
        </w:rPr>
        <w:t>span</w:t>
      </w:r>
      <w:r w:rsidRPr="00420F8F">
        <w:rPr>
          <w:color w:val="000000" w:themeColor="text1"/>
          <w:sz w:val="28"/>
          <w:szCs w:val="28"/>
          <w:lang w:val="en-US"/>
        </w:rPr>
        <w:t xml:space="preserve">', </w:t>
      </w:r>
      <w:r w:rsidRPr="004D2856">
        <w:rPr>
          <w:color w:val="000000" w:themeColor="text1"/>
          <w:sz w:val="28"/>
          <w:szCs w:val="28"/>
          <w:lang w:val="en-US"/>
        </w:rPr>
        <w:t>class</w:t>
      </w:r>
      <w:r w:rsidRPr="00420F8F">
        <w:rPr>
          <w:color w:val="000000" w:themeColor="text1"/>
          <w:sz w:val="28"/>
          <w:szCs w:val="28"/>
          <w:lang w:val="en-US"/>
        </w:rPr>
        <w:t>_='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20F8F">
        <w:rPr>
          <w:color w:val="000000" w:themeColor="text1"/>
          <w:sz w:val="28"/>
          <w:szCs w:val="28"/>
          <w:lang w:val="en-US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')</w:t>
      </w:r>
    </w:p>
    <w:p w:rsidR="004D2856" w:rsidRP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label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элемент, которые соответствует заданному критерию, то есть тэг «</w:t>
      </w:r>
      <w:r>
        <w:rPr>
          <w:color w:val="000000" w:themeColor="text1"/>
          <w:sz w:val="28"/>
          <w:szCs w:val="28"/>
          <w:lang w:val="en-US"/>
        </w:rPr>
        <w:t>span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FE60B3" w:rsidRDefault="004918CA" w:rsidP="00FE60B3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918CA">
        <w:rPr>
          <w:color w:val="000000" w:themeColor="text1"/>
          <w:sz w:val="28"/>
          <w:szCs w:val="28"/>
        </w:rPr>
        <w:t>В качестве именованного аргумента нельзя использовать зарезервированные слова, такие как name, for и так далее. Чтобы решить эту проблему, можно использовать attrs, если необходимо наложить ограничения на атрибуты, имена которых совпадают с зарезервированными словами</w:t>
      </w:r>
      <w:r w:rsidR="004D2856">
        <w:rPr>
          <w:color w:val="000000" w:themeColor="text1"/>
          <w:sz w:val="28"/>
          <w:szCs w:val="28"/>
        </w:rPr>
        <w:t>, либо добавлять нижнее подчёркивание, как приведено в примерах.</w:t>
      </w:r>
    </w:p>
    <w:p w:rsidR="007D522B" w:rsidRPr="0087750B" w:rsidRDefault="007D522B" w:rsidP="00FE60B3">
      <w:pPr>
        <w:spacing w:after="0" w:line="360" w:lineRule="auto"/>
        <w:ind w:firstLine="680"/>
        <w:rPr>
          <w:sz w:val="28"/>
        </w:rPr>
      </w:pPr>
      <w:r>
        <w:rPr>
          <w:sz w:val="28"/>
          <w:lang w:val="en-US"/>
        </w:rPr>
        <w:t>get</w:t>
      </w:r>
      <w:r w:rsidRPr="007D522B">
        <w:rPr>
          <w:sz w:val="28"/>
        </w:rPr>
        <w:t>(</w:t>
      </w:r>
      <w:r>
        <w:rPr>
          <w:sz w:val="28"/>
          <w:lang w:val="en-US"/>
        </w:rPr>
        <w:t>name</w:t>
      </w:r>
      <w:r w:rsidRPr="007D522B">
        <w:rPr>
          <w:sz w:val="28"/>
        </w:rPr>
        <w:t>=</w:t>
      </w:r>
      <w:r>
        <w:rPr>
          <w:sz w:val="28"/>
          <w:lang w:val="en-US"/>
        </w:rPr>
        <w:t>None</w:t>
      </w:r>
      <w:r w:rsidRPr="007D522B">
        <w:rPr>
          <w:sz w:val="28"/>
        </w:rPr>
        <w:t xml:space="preserve">) – </w:t>
      </w:r>
      <w:r>
        <w:rPr>
          <w:sz w:val="28"/>
        </w:rPr>
        <w:t>в</w:t>
      </w:r>
      <w:r w:rsidRPr="007D522B">
        <w:rPr>
          <w:sz w:val="28"/>
        </w:rPr>
        <w:t xml:space="preserve"> </w:t>
      </w:r>
      <w:r>
        <w:rPr>
          <w:sz w:val="28"/>
        </w:rPr>
        <w:t>качестве входного аргумента требует строку в виде имени аргумента. Возвращает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значение атрибута. Если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такого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атрибута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нет</w:t>
      </w:r>
      <w:r w:rsidR="0087750B" w:rsidRPr="0087750B">
        <w:rPr>
          <w:sz w:val="28"/>
        </w:rPr>
        <w:t xml:space="preserve">, </w:t>
      </w:r>
      <w:r w:rsidR="0087750B">
        <w:rPr>
          <w:sz w:val="28"/>
        </w:rPr>
        <w:t>то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выбрасывает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ошибка: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AttributeError</w:t>
      </w:r>
      <w:r w:rsidR="0087750B" w:rsidRPr="0087750B">
        <w:rPr>
          <w:sz w:val="28"/>
        </w:rPr>
        <w:t>: '</w:t>
      </w:r>
      <w:r w:rsidR="0087750B" w:rsidRPr="0087750B">
        <w:rPr>
          <w:sz w:val="28"/>
          <w:lang w:val="en-US"/>
        </w:rPr>
        <w:t>NoneType</w:t>
      </w:r>
      <w:r w:rsidR="0087750B" w:rsidRPr="0087750B">
        <w:rPr>
          <w:sz w:val="28"/>
        </w:rPr>
        <w:t xml:space="preserve">' </w:t>
      </w:r>
      <w:r w:rsidR="0087750B" w:rsidRPr="0087750B">
        <w:rPr>
          <w:sz w:val="28"/>
          <w:lang w:val="en-US"/>
        </w:rPr>
        <w:t>object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has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no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</w:t>
      </w:r>
      <w:r w:rsidR="0087750B" w:rsidRPr="0087750B">
        <w:rPr>
          <w:sz w:val="28"/>
        </w:rPr>
        <w:t xml:space="preserve"> '</w:t>
      </w:r>
      <w:r w:rsidR="0087750B" w:rsidRPr="0087750B">
        <w:rPr>
          <w:sz w:val="28"/>
          <w:lang w:val="en-US"/>
        </w:rPr>
        <w:t>get</w:t>
      </w:r>
      <w:r w:rsidR="0087750B" w:rsidRPr="0087750B">
        <w:rPr>
          <w:sz w:val="28"/>
        </w:rPr>
        <w:t xml:space="preserve">'. </w:t>
      </w:r>
      <w:r w:rsidR="0087750B">
        <w:rPr>
          <w:sz w:val="28"/>
        </w:rPr>
        <w:t xml:space="preserve">Это метод принадлежит библиотеке </w:t>
      </w:r>
      <w:r w:rsidR="0087750B">
        <w:rPr>
          <w:sz w:val="28"/>
          <w:lang w:val="en-US"/>
        </w:rPr>
        <w:t>lxml</w:t>
      </w:r>
      <w:r w:rsidR="0087750B" w:rsidRPr="0087750B">
        <w:rPr>
          <w:sz w:val="28"/>
        </w:rPr>
        <w:t xml:space="preserve">. </w:t>
      </w:r>
    </w:p>
    <w:p w:rsidR="00FE60B3" w:rsidRPr="0087750B" w:rsidRDefault="0087750B" w:rsidP="00FE60B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Ниже приведён пример использования метода </w:t>
      </w:r>
      <w:r>
        <w:rPr>
          <w:sz w:val="28"/>
          <w:lang w:val="en-US"/>
        </w:rPr>
        <w:t>get</w:t>
      </w:r>
      <w:r w:rsidRPr="0087750B">
        <w:rPr>
          <w:sz w:val="28"/>
        </w:rPr>
        <w:t>().</w:t>
      </w:r>
    </w:p>
    <w:p w:rsidR="0087750B" w:rsidRPr="0087750B" w:rsidRDefault="0087750B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  <w:lang w:val="en-US"/>
        </w:rPr>
      </w:pPr>
      <w:r w:rsidRPr="0087750B">
        <w:rPr>
          <w:sz w:val="28"/>
          <w:lang w:val="en-US"/>
        </w:rPr>
        <w:t>image = shop.find('div', class_='b-teaser__cover').find('img').get('src')</w:t>
      </w:r>
    </w:p>
    <w:p w:rsidR="0087750B" w:rsidRDefault="0087750B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 переменной </w:t>
      </w:r>
      <w:r>
        <w:rPr>
          <w:sz w:val="28"/>
          <w:szCs w:val="28"/>
          <w:lang w:val="en-US" w:eastAsia="en-US"/>
        </w:rPr>
        <w:t>image</w:t>
      </w:r>
      <w:r w:rsidRPr="008775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ссылка на картинку магазина.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Плюсы </w:t>
      </w:r>
      <w:r>
        <w:rPr>
          <w:sz w:val="28"/>
          <w:szCs w:val="28"/>
          <w:lang w:val="en-US" w:eastAsia="en-US"/>
        </w:rPr>
        <w:t>BeautifulSoup: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</w:t>
      </w:r>
      <w:r w:rsidRPr="0008635C">
        <w:rPr>
          <w:sz w:val="28"/>
          <w:szCs w:val="28"/>
          <w:lang w:eastAsia="en-US"/>
        </w:rPr>
        <w:t>ожет использовать другие парсеры;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</w:t>
      </w:r>
      <w:r w:rsidRPr="0008635C">
        <w:rPr>
          <w:sz w:val="28"/>
          <w:szCs w:val="28"/>
          <w:lang w:eastAsia="en-US"/>
        </w:rPr>
        <w:t>ыстрая скорость выполнения.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Минусы </w:t>
      </w:r>
      <w:r>
        <w:rPr>
          <w:sz w:val="28"/>
          <w:szCs w:val="28"/>
          <w:lang w:val="en-US" w:eastAsia="en-US"/>
        </w:rPr>
        <w:t>BeautifulSoup:</w:t>
      </w:r>
    </w:p>
    <w:p w:rsidR="0008635C" w:rsidRPr="0008635C" w:rsidRDefault="0008635C" w:rsidP="00360E68">
      <w:pPr>
        <w:pStyle w:val="af2"/>
        <w:numPr>
          <w:ilvl w:val="0"/>
          <w:numId w:val="29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8635C">
        <w:rPr>
          <w:sz w:val="28"/>
          <w:szCs w:val="28"/>
          <w:lang w:eastAsia="en-US"/>
        </w:rPr>
        <w:t xml:space="preserve">не работает с </w:t>
      </w:r>
      <w:r w:rsidRPr="0008635C">
        <w:rPr>
          <w:sz w:val="28"/>
          <w:szCs w:val="28"/>
          <w:lang w:val="en-US" w:eastAsia="en-US"/>
        </w:rPr>
        <w:t>XPath</w:t>
      </w:r>
      <w:r w:rsidRPr="0008635C">
        <w:rPr>
          <w:sz w:val="28"/>
          <w:szCs w:val="28"/>
          <w:lang w:eastAsia="en-US"/>
        </w:rPr>
        <w:t xml:space="preserve"> выражениями и</w:t>
      </w:r>
      <w:r w:rsidR="00F740A7" w:rsidRPr="00F740A7">
        <w:rPr>
          <w:sz w:val="28"/>
          <w:szCs w:val="28"/>
          <w:lang w:eastAsia="en-US"/>
        </w:rPr>
        <w:t xml:space="preserve"> </w:t>
      </w:r>
      <w:r w:rsidR="00F740A7">
        <w:rPr>
          <w:sz w:val="28"/>
          <w:szCs w:val="28"/>
          <w:lang w:val="en-US" w:eastAsia="en-US"/>
        </w:rPr>
        <w:t>css</w:t>
      </w:r>
      <w:r w:rsidRPr="0008635C">
        <w:rPr>
          <w:sz w:val="28"/>
          <w:szCs w:val="28"/>
          <w:lang w:eastAsia="en-US"/>
        </w:rPr>
        <w:t xml:space="preserve"> селекторами, но эта проблема решается добавлением </w:t>
      </w:r>
      <w:r w:rsidRPr="0008635C">
        <w:rPr>
          <w:sz w:val="28"/>
          <w:szCs w:val="28"/>
          <w:lang w:val="en-US" w:eastAsia="en-US"/>
        </w:rPr>
        <w:t>lxml</w:t>
      </w:r>
      <w:r w:rsidRPr="0008635C">
        <w:rPr>
          <w:sz w:val="28"/>
          <w:szCs w:val="28"/>
          <w:lang w:eastAsia="en-US"/>
        </w:rPr>
        <w:t>.</w:t>
      </w:r>
    </w:p>
    <w:p w:rsidR="0087750B" w:rsidRPr="0008635C" w:rsidRDefault="00EA05A0" w:rsidP="00EA05A0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2" w:name="_Toc9131420"/>
      <w:r w:rsidRPr="00EA05A0">
        <w:rPr>
          <w:b/>
          <w:bCs/>
          <w:i w:val="0"/>
          <w:iCs/>
          <w:sz w:val="28"/>
          <w:szCs w:val="28"/>
          <w:lang w:val="en-US" w:eastAsia="en-US"/>
        </w:rPr>
        <w:t>Scrapy</w:t>
      </w:r>
      <w:bookmarkEnd w:id="42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Один из видов программ, которые написаны специально для скрапинга, называются Пауками. Для них существует отдельн</w:t>
      </w:r>
      <w:r w:rsidR="00A25217">
        <w:rPr>
          <w:color w:val="000000" w:themeColor="text1"/>
          <w:sz w:val="28"/>
          <w:szCs w:val="28"/>
          <w:lang w:bidi="ru-RU"/>
        </w:rPr>
        <w:t>ый фреймворк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Scrapy – од</w:t>
      </w:r>
      <w:r w:rsidR="00A25217">
        <w:rPr>
          <w:color w:val="000000" w:themeColor="text1"/>
          <w:sz w:val="28"/>
          <w:szCs w:val="28"/>
          <w:lang w:bidi="ru-RU"/>
        </w:rPr>
        <w:t>ин</w:t>
      </w:r>
      <w:r w:rsidRPr="00D242B9">
        <w:rPr>
          <w:color w:val="000000" w:themeColor="text1"/>
          <w:sz w:val="28"/>
          <w:szCs w:val="28"/>
          <w:lang w:bidi="ru-RU"/>
        </w:rPr>
        <w:t xml:space="preserve"> из наиболее популярных и производительных </w:t>
      </w:r>
      <w:r w:rsidR="00A25217">
        <w:rPr>
          <w:color w:val="000000" w:themeColor="text1"/>
          <w:sz w:val="28"/>
          <w:szCs w:val="28"/>
          <w:lang w:bidi="ru-RU"/>
        </w:rPr>
        <w:t>фреймворков</w:t>
      </w:r>
      <w:r w:rsidRPr="00D242B9">
        <w:rPr>
          <w:color w:val="000000" w:themeColor="text1"/>
          <w:sz w:val="28"/>
          <w:szCs w:val="28"/>
          <w:lang w:bidi="ru-RU"/>
        </w:rPr>
        <w:t xml:space="preserve"> Python для получения данных с веб-страниц, которая включает в себя большинство общих функциональных возможностей. Это значит, что</w:t>
      </w:r>
      <w:r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многие функции</w:t>
      </w:r>
      <w:r>
        <w:rPr>
          <w:color w:val="000000" w:themeColor="text1"/>
          <w:sz w:val="28"/>
          <w:szCs w:val="28"/>
          <w:lang w:bidi="ru-RU"/>
        </w:rPr>
        <w:t xml:space="preserve"> уже заложены в </w:t>
      </w:r>
      <w:r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r w:rsidR="00DA1158">
        <w:rPr>
          <w:color w:val="000000" w:themeColor="text1"/>
          <w:sz w:val="28"/>
          <w:szCs w:val="28"/>
          <w:lang w:bidi="ru-RU"/>
        </w:rPr>
        <w:t xml:space="preserve"> (</w:t>
      </w:r>
      <w:hyperlink r:id="rId58" w:history="1">
        <w:r w:rsidR="00DA1158" w:rsidRPr="00DA1158">
          <w:rPr>
            <w:rStyle w:val="af4"/>
            <w:lang w:val="en-US" w:bidi="ru-RU"/>
          </w:rPr>
          <w:t>https</w:t>
        </w:r>
        <w:r w:rsidR="00DA1158" w:rsidRPr="00DA1158">
          <w:rPr>
            <w:rStyle w:val="af4"/>
            <w:lang w:bidi="ru-RU"/>
          </w:rPr>
          <w:t>://</w:t>
        </w:r>
        <w:r w:rsidR="00DA1158" w:rsidRPr="00DA1158">
          <w:rPr>
            <w:rStyle w:val="af4"/>
            <w:lang w:val="en-US" w:bidi="ru-RU"/>
          </w:rPr>
          <w:t>www</w:t>
        </w:r>
        <w:r w:rsidR="00DA1158" w:rsidRPr="00DA1158">
          <w:rPr>
            <w:rStyle w:val="af4"/>
            <w:lang w:bidi="ru-RU"/>
          </w:rPr>
          <w:t>.8</w:t>
        </w:r>
        <w:r w:rsidR="00DA1158" w:rsidRPr="00DA1158">
          <w:rPr>
            <w:rStyle w:val="af4"/>
            <w:lang w:val="en-US" w:bidi="ru-RU"/>
          </w:rPr>
          <w:t>host</w:t>
        </w:r>
        <w:r w:rsidR="00DA1158" w:rsidRPr="00DA1158">
          <w:rPr>
            <w:rStyle w:val="af4"/>
            <w:lang w:bidi="ru-RU"/>
          </w:rPr>
          <w:t>.</w:t>
        </w:r>
        <w:r w:rsidR="00DA1158" w:rsidRPr="00DA1158">
          <w:rPr>
            <w:rStyle w:val="af4"/>
            <w:lang w:val="en-US" w:bidi="ru-RU"/>
          </w:rPr>
          <w:t>com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blog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web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scraping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pomoshhyu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scrapy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i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python</w:t>
        </w:r>
        <w:r w:rsidR="00DA1158" w:rsidRPr="00DA1158">
          <w:rPr>
            <w:rStyle w:val="af4"/>
            <w:lang w:bidi="ru-RU"/>
          </w:rPr>
          <w:t>-3/</w:t>
        </w:r>
      </w:hyperlink>
      <w:r w:rsidR="00DA1158">
        <w:rPr>
          <w:color w:val="000000" w:themeColor="text1"/>
          <w:sz w:val="28"/>
          <w:szCs w:val="28"/>
          <w:lang w:bidi="ru-RU"/>
        </w:rPr>
        <w:t>)</w:t>
      </w:r>
    </w:p>
    <w:p w:rsidR="00A25217" w:rsidRPr="00A25217" w:rsidRDefault="00A25217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lastRenderedPageBreak/>
        <w:t xml:space="preserve">Фреймворк </w:t>
      </w:r>
      <w:r>
        <w:rPr>
          <w:color w:val="000000" w:themeColor="text1"/>
          <w:sz w:val="28"/>
          <w:szCs w:val="28"/>
          <w:lang w:val="en-US" w:bidi="ru-RU"/>
        </w:rPr>
        <w:t>Scrapy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можно установить в </w:t>
      </w:r>
      <w:r>
        <w:rPr>
          <w:color w:val="000000" w:themeColor="text1"/>
          <w:sz w:val="28"/>
          <w:szCs w:val="28"/>
          <w:lang w:val="en-US" w:bidi="ru-RU"/>
        </w:rPr>
        <w:t>PyCharm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через настройки.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создания проекта в консоли нужно прописать «</w:t>
      </w:r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startproject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», где вместо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 нужно написать имя проекта. После этого в директории создастся проект с определённой файловой структурой следующего типа: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scrapy.cfg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items.py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pipelines.py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settings.py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</w:t>
      </w:r>
      <w:r w:rsidRPr="00D242B9">
        <w:rPr>
          <w:color w:val="000000" w:themeColor="text1"/>
          <w:sz w:val="28"/>
          <w:szCs w:val="28"/>
          <w:lang w:bidi="ru-RU"/>
        </w:rPr>
        <w:t>spiders/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...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данной файловой структуре имеются следующие элементы: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scrapy.cfg – настройки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 – Python модуль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orphanage/items.py – классы, описывающие модель собираемых данных;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orphanage/pipelines.py – используется в основном для описания пользовательских форматов сохранения результатов парсинга;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orphanage/settings.py – пользовательские настройки паука;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orphanage/spiders/ – директория, в которой хранятся файлы с классами пауков. Каждого паука принято писать в отдельном файле.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файл </w:t>
      </w:r>
      <w:r w:rsidRPr="00D242B9">
        <w:rPr>
          <w:color w:val="000000" w:themeColor="text1"/>
          <w:sz w:val="28"/>
          <w:szCs w:val="28"/>
          <w:lang w:val="en-US" w:bidi="ru-RU"/>
        </w:rPr>
        <w:t>items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py</w:t>
      </w:r>
      <w:r w:rsidRPr="00D242B9">
        <w:rPr>
          <w:color w:val="000000" w:themeColor="text1"/>
          <w:sz w:val="28"/>
          <w:szCs w:val="28"/>
          <w:lang w:bidi="ru-RU"/>
        </w:rPr>
        <w:t xml:space="preserve"> описываются атрибуты, которые будут изыматься с сайтов. Например</w:t>
      </w:r>
      <w:r w:rsidRPr="00D242B9">
        <w:rPr>
          <w:color w:val="000000" w:themeColor="text1"/>
          <w:sz w:val="28"/>
          <w:szCs w:val="28"/>
          <w:lang w:val="en-US" w:bidi="ru-RU"/>
        </w:rPr>
        <w:t>,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Shop(scrapy.Item):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# define the fields for your item here like: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name = scrapy.Field()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lastRenderedPageBreak/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url = scrapy.Field()</w:t>
      </w:r>
      <w:r>
        <w:rPr>
          <w:color w:val="000000" w:themeColor="text1"/>
          <w:sz w:val="28"/>
          <w:szCs w:val="28"/>
          <w:lang w:val="en-US" w:bidi="ru-RU"/>
        </w:rPr>
        <w:t xml:space="preserve"> 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discount = scrapy.Field()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label = scrapy.Field()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r w:rsidRPr="00A25217">
        <w:rPr>
          <w:color w:val="000000" w:themeColor="text1"/>
          <w:sz w:val="28"/>
          <w:szCs w:val="28"/>
          <w:lang w:bidi="ru-RU"/>
        </w:rPr>
        <w:t xml:space="preserve"> = </w:t>
      </w:r>
      <w:r w:rsidRPr="00A25217">
        <w:rPr>
          <w:color w:val="000000" w:themeColor="text1"/>
          <w:sz w:val="28"/>
          <w:szCs w:val="28"/>
          <w:lang w:val="en-US" w:bidi="ru-RU"/>
        </w:rPr>
        <w:t>scrapy</w:t>
      </w:r>
      <w:r w:rsidRPr="00A25217">
        <w:rPr>
          <w:color w:val="000000" w:themeColor="text1"/>
          <w:sz w:val="28"/>
          <w:szCs w:val="28"/>
          <w:lang w:bidi="ru-RU"/>
        </w:rPr>
        <w:t>.</w:t>
      </w:r>
      <w:r w:rsidRPr="00A25217">
        <w:rPr>
          <w:color w:val="000000" w:themeColor="text1"/>
          <w:sz w:val="28"/>
          <w:szCs w:val="28"/>
          <w:lang w:val="en-US" w:bidi="ru-RU"/>
        </w:rPr>
        <w:t>Field</w:t>
      </w:r>
      <w:r w:rsidRPr="00A25217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В этом примере описыва</w:t>
      </w:r>
      <w:r w:rsidR="00A25217">
        <w:rPr>
          <w:color w:val="000000" w:themeColor="text1"/>
          <w:sz w:val="28"/>
          <w:szCs w:val="28"/>
          <w:lang w:bidi="ru-RU"/>
        </w:rPr>
        <w:t>ю</w:t>
      </w:r>
      <w:r w:rsidRPr="00D242B9">
        <w:rPr>
          <w:color w:val="000000" w:themeColor="text1"/>
          <w:sz w:val="28"/>
          <w:szCs w:val="28"/>
          <w:lang w:bidi="ru-RU"/>
        </w:rPr>
        <w:t>т</w:t>
      </w:r>
      <w:r>
        <w:rPr>
          <w:color w:val="000000" w:themeColor="text1"/>
          <w:sz w:val="28"/>
          <w:szCs w:val="28"/>
          <w:lang w:bidi="ru-RU"/>
        </w:rPr>
        <w:t>ся</w:t>
      </w:r>
      <w:r w:rsidRPr="00D242B9">
        <w:rPr>
          <w:color w:val="000000" w:themeColor="text1"/>
          <w:sz w:val="28"/>
          <w:szCs w:val="28"/>
          <w:lang w:bidi="ru-RU"/>
        </w:rPr>
        <w:t xml:space="preserve"> аргумент</w:t>
      </w:r>
      <w:r w:rsidR="00A25217">
        <w:rPr>
          <w:color w:val="000000" w:themeColor="text1"/>
          <w:sz w:val="28"/>
          <w:szCs w:val="28"/>
          <w:lang w:bidi="ru-RU"/>
        </w:rPr>
        <w:t>ы</w:t>
      </w:r>
      <w:r w:rsidRPr="00D242B9">
        <w:rPr>
          <w:color w:val="000000" w:themeColor="text1"/>
          <w:sz w:val="28"/>
          <w:szCs w:val="28"/>
          <w:lang w:bidi="ru-RU"/>
        </w:rPr>
        <w:t>, котор</w:t>
      </w:r>
      <w:r w:rsidR="00A25217">
        <w:rPr>
          <w:color w:val="000000" w:themeColor="text1"/>
          <w:sz w:val="28"/>
          <w:szCs w:val="28"/>
          <w:lang w:bidi="ru-RU"/>
        </w:rPr>
        <w:t>ые</w:t>
      </w:r>
      <w:r w:rsidRPr="00D242B9">
        <w:rPr>
          <w:color w:val="000000" w:themeColor="text1"/>
          <w:sz w:val="28"/>
          <w:szCs w:val="28"/>
          <w:lang w:bidi="ru-RU"/>
        </w:rPr>
        <w:t xml:space="preserve"> буд</w:t>
      </w:r>
      <w:r w:rsidR="00A25217">
        <w:rPr>
          <w:color w:val="000000" w:themeColor="text1"/>
          <w:sz w:val="28"/>
          <w:szCs w:val="28"/>
          <w:lang w:bidi="ru-RU"/>
        </w:rPr>
        <w:t>у</w:t>
      </w:r>
      <w:r w:rsidRPr="00D242B9">
        <w:rPr>
          <w:color w:val="000000" w:themeColor="text1"/>
          <w:sz w:val="28"/>
          <w:szCs w:val="28"/>
          <w:lang w:bidi="ru-RU"/>
        </w:rPr>
        <w:t>т соответствовать объектам</w:t>
      </w:r>
      <w:r w:rsidR="00A25217">
        <w:rPr>
          <w:color w:val="000000" w:themeColor="text1"/>
          <w:sz w:val="28"/>
          <w:szCs w:val="28"/>
          <w:lang w:bidi="ru-RU"/>
        </w:rPr>
        <w:t>, находящиеся на сайте.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папке </w:t>
      </w:r>
      <w:r w:rsidRPr="00D242B9">
        <w:rPr>
          <w:color w:val="000000" w:themeColor="text1"/>
          <w:sz w:val="28"/>
          <w:szCs w:val="28"/>
          <w:lang w:val="en-US" w:bidi="ru-RU"/>
        </w:rPr>
        <w:t>spyders</w:t>
      </w:r>
      <w:r w:rsidRPr="00D242B9">
        <w:rPr>
          <w:color w:val="000000" w:themeColor="text1"/>
          <w:sz w:val="28"/>
          <w:szCs w:val="28"/>
          <w:lang w:bidi="ru-RU"/>
        </w:rPr>
        <w:t xml:space="preserve"> хранится класс с самим пауком. Для примера, ниже приводится класс паука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ArcadySpider(scrapy.Spider):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name = "arcady"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address = "https://letyshops.com/shops?page="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clear_address = 'https://letyshops.com'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allowed_domains = ['https://letyshops.com']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start_urls = []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max_page = get_max_page()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for i in range(1, max_page + 1):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start_urls.append(address + i.__str__())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rules = (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Rule(LinkExtractor(allow=('')), callback="parse", follow=</w:t>
      </w:r>
      <w:r w:rsidR="009A3842">
        <w:rPr>
          <w:color w:val="000000" w:themeColor="text1"/>
          <w:sz w:val="28"/>
          <w:szCs w:val="28"/>
          <w:lang w:val="en-US" w:bidi="ru-RU"/>
        </w:rPr>
        <w:t>False</w:t>
      </w:r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def parse(self, response):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shops = response.xpath('//div[@class="b-teaser"]')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for i, shop in enumerate(shops):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 = {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'name': self.get_name(shop,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'discount': self.get_discount(shop,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'label': self.get_label(shop,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lastRenderedPageBreak/>
        <w:t xml:space="preserve">                'image': self.get_image(shop,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'url': self.get_url(shop, i)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}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items.append(item)</w:t>
      </w:r>
    </w:p>
    <w:p w:rsidR="00DA1158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return items</w:t>
      </w:r>
    </w:p>
    <w:p w:rsidR="002766AC" w:rsidRPr="00420F8F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Полный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код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приведён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Приложении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="00DA1158">
        <w:rPr>
          <w:color w:val="000000" w:themeColor="text1"/>
          <w:sz w:val="28"/>
          <w:szCs w:val="28"/>
          <w:lang w:bidi="ru-RU"/>
        </w:rPr>
        <w:t>Л</w:t>
      </w:r>
      <w:r w:rsidRPr="00420F8F">
        <w:rPr>
          <w:color w:val="000000" w:themeColor="text1"/>
          <w:sz w:val="28"/>
          <w:szCs w:val="28"/>
          <w:lang w:val="en-US" w:bidi="ru-RU"/>
        </w:rPr>
        <w:t>.</w:t>
      </w:r>
    </w:p>
    <w:p w:rsidR="002766AC" w:rsidRDefault="00DA1158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>Основным метод</w:t>
      </w:r>
      <w:r w:rsidR="00105851">
        <w:rPr>
          <w:color w:val="000000" w:themeColor="text1"/>
          <w:sz w:val="28"/>
          <w:szCs w:val="28"/>
          <w:lang w:bidi="ru-RU"/>
        </w:rPr>
        <w:t xml:space="preserve">ом </w:t>
      </w:r>
      <w:r>
        <w:rPr>
          <w:color w:val="000000" w:themeColor="text1"/>
          <w:sz w:val="28"/>
          <w:szCs w:val="28"/>
          <w:lang w:bidi="ru-RU"/>
        </w:rPr>
        <w:t>явля</w:t>
      </w:r>
      <w:r w:rsidR="00105851">
        <w:rPr>
          <w:color w:val="000000" w:themeColor="text1"/>
          <w:sz w:val="28"/>
          <w:szCs w:val="28"/>
          <w:lang w:bidi="ru-RU"/>
        </w:rPr>
        <w:t xml:space="preserve">ется </w:t>
      </w:r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(). </w:t>
      </w:r>
      <w:r w:rsidR="00105851">
        <w:rPr>
          <w:color w:val="000000" w:themeColor="text1"/>
          <w:sz w:val="28"/>
          <w:szCs w:val="28"/>
          <w:lang w:bidi="ru-RU"/>
        </w:rPr>
        <w:t xml:space="preserve">Он </w:t>
      </w:r>
      <w:r w:rsidR="002766AC" w:rsidRPr="00D242B9">
        <w:rPr>
          <w:color w:val="000000" w:themeColor="text1"/>
          <w:sz w:val="28"/>
          <w:szCs w:val="28"/>
          <w:lang w:bidi="ru-RU"/>
        </w:rPr>
        <w:t xml:space="preserve">с </w:t>
      </w:r>
      <w:r w:rsidR="00105851">
        <w:rPr>
          <w:color w:val="000000" w:themeColor="text1"/>
          <w:sz w:val="28"/>
          <w:szCs w:val="28"/>
          <w:lang w:bidi="ru-RU"/>
        </w:rPr>
        <w:t xml:space="preserve">отвечает за обращение к нужным </w:t>
      </w:r>
      <w:r w:rsidR="00105851">
        <w:rPr>
          <w:color w:val="000000" w:themeColor="text1"/>
          <w:sz w:val="28"/>
          <w:szCs w:val="28"/>
          <w:lang w:val="en-US" w:bidi="ru-RU"/>
        </w:rPr>
        <w:t>url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>и вызов определённых методов.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 xml:space="preserve">Также </w:t>
      </w:r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420F8F">
        <w:rPr>
          <w:color w:val="000000" w:themeColor="text1"/>
          <w:sz w:val="28"/>
          <w:szCs w:val="28"/>
          <w:lang w:bidi="ru-RU"/>
        </w:rPr>
        <w:t xml:space="preserve">() </w:t>
      </w:r>
      <w:r w:rsidR="00105851">
        <w:rPr>
          <w:color w:val="000000" w:themeColor="text1"/>
          <w:sz w:val="28"/>
          <w:szCs w:val="28"/>
          <w:lang w:bidi="ru-RU"/>
        </w:rPr>
        <w:t>является методом по умолчанию.</w:t>
      </w:r>
    </w:p>
    <w:p w:rsidR="004B7C77" w:rsidRDefault="004B7C77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В переменную </w:t>
      </w:r>
      <w:r>
        <w:rPr>
          <w:color w:val="000000" w:themeColor="text1"/>
          <w:sz w:val="28"/>
          <w:szCs w:val="28"/>
          <w:lang w:val="en-US" w:bidi="ru-RU"/>
        </w:rPr>
        <w:t>start</w:t>
      </w:r>
      <w:r w:rsidRPr="00132FF9">
        <w:rPr>
          <w:color w:val="000000" w:themeColor="text1"/>
          <w:sz w:val="28"/>
          <w:szCs w:val="28"/>
          <w:lang w:bidi="ru-RU"/>
        </w:rPr>
        <w:t>_</w:t>
      </w:r>
      <w:r>
        <w:rPr>
          <w:color w:val="000000" w:themeColor="text1"/>
          <w:sz w:val="28"/>
          <w:szCs w:val="28"/>
          <w:lang w:val="en-US" w:bidi="ru-RU"/>
        </w:rPr>
        <w:t>urls</w:t>
      </w:r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 w:rsidR="00132FF9">
        <w:rPr>
          <w:color w:val="000000" w:themeColor="text1"/>
          <w:sz w:val="28"/>
          <w:szCs w:val="28"/>
          <w:lang w:bidi="ru-RU"/>
        </w:rPr>
        <w:t xml:space="preserve">заносятся </w:t>
      </w:r>
      <w:r w:rsidR="00132FF9">
        <w:rPr>
          <w:color w:val="000000" w:themeColor="text1"/>
          <w:sz w:val="28"/>
          <w:szCs w:val="28"/>
          <w:lang w:val="en-US" w:bidi="ru-RU"/>
        </w:rPr>
        <w:t>URL</w:t>
      </w:r>
      <w:r w:rsidR="00132FF9" w:rsidRPr="00132FF9">
        <w:rPr>
          <w:color w:val="000000" w:themeColor="text1"/>
          <w:sz w:val="28"/>
          <w:szCs w:val="28"/>
          <w:lang w:bidi="ru-RU"/>
        </w:rPr>
        <w:t>’</w:t>
      </w:r>
      <w:r w:rsidR="00132FF9">
        <w:rPr>
          <w:color w:val="000000" w:themeColor="text1"/>
          <w:sz w:val="28"/>
          <w:szCs w:val="28"/>
          <w:lang w:bidi="ru-RU"/>
        </w:rPr>
        <w:t>ы, которые будут обходиться пауком.</w:t>
      </w:r>
    </w:p>
    <w:p w:rsidR="00132FF9" w:rsidRPr="002511C3" w:rsidRDefault="00132FF9" w:rsidP="009A3842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Переменная </w:t>
      </w:r>
      <w:r w:rsidRPr="00132FF9">
        <w:rPr>
          <w:color w:val="000000" w:themeColor="text1"/>
          <w:sz w:val="28"/>
          <w:szCs w:val="28"/>
          <w:lang w:bidi="ru-RU"/>
        </w:rPr>
        <w:t xml:space="preserve">rules </w:t>
      </w:r>
      <w:r>
        <w:rPr>
          <w:color w:val="000000" w:themeColor="text1"/>
          <w:sz w:val="28"/>
          <w:szCs w:val="28"/>
          <w:lang w:bidi="ru-RU"/>
        </w:rPr>
        <w:t xml:space="preserve">– </w:t>
      </w:r>
      <w:r w:rsidRPr="00132FF9">
        <w:rPr>
          <w:color w:val="000000" w:themeColor="text1"/>
          <w:sz w:val="28"/>
          <w:szCs w:val="28"/>
          <w:lang w:bidi="ru-RU"/>
        </w:rPr>
        <w:t>список правил обхода ресурса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 xml:space="preserve">Правило передаёт ссылки </w:t>
      </w:r>
      <w:r w:rsidR="002511C3">
        <w:rPr>
          <w:color w:val="000000" w:themeColor="text1"/>
          <w:sz w:val="28"/>
          <w:szCs w:val="28"/>
          <w:lang w:bidi="ru-RU"/>
        </w:rPr>
        <w:t>из</w:t>
      </w:r>
      <w:r w:rsid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start</w:t>
      </w:r>
      <w:r w:rsidR="009A3842" w:rsidRPr="009A3842">
        <w:rPr>
          <w:color w:val="000000" w:themeColor="text1"/>
          <w:sz w:val="28"/>
          <w:szCs w:val="28"/>
          <w:lang w:bidi="ru-RU"/>
        </w:rPr>
        <w:t>_</w:t>
      </w:r>
      <w:r w:rsidR="009A3842">
        <w:rPr>
          <w:color w:val="000000" w:themeColor="text1"/>
          <w:sz w:val="28"/>
          <w:szCs w:val="28"/>
          <w:lang w:val="en-US" w:bidi="ru-RU"/>
        </w:rPr>
        <w:t>urls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методу </w:t>
      </w:r>
      <w:r w:rsidR="009A3842">
        <w:rPr>
          <w:color w:val="000000" w:themeColor="text1"/>
          <w:sz w:val="28"/>
          <w:szCs w:val="28"/>
          <w:lang w:val="en-US" w:bidi="ru-RU"/>
        </w:rPr>
        <w:t>parse</w:t>
      </w:r>
      <w:r w:rsidR="009A3842" w:rsidRPr="009A3842">
        <w:rPr>
          <w:color w:val="000000" w:themeColor="text1"/>
          <w:sz w:val="28"/>
          <w:szCs w:val="28"/>
          <w:lang w:bidi="ru-RU"/>
        </w:rPr>
        <w:t>.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 xml:space="preserve">Аргумент </w:t>
      </w:r>
      <w:r w:rsidR="002511C3">
        <w:rPr>
          <w:color w:val="000000" w:themeColor="text1"/>
          <w:sz w:val="28"/>
          <w:szCs w:val="28"/>
          <w:lang w:val="en-US" w:bidi="ru-RU"/>
        </w:rPr>
        <w:t>callback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>отвечает за метод, которому будут переданы данные.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>Аргумент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follow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отвечает за извлечение ссылок. </w:t>
      </w:r>
    </w:p>
    <w:p w:rsidR="00132FF9" w:rsidRPr="00420F8F" w:rsidRDefault="00132FF9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bidi="ru-RU"/>
        </w:rPr>
        <w:t>(</w:t>
      </w:r>
      <w:hyperlink r:id="rId59" w:history="1">
        <w:r w:rsidRPr="009A3842">
          <w:rPr>
            <w:rStyle w:val="af4"/>
            <w:lang w:val="en-US"/>
          </w:rPr>
          <w:t>http</w:t>
        </w:r>
        <w:r w:rsidRPr="00420F8F">
          <w:rPr>
            <w:rStyle w:val="af4"/>
          </w:rPr>
          <w:t>://</w:t>
        </w:r>
        <w:r w:rsidRPr="009A3842">
          <w:rPr>
            <w:rStyle w:val="af4"/>
            <w:lang w:val="en-US"/>
          </w:rPr>
          <w:t>pythonr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blogspot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com</w:t>
        </w:r>
        <w:r w:rsidRPr="00420F8F">
          <w:rPr>
            <w:rStyle w:val="af4"/>
          </w:rPr>
          <w:t>/2015/01/</w:t>
        </w:r>
        <w:r w:rsidRPr="009A3842">
          <w:rPr>
            <w:rStyle w:val="af4"/>
            <w:lang w:val="en-US"/>
          </w:rPr>
          <w:t>scrapy</w:t>
        </w:r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linkextractor</w:t>
        </w:r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rules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html</w:t>
        </w:r>
      </w:hyperlink>
      <w:r w:rsidRPr="00420F8F">
        <w:rPr>
          <w:color w:val="000000" w:themeColor="text1"/>
          <w:sz w:val="28"/>
          <w:szCs w:val="28"/>
          <w:lang w:bidi="ru-RU"/>
        </w:rPr>
        <w:t>)</w:t>
      </w:r>
    </w:p>
    <w:p w:rsidR="002550B6" w:rsidRPr="0015261D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Запуск осуществляется с помощью консол</w:t>
      </w:r>
      <w:r w:rsidR="00DB496F">
        <w:rPr>
          <w:color w:val="000000" w:themeColor="text1"/>
          <w:sz w:val="28"/>
          <w:szCs w:val="28"/>
          <w:lang w:bidi="ru-RU"/>
        </w:rPr>
        <w:t>ьной команды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="00DB496F" w:rsidRPr="00D242B9">
        <w:rPr>
          <w:color w:val="000000" w:themeColor="text1"/>
          <w:sz w:val="28"/>
          <w:szCs w:val="28"/>
          <w:lang w:bidi="ru-RU"/>
        </w:rPr>
        <w:t>«scrapy crawl [имя паука]</w:t>
      </w:r>
      <w:r w:rsidR="00DB496F">
        <w:rPr>
          <w:color w:val="000000" w:themeColor="text1"/>
          <w:sz w:val="28"/>
          <w:szCs w:val="28"/>
          <w:lang w:bidi="ru-RU"/>
        </w:rPr>
        <w:t xml:space="preserve">, либо с помощью создания объекта класса </w:t>
      </w:r>
      <w:r w:rsidR="00DB496F">
        <w:rPr>
          <w:color w:val="000000" w:themeColor="text1"/>
          <w:sz w:val="28"/>
          <w:szCs w:val="28"/>
          <w:lang w:val="en-US" w:bidi="ru-RU"/>
        </w:rPr>
        <w:t>CrawlerProcess</w:t>
      </w:r>
      <w:r w:rsidR="00FA48BD">
        <w:rPr>
          <w:color w:val="000000" w:themeColor="text1"/>
          <w:sz w:val="28"/>
          <w:szCs w:val="28"/>
          <w:lang w:bidi="ru-RU"/>
        </w:rPr>
        <w:t>, с последующим вызовом метод</w:t>
      </w:r>
      <w:r w:rsidR="0015261D">
        <w:rPr>
          <w:color w:val="000000" w:themeColor="text1"/>
          <w:sz w:val="28"/>
          <w:szCs w:val="28"/>
          <w:lang w:bidi="ru-RU"/>
        </w:rPr>
        <w:t xml:space="preserve">а </w:t>
      </w:r>
      <w:r w:rsidR="0015261D">
        <w:rPr>
          <w:color w:val="000000" w:themeColor="text1"/>
          <w:sz w:val="28"/>
          <w:szCs w:val="28"/>
          <w:lang w:val="en-US" w:bidi="ru-RU"/>
        </w:rPr>
        <w:t>crawl</w:t>
      </w:r>
      <w:r w:rsidR="0015261D">
        <w:rPr>
          <w:color w:val="000000" w:themeColor="text1"/>
          <w:sz w:val="28"/>
          <w:szCs w:val="28"/>
          <w:lang w:bidi="ru-RU"/>
        </w:rPr>
        <w:t>()</w:t>
      </w:r>
      <w:r w:rsidR="0015261D" w:rsidRPr="0015261D">
        <w:rPr>
          <w:color w:val="000000" w:themeColor="text1"/>
          <w:sz w:val="28"/>
          <w:szCs w:val="28"/>
          <w:lang w:bidi="ru-RU"/>
        </w:rPr>
        <w:t xml:space="preserve">, </w:t>
      </w:r>
      <w:r w:rsidR="0015261D">
        <w:rPr>
          <w:color w:val="000000" w:themeColor="text1"/>
          <w:sz w:val="28"/>
          <w:szCs w:val="28"/>
          <w:lang w:bidi="ru-RU"/>
        </w:rPr>
        <w:t xml:space="preserve">в который нужно передать имя класса, в котором реализован паук. После этого запустить методом </w:t>
      </w:r>
      <w:r w:rsidR="0015261D">
        <w:rPr>
          <w:color w:val="000000" w:themeColor="text1"/>
          <w:sz w:val="28"/>
          <w:szCs w:val="28"/>
          <w:lang w:val="en-US" w:bidi="ru-RU"/>
        </w:rPr>
        <w:t>start</w:t>
      </w:r>
      <w:r w:rsidR="0015261D" w:rsidRPr="0015261D">
        <w:rPr>
          <w:color w:val="000000" w:themeColor="text1"/>
          <w:sz w:val="28"/>
          <w:szCs w:val="28"/>
          <w:lang w:bidi="ru-RU"/>
        </w:rPr>
        <w:t xml:space="preserve">(). </w:t>
      </w:r>
      <w:r w:rsidR="0015261D">
        <w:rPr>
          <w:color w:val="000000" w:themeColor="text1"/>
          <w:sz w:val="28"/>
          <w:szCs w:val="28"/>
          <w:lang w:bidi="ru-RU"/>
        </w:rPr>
        <w:t>Ниже представлен пример кода.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r w:rsidRPr="0015261D">
        <w:rPr>
          <w:color w:val="000000" w:themeColor="text1"/>
          <w:sz w:val="28"/>
          <w:szCs w:val="28"/>
          <w:lang w:val="en-US" w:bidi="ru-RU"/>
        </w:rPr>
        <w:t>CrawlerProcess</w:t>
      </w:r>
      <w:r w:rsidRPr="006F60EA">
        <w:rPr>
          <w:color w:val="000000" w:themeColor="text1"/>
          <w:sz w:val="28"/>
          <w:szCs w:val="28"/>
          <w:lang w:bidi="ru-RU"/>
        </w:rPr>
        <w:t>()</w:t>
      </w:r>
    </w:p>
    <w:p w:rsidR="0015261D" w:rsidRPr="0015261D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process.crawl(ArcadySpider)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val="en-US" w:bidi="ru-RU"/>
        </w:rPr>
        <w:t>.</w:t>
      </w:r>
      <w:r w:rsidRPr="0015261D">
        <w:rPr>
          <w:color w:val="000000" w:themeColor="text1"/>
          <w:sz w:val="28"/>
          <w:szCs w:val="28"/>
          <w:lang w:val="en-US" w:bidi="ru-RU"/>
        </w:rPr>
        <w:t>start</w:t>
      </w:r>
      <w:r w:rsidRPr="006F60EA">
        <w:rPr>
          <w:color w:val="000000" w:themeColor="text1"/>
          <w:sz w:val="28"/>
          <w:szCs w:val="28"/>
          <w:lang w:val="en-US" w:bidi="ru-RU"/>
        </w:rPr>
        <w:t>()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того, чтобы данные записывались в нужный файл и с нужным форматом надо дописать специальные команды: «scrapy crawl [имя паука] -o sc</w:t>
      </w:r>
      <w:r>
        <w:rPr>
          <w:color w:val="000000" w:themeColor="text1"/>
          <w:sz w:val="28"/>
          <w:szCs w:val="28"/>
          <w:lang w:val="en-US" w:bidi="ru-RU"/>
        </w:rPr>
        <w:t>ra</w:t>
      </w:r>
      <w:r w:rsidRPr="00D242B9">
        <w:rPr>
          <w:color w:val="000000" w:themeColor="text1"/>
          <w:sz w:val="28"/>
          <w:szCs w:val="28"/>
          <w:lang w:bidi="ru-RU"/>
        </w:rPr>
        <w:t>ped_data.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 -t csv». В этом примере данные будут сохраняться в файле с именем «sc</w:t>
      </w:r>
      <w:r>
        <w:rPr>
          <w:color w:val="000000" w:themeColor="text1"/>
          <w:sz w:val="28"/>
          <w:szCs w:val="28"/>
          <w:lang w:val="en-US" w:bidi="ru-RU"/>
        </w:rPr>
        <w:t>ra</w:t>
      </w:r>
      <w:r w:rsidRPr="00D242B9">
        <w:rPr>
          <w:color w:val="000000" w:themeColor="text1"/>
          <w:sz w:val="28"/>
          <w:szCs w:val="28"/>
          <w:lang w:bidi="ru-RU"/>
        </w:rPr>
        <w:t>ped_data.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» в формате 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EA05A0" w:rsidRDefault="002766AC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Scrapy используется собственный механизм извлечения данных, который основан так же, как и lxml на libxml2, из HTML-документов – селекторы или selectors. Фактически, селекторы – это отдельные классы, при создании </w:t>
      </w:r>
      <w:r w:rsidRPr="00D242B9">
        <w:rPr>
          <w:color w:val="000000" w:themeColor="text1"/>
          <w:sz w:val="28"/>
          <w:szCs w:val="28"/>
          <w:lang w:bidi="ru-RU"/>
        </w:rPr>
        <w:lastRenderedPageBreak/>
        <w:t>экземпляров которых</w:t>
      </w:r>
      <w:r w:rsidRPr="008B13FD">
        <w:rPr>
          <w:color w:val="000000" w:themeColor="text1"/>
          <w:sz w:val="28"/>
          <w:szCs w:val="28"/>
          <w:lang w:bidi="ru-RU"/>
        </w:rPr>
        <w:t>,</w:t>
      </w:r>
      <w:r w:rsidRPr="00D242B9">
        <w:rPr>
          <w:color w:val="000000" w:themeColor="text1"/>
          <w:sz w:val="28"/>
          <w:szCs w:val="28"/>
          <w:lang w:bidi="ru-RU"/>
        </w:rPr>
        <w:t xml:space="preserve"> на вход передаётся объект класса Response, представляющий собой ответ сервера.</w:t>
      </w:r>
    </w:p>
    <w:p w:rsidR="0008635C" w:rsidRDefault="0008635C" w:rsidP="00FE60B3">
      <w:pPr>
        <w:spacing w:after="0" w:line="360" w:lineRule="auto"/>
        <w:ind w:firstLine="680"/>
        <w:rPr>
          <w:rStyle w:val="af4"/>
          <w:color w:val="auto"/>
          <w:spacing w:val="0"/>
          <w:u w:val="none"/>
          <w:lang w:eastAsia="en-US"/>
        </w:rPr>
      </w:pPr>
      <w:r>
        <w:rPr>
          <w:color w:val="000000" w:themeColor="text1"/>
          <w:sz w:val="28"/>
          <w:szCs w:val="28"/>
          <w:lang w:bidi="ru-RU"/>
        </w:rPr>
        <w:t>(</w:t>
      </w:r>
      <w:hyperlink r:id="rId60" w:history="1"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http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gis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lab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info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qa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1" w:history="1">
        <w:r w:rsidRPr="00140227">
          <w:rPr>
            <w:rStyle w:val="af4"/>
            <w:spacing w:val="0"/>
            <w:lang w:val="en-US" w:eastAsia="en-US"/>
          </w:rPr>
          <w:t>https</w:t>
        </w:r>
        <w:r w:rsidRPr="00140227">
          <w:rPr>
            <w:rStyle w:val="af4"/>
            <w:spacing w:val="0"/>
            <w:lang w:eastAsia="en-US"/>
          </w:rPr>
          <w:t>://</w:t>
        </w:r>
        <w:r w:rsidRPr="00140227">
          <w:rPr>
            <w:rStyle w:val="af4"/>
            <w:spacing w:val="0"/>
            <w:lang w:val="en-US" w:eastAsia="en-US"/>
          </w:rPr>
          <w:t>doc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scrapy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org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en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latest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intro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tutorial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html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2" w:history="1">
        <w:r w:rsidRPr="0008635C">
          <w:rPr>
            <w:rStyle w:val="af4"/>
            <w:spacing w:val="0"/>
            <w:lang w:val="en-US" w:eastAsia="en-US"/>
          </w:rPr>
          <w:t>http</w:t>
        </w:r>
        <w:r w:rsidRPr="0008635C">
          <w:rPr>
            <w:rStyle w:val="af4"/>
            <w:spacing w:val="0"/>
            <w:lang w:eastAsia="en-US"/>
          </w:rPr>
          <w:t>://</w:t>
        </w:r>
        <w:r w:rsidRPr="0008635C">
          <w:rPr>
            <w:rStyle w:val="af4"/>
            <w:spacing w:val="0"/>
            <w:lang w:val="en-US" w:eastAsia="en-US"/>
          </w:rPr>
          <w:t>setmefirst</w:t>
        </w:r>
        <w:r w:rsidRPr="0008635C">
          <w:rPr>
            <w:rStyle w:val="af4"/>
            <w:spacing w:val="0"/>
            <w:lang w:eastAsia="en-US"/>
          </w:rPr>
          <w:t>.</w:t>
        </w:r>
        <w:r w:rsidRPr="0008635C">
          <w:rPr>
            <w:rStyle w:val="af4"/>
            <w:spacing w:val="0"/>
            <w:lang w:val="en-US" w:eastAsia="en-US"/>
          </w:rPr>
          <w:t>ru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blog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web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scraping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chto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eto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takoe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i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chem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ego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edyat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</w:p>
    <w:p w:rsidR="0008635C" w:rsidRDefault="00920F5D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63" w:history="1">
        <w:r w:rsidR="0008635C" w:rsidRPr="00140227">
          <w:rPr>
            <w:rStyle w:val="af4"/>
            <w:spacing w:val="0"/>
            <w:lang w:val="en-US" w:eastAsia="en-US"/>
          </w:rPr>
          <w:t>http</w:t>
        </w:r>
        <w:r w:rsidR="0008635C" w:rsidRPr="00140227">
          <w:rPr>
            <w:rStyle w:val="af4"/>
            <w:spacing w:val="0"/>
            <w:lang w:eastAsia="en-US"/>
          </w:rPr>
          <w:t>://</w:t>
        </w:r>
        <w:r w:rsidR="0008635C" w:rsidRPr="00140227">
          <w:rPr>
            <w:rStyle w:val="af4"/>
            <w:spacing w:val="0"/>
            <w:lang w:val="en-US" w:eastAsia="en-US"/>
          </w:rPr>
          <w:t>pi</w:t>
        </w:r>
        <w:r w:rsidR="0008635C" w:rsidRPr="00140227">
          <w:rPr>
            <w:rStyle w:val="af4"/>
            <w:spacing w:val="0"/>
            <w:lang w:eastAsia="en-US"/>
          </w:rPr>
          <w:t>-</w:t>
        </w:r>
        <w:r w:rsidR="0008635C" w:rsidRPr="00140227">
          <w:rPr>
            <w:rStyle w:val="af4"/>
            <w:spacing w:val="0"/>
            <w:lang w:val="en-US" w:eastAsia="en-US"/>
          </w:rPr>
          <w:t>code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blogspot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ru</w:t>
        </w:r>
        <w:r w:rsidR="0008635C" w:rsidRPr="00140227">
          <w:rPr>
            <w:rStyle w:val="af4"/>
            <w:spacing w:val="0"/>
            <w:lang w:eastAsia="en-US"/>
          </w:rPr>
          <w:t>/2008/12/1.</w:t>
        </w:r>
        <w:r w:rsidR="0008635C" w:rsidRPr="00140227">
          <w:rPr>
            <w:rStyle w:val="af4"/>
            <w:spacing w:val="0"/>
            <w:lang w:val="en-US" w:eastAsia="en-US"/>
          </w:rPr>
          <w:t>html</w:t>
        </w:r>
      </w:hyperlink>
      <w:r w:rsidR="0008635C"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4" w:history="1"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tyvik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posts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parsing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</w:hyperlink>
      <w:r w:rsidR="0008635C">
        <w:rPr>
          <w:color w:val="000000" w:themeColor="text1"/>
          <w:sz w:val="28"/>
          <w:szCs w:val="28"/>
          <w:lang w:bidi="ru-RU"/>
        </w:rPr>
        <w:t>)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Плюсы </w:t>
      </w:r>
      <w:r>
        <w:rPr>
          <w:color w:val="000000" w:themeColor="text1"/>
          <w:sz w:val="28"/>
          <w:szCs w:val="28"/>
          <w:lang w:val="en-US" w:bidi="ru-RU"/>
        </w:rPr>
        <w:t>Scrapy: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быстрая скорость выполнения;</w:t>
      </w:r>
    </w:p>
    <w:p w:rsidR="0008635C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имеет множество настроек, например, переход по ссылкам и ограничение домена;</w:t>
      </w:r>
    </w:p>
    <w:p w:rsidR="002511C3" w:rsidRPr="00110D36" w:rsidRDefault="002511C3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работает с </w:t>
      </w:r>
      <w:r>
        <w:rPr>
          <w:color w:val="000000" w:themeColor="text1"/>
          <w:sz w:val="28"/>
          <w:szCs w:val="28"/>
          <w:lang w:val="en-US" w:bidi="ru-RU"/>
        </w:rPr>
        <w:t>XPath</w:t>
      </w:r>
      <w:r w:rsidRPr="002511C3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выражениями и</w:t>
      </w:r>
      <w:r w:rsidR="00F740A7" w:rsidRPr="00F740A7">
        <w:rPr>
          <w:color w:val="000000" w:themeColor="text1"/>
          <w:sz w:val="28"/>
          <w:szCs w:val="28"/>
          <w:lang w:bidi="ru-RU"/>
        </w:rPr>
        <w:t xml:space="preserve"> </w:t>
      </w:r>
      <w:r w:rsidR="00F740A7">
        <w:rPr>
          <w:color w:val="000000" w:themeColor="text1"/>
          <w:sz w:val="28"/>
          <w:szCs w:val="28"/>
          <w:lang w:val="en-US" w:bidi="ru-RU"/>
        </w:rPr>
        <w:t>css</w:t>
      </w:r>
      <w:r>
        <w:rPr>
          <w:color w:val="000000" w:themeColor="text1"/>
          <w:sz w:val="28"/>
          <w:szCs w:val="28"/>
          <w:lang w:bidi="ru-RU"/>
        </w:rPr>
        <w:t xml:space="preserve"> селекторами;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вывод результатов в файлы.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Минусы </w:t>
      </w:r>
      <w:r>
        <w:rPr>
          <w:color w:val="000000" w:themeColor="text1"/>
          <w:sz w:val="28"/>
          <w:szCs w:val="28"/>
          <w:lang w:val="en-US" w:bidi="ru-RU"/>
        </w:rPr>
        <w:t>Scrapy:</w:t>
      </w:r>
    </w:p>
    <w:p w:rsidR="0008635C" w:rsidRDefault="00110D36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создание приложение из консоли</w:t>
      </w:r>
      <w:r w:rsidR="006704BD">
        <w:rPr>
          <w:color w:val="000000" w:themeColor="text1"/>
          <w:sz w:val="28"/>
          <w:szCs w:val="28"/>
          <w:lang w:bidi="ru-RU"/>
        </w:rPr>
        <w:t>;</w:t>
      </w:r>
    </w:p>
    <w:p w:rsidR="002511C3" w:rsidRPr="002511C3" w:rsidRDefault="002511C3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2511C3">
        <w:rPr>
          <w:color w:val="000000" w:themeColor="text1"/>
          <w:sz w:val="28"/>
          <w:szCs w:val="28"/>
          <w:lang w:bidi="ru-RU"/>
        </w:rPr>
        <w:t>не может искать файлы по локаторам</w:t>
      </w:r>
      <w:r w:rsidR="006704BD">
        <w:rPr>
          <w:color w:val="000000" w:themeColor="text1"/>
          <w:sz w:val="28"/>
          <w:szCs w:val="28"/>
          <w:lang w:bidi="ru-RU"/>
        </w:rPr>
        <w:t>.</w:t>
      </w:r>
    </w:p>
    <w:p w:rsidR="002511C3" w:rsidRPr="00110D36" w:rsidRDefault="002511C3" w:rsidP="002511C3">
      <w:pPr>
        <w:pStyle w:val="af2"/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</w:p>
    <w:p w:rsidR="0008635C" w:rsidRPr="00420F8F" w:rsidRDefault="00110D36" w:rsidP="00110D36">
      <w:pPr>
        <w:pStyle w:val="3"/>
        <w:rPr>
          <w:b/>
          <w:bCs/>
          <w:i w:val="0"/>
          <w:iCs/>
          <w:sz w:val="28"/>
          <w:szCs w:val="28"/>
          <w:lang w:bidi="ru-RU"/>
        </w:rPr>
      </w:pPr>
      <w:bookmarkStart w:id="43" w:name="_Toc9131421"/>
      <w:r w:rsidRPr="00110D36">
        <w:rPr>
          <w:b/>
          <w:bCs/>
          <w:i w:val="0"/>
          <w:iCs/>
          <w:sz w:val="28"/>
          <w:szCs w:val="28"/>
          <w:lang w:val="en-US" w:bidi="ru-RU"/>
        </w:rPr>
        <w:t>Request</w:t>
      </w:r>
      <w:bookmarkEnd w:id="43"/>
    </w:p>
    <w:p w:rsidR="00110D36" w:rsidRDefault="00110D36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 xml:space="preserve">Библиотека Request – библиотека для выполнения запросов к серверу и обработки ответов на языке программирования Python. Данная библиотека является основной для веб-скрапинга страниц сайтов. Пользуясь данной библиотекой, можно получить содержимое страницы в виде html-кода для дальнейшего веб-скрапинга. </w:t>
      </w:r>
    </w:p>
    <w:p w:rsidR="00110D36" w:rsidRDefault="00110D36" w:rsidP="00FE60B3">
      <w:pPr>
        <w:spacing w:after="0" w:line="360" w:lineRule="auto"/>
        <w:ind w:firstLine="680"/>
        <w:rPr>
          <w:rStyle w:val="af4"/>
          <w:color w:val="auto"/>
          <w:spacing w:val="0"/>
          <w:sz w:val="28"/>
          <w:szCs w:val="28"/>
          <w:u w:val="none"/>
          <w:lang w:eastAsia="en-US"/>
        </w:rPr>
      </w:pPr>
      <w:r w:rsidRPr="00110D36">
        <w:rPr>
          <w:color w:val="000000" w:themeColor="text1"/>
          <w:sz w:val="28"/>
          <w:szCs w:val="28"/>
          <w:lang w:bidi="ru-RU"/>
        </w:rPr>
        <w:t>(</w:t>
      </w:r>
      <w:hyperlink r:id="rId65" w:history="1"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http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://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docs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python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-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requests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org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en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master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user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quickstart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</w:hyperlink>
    </w:p>
    <w:p w:rsidR="00110D36" w:rsidRPr="00110D36" w:rsidRDefault="00920F5D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66" w:anchor="python" w:history="1">
        <w:r w:rsidR="00110D36" w:rsidRPr="00A1064F">
          <w:rPr>
            <w:rStyle w:val="af4"/>
            <w:color w:val="auto"/>
            <w:sz w:val="28"/>
            <w:szCs w:val="28"/>
            <w:u w:val="none"/>
          </w:rPr>
          <w:t>http://lecturesnet.readthedocs.io/net/requests/python.html#python</w:t>
        </w:r>
      </w:hyperlink>
      <w:r w:rsidR="00110D36" w:rsidRPr="00110D36">
        <w:rPr>
          <w:color w:val="000000" w:themeColor="text1"/>
          <w:sz w:val="28"/>
          <w:szCs w:val="28"/>
          <w:lang w:bidi="ru-RU"/>
        </w:rPr>
        <w:t>)</w:t>
      </w:r>
    </w:p>
    <w:p w:rsidR="009C43E5" w:rsidRPr="009C43E5" w:rsidRDefault="009C43E5" w:rsidP="009C43E5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Request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является аналогичной библиотекой для создания запросов, как </w:t>
      </w:r>
      <w:r w:rsidRPr="004E4437">
        <w:rPr>
          <w:sz w:val="28"/>
          <w:lang w:eastAsia="en-US"/>
        </w:rPr>
        <w:fldChar w:fldCharType="begin"/>
      </w:r>
      <w:r w:rsidRPr="004E4437">
        <w:rPr>
          <w:sz w:val="28"/>
          <w:lang w:eastAsia="en-US"/>
        </w:rPr>
        <w:instrText xml:space="preserve"> REF _Ref9093840 \h  \* MERGEFORMAT </w:instrText>
      </w:r>
      <w:r w:rsidRPr="004E4437">
        <w:rPr>
          <w:sz w:val="28"/>
          <w:lang w:eastAsia="en-US"/>
        </w:rPr>
      </w:r>
      <w:r w:rsidRPr="004E4437">
        <w:rPr>
          <w:sz w:val="28"/>
          <w:lang w:eastAsia="en-US"/>
        </w:rPr>
        <w:fldChar w:fldCharType="separate"/>
      </w:r>
      <w:r w:rsidRPr="004E4437">
        <w:rPr>
          <w:sz w:val="28"/>
          <w:szCs w:val="28"/>
          <w:lang w:val="en-US"/>
        </w:rPr>
        <w:t>Unirest</w:t>
      </w:r>
      <w:r w:rsidRPr="004E4437">
        <w:rPr>
          <w:sz w:val="28"/>
          <w:lang w:eastAsia="en-US"/>
        </w:rPr>
        <w:fldChar w:fldCharType="end"/>
      </w:r>
      <w:r w:rsidRPr="004E443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Java</w:t>
      </w:r>
      <w:r>
        <w:rPr>
          <w:sz w:val="28"/>
          <w:lang w:eastAsia="en-US"/>
        </w:rPr>
        <w:t xml:space="preserve"> и </w:t>
      </w:r>
      <w:r>
        <w:rPr>
          <w:sz w:val="28"/>
          <w:lang w:val="en-US" w:eastAsia="en-US"/>
        </w:rPr>
        <w:t>RestSharp</w:t>
      </w:r>
      <w:r w:rsidRPr="009C43E5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C</w:t>
      </w:r>
      <w:r w:rsidRPr="009C43E5">
        <w:rPr>
          <w:sz w:val="28"/>
          <w:lang w:eastAsia="en-US"/>
        </w:rPr>
        <w:t>#</w:t>
      </w:r>
    </w:p>
    <w:p w:rsidR="00110D36" w:rsidRPr="0042090C" w:rsidRDefault="0042090C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Ниже приведён пример запроса с помощью </w:t>
      </w:r>
      <w:r>
        <w:rPr>
          <w:color w:val="000000" w:themeColor="text1"/>
          <w:sz w:val="28"/>
          <w:szCs w:val="28"/>
          <w:lang w:val="en-US" w:bidi="ru-RU"/>
        </w:rPr>
        <w:t xml:space="preserve">Request </w:t>
      </w:r>
      <w:r>
        <w:rPr>
          <w:color w:val="000000" w:themeColor="text1"/>
          <w:sz w:val="28"/>
          <w:szCs w:val="28"/>
          <w:lang w:bidi="ru-RU"/>
        </w:rPr>
        <w:t>на</w:t>
      </w:r>
      <w:r w:rsidRPr="00920F5D">
        <w:rPr>
          <w:color w:val="000000" w:themeColor="text1"/>
          <w:sz w:val="28"/>
          <w:szCs w:val="28"/>
          <w:lang w:val="en-US" w:bidi="ru-RU"/>
        </w:rPr>
        <w:t xml:space="preserve"> </w:t>
      </w:r>
      <w:r>
        <w:rPr>
          <w:color w:val="000000" w:themeColor="text1"/>
          <w:sz w:val="28"/>
          <w:szCs w:val="28"/>
          <w:lang w:val="en-US" w:bidi="ru-RU"/>
        </w:rPr>
        <w:t>Python.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def get_json(self, i):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lastRenderedPageBreak/>
        <w:t xml:space="preserve">        url= "https://d289b99uqa0t82.cloudfront.net/sites/5/campaigns_limit_100_offset_" + str(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i) + "_order_popularity.json"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payload = ""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headers = {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'User-Agent': "PostmanRuntime/7.11.0",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'Accept': "*/*",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'Postman-Token': "b6eeb7b4-63dd-454e-b213-6d2d62b74946,1e851911-db3b-4406-88de-5ffc9ecbaa5d",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'Host': "d289b99uqa0t82.cloudfront.net",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'accept-encoding': "gzip, deflate",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'Connection': "keep-alive",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}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response = requests.request("GET", url, data=payload, headers=headers)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data = json.loads(response.text)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items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CF2991">
        <w:rPr>
          <w:color w:val="000000" w:themeColor="text1"/>
          <w:sz w:val="28"/>
          <w:szCs w:val="28"/>
          <w:lang w:val="en-US"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CF2991">
        <w:rPr>
          <w:color w:val="000000" w:themeColor="text1"/>
          <w:sz w:val="28"/>
          <w:szCs w:val="28"/>
          <w:lang w:val="en-US" w:bidi="ru-RU"/>
        </w:rPr>
        <w:t>"]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CF2991">
        <w:rPr>
          <w:color w:val="000000" w:themeColor="text1"/>
          <w:sz w:val="28"/>
          <w:szCs w:val="28"/>
          <w:lang w:val="en-US" w:bidi="ru-RU"/>
        </w:rPr>
        <w:t xml:space="preserve">        </w:t>
      </w:r>
      <w:r w:rsidRPr="00A66CE5">
        <w:rPr>
          <w:color w:val="000000" w:themeColor="text1"/>
          <w:sz w:val="28"/>
          <w:szCs w:val="28"/>
          <w:lang w:val="en-US" w:bidi="ru-RU"/>
        </w:rPr>
        <w:t>return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</w:p>
    <w:p w:rsidR="00115B1D" w:rsidRPr="00115B1D" w:rsidRDefault="00DA0228" w:rsidP="00115B1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Заголовки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HTTP</w:t>
      </w:r>
      <w:r w:rsidRPr="006F60EA">
        <w:rPr>
          <w:sz w:val="28"/>
          <w:szCs w:val="28"/>
          <w:lang w:val="en-US" w:eastAsia="en-US"/>
        </w:rPr>
        <w:t>-</w:t>
      </w:r>
      <w:r w:rsidRPr="00DA0228">
        <w:rPr>
          <w:sz w:val="28"/>
          <w:szCs w:val="28"/>
          <w:lang w:eastAsia="en-US"/>
        </w:rPr>
        <w:t>запрос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добавляются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по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типу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словаря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headers</w:t>
      </w:r>
      <w:r w:rsidRPr="006F60EA"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payload</w:t>
      </w:r>
      <w:r w:rsidRPr="00DA02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хранятся параметры, которые перечисляются через знак амперсанд «</w:t>
      </w:r>
      <w:r w:rsidRPr="00DA0228">
        <w:rPr>
          <w:sz w:val="28"/>
          <w:szCs w:val="28"/>
          <w:lang w:eastAsia="en-US"/>
        </w:rPr>
        <w:t>&amp;</w:t>
      </w:r>
      <w:r>
        <w:rPr>
          <w:sz w:val="28"/>
          <w:szCs w:val="28"/>
          <w:lang w:eastAsia="en-US"/>
        </w:rPr>
        <w:t>»</w:t>
      </w:r>
      <w:r w:rsidR="00115B1D">
        <w:rPr>
          <w:sz w:val="28"/>
          <w:szCs w:val="28"/>
          <w:lang w:eastAsia="en-US"/>
        </w:rPr>
        <w:t xml:space="preserve">, либо, как и </w:t>
      </w:r>
      <w:r w:rsidR="00115B1D">
        <w:rPr>
          <w:sz w:val="28"/>
          <w:szCs w:val="28"/>
          <w:lang w:val="en-US" w:eastAsia="en-US"/>
        </w:rPr>
        <w:t>headers</w:t>
      </w:r>
      <w:r w:rsidR="00115B1D" w:rsidRPr="00115B1D">
        <w:rPr>
          <w:sz w:val="28"/>
          <w:szCs w:val="28"/>
          <w:lang w:eastAsia="en-US"/>
        </w:rPr>
        <w:t xml:space="preserve">, </w:t>
      </w:r>
      <w:r w:rsidR="00115B1D">
        <w:rPr>
          <w:sz w:val="28"/>
          <w:szCs w:val="28"/>
          <w:lang w:eastAsia="en-US"/>
        </w:rPr>
        <w:t>то есть в виде словаря</w:t>
      </w:r>
      <w:r w:rsidRPr="00DA0228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Пример с параметрами</w:t>
      </w:r>
      <w:r w:rsidR="00115B1D">
        <w:rPr>
          <w:sz w:val="28"/>
          <w:szCs w:val="28"/>
          <w:lang w:eastAsia="en-US"/>
        </w:rPr>
        <w:t xml:space="preserve"> через амперсанд</w:t>
      </w:r>
      <w:r>
        <w:rPr>
          <w:sz w:val="28"/>
          <w:szCs w:val="28"/>
          <w:lang w:eastAsia="en-US"/>
        </w:rPr>
        <w:t xml:space="preserve"> изображён на </w:t>
      </w:r>
      <w:r w:rsidR="00115B1D" w:rsidRPr="00115B1D">
        <w:rPr>
          <w:sz w:val="28"/>
          <w:szCs w:val="28"/>
          <w:lang w:eastAsia="en-US"/>
        </w:rPr>
        <w:fldChar w:fldCharType="begin"/>
      </w:r>
      <w:r w:rsidR="00115B1D" w:rsidRPr="00115B1D">
        <w:rPr>
          <w:sz w:val="28"/>
          <w:szCs w:val="28"/>
          <w:lang w:eastAsia="en-US"/>
        </w:rPr>
        <w:instrText xml:space="preserve"> REF _Ref9124978 \h  \* MERGEFORMAT </w:instrText>
      </w:r>
      <w:r w:rsidR="00115B1D" w:rsidRPr="00115B1D">
        <w:rPr>
          <w:sz w:val="28"/>
          <w:szCs w:val="28"/>
          <w:lang w:eastAsia="en-US"/>
        </w:rPr>
      </w:r>
      <w:r w:rsidR="00115B1D" w:rsidRPr="00115B1D">
        <w:rPr>
          <w:sz w:val="28"/>
          <w:szCs w:val="28"/>
          <w:lang w:eastAsia="en-US"/>
        </w:rPr>
        <w:fldChar w:fldCharType="separate"/>
      </w:r>
      <w:r w:rsidR="00115B1D" w:rsidRPr="00115B1D">
        <w:rPr>
          <w:sz w:val="28"/>
          <w:szCs w:val="28"/>
        </w:rPr>
        <w:t>Рисун</w:t>
      </w:r>
      <w:r w:rsidR="00115B1D">
        <w:rPr>
          <w:sz w:val="28"/>
          <w:szCs w:val="28"/>
        </w:rPr>
        <w:t>ке</w:t>
      </w:r>
      <w:r w:rsidR="00115B1D" w:rsidRPr="00115B1D">
        <w:rPr>
          <w:sz w:val="28"/>
          <w:szCs w:val="28"/>
        </w:rPr>
        <w:t xml:space="preserve"> </w:t>
      </w:r>
      <w:r w:rsidR="00115B1D" w:rsidRPr="00115B1D">
        <w:rPr>
          <w:noProof/>
          <w:sz w:val="28"/>
          <w:szCs w:val="28"/>
        </w:rPr>
        <w:t>11</w:t>
      </w:r>
      <w:r w:rsidR="00115B1D" w:rsidRPr="00115B1D">
        <w:rPr>
          <w:sz w:val="28"/>
          <w:szCs w:val="28"/>
          <w:lang w:eastAsia="en-US"/>
        </w:rPr>
        <w:fldChar w:fldCharType="end"/>
      </w:r>
      <w:r w:rsidR="00115B1D" w:rsidRPr="00115B1D">
        <w:rPr>
          <w:sz w:val="28"/>
          <w:szCs w:val="28"/>
          <w:lang w:eastAsia="en-US"/>
        </w:rPr>
        <w:t>.</w:t>
      </w:r>
    </w:p>
    <w:p w:rsidR="00115B1D" w:rsidRDefault="00115B1D" w:rsidP="00115B1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1150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28" w:rsidRPr="00115B1D" w:rsidRDefault="00115B1D" w:rsidP="00DD1ADE">
      <w:pPr>
        <w:pStyle w:val="af3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44" w:name="_Ref9124978"/>
      <w:r w:rsidRPr="00115B1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B1D">
        <w:rPr>
          <w:i w:val="0"/>
          <w:iCs w:val="0"/>
          <w:color w:val="auto"/>
          <w:sz w:val="28"/>
          <w:szCs w:val="28"/>
        </w:rPr>
        <w:fldChar w:fldCharType="begin"/>
      </w:r>
      <w:r w:rsidRPr="00115B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B1D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17</w:t>
      </w:r>
      <w:r w:rsidRPr="00115B1D">
        <w:rPr>
          <w:i w:val="0"/>
          <w:iCs w:val="0"/>
          <w:color w:val="auto"/>
          <w:sz w:val="28"/>
          <w:szCs w:val="28"/>
        </w:rPr>
        <w:fldChar w:fldCharType="end"/>
      </w:r>
      <w:r w:rsidRPr="00115B1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115B1D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115B1D">
        <w:rPr>
          <w:i w:val="0"/>
          <w:iCs w:val="0"/>
          <w:color w:val="auto"/>
          <w:sz w:val="28"/>
          <w:szCs w:val="28"/>
          <w:lang w:val="en-US"/>
        </w:rPr>
        <w:t>Request</w:t>
      </w:r>
      <w:r w:rsidRPr="00115B1D">
        <w:rPr>
          <w:i w:val="0"/>
          <w:iCs w:val="0"/>
          <w:color w:val="auto"/>
          <w:sz w:val="28"/>
          <w:szCs w:val="28"/>
        </w:rPr>
        <w:t xml:space="preserve"> кода в Postman</w:t>
      </w:r>
      <w:bookmarkEnd w:id="44"/>
    </w:p>
    <w:p w:rsidR="00DA0228" w:rsidRDefault="005423B7" w:rsidP="00DD1ADE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отправки запроса нужно вызвать метод </w:t>
      </w:r>
      <w:r>
        <w:rPr>
          <w:sz w:val="28"/>
          <w:szCs w:val="28"/>
          <w:lang w:val="en-US" w:eastAsia="en-US"/>
        </w:rPr>
        <w:t>request</w:t>
      </w:r>
      <w:r w:rsidRPr="005423B7">
        <w:rPr>
          <w:sz w:val="28"/>
          <w:szCs w:val="28"/>
          <w:lang w:eastAsia="en-US"/>
        </w:rPr>
        <w:t xml:space="preserve">(), </w:t>
      </w:r>
      <w:r>
        <w:rPr>
          <w:sz w:val="28"/>
          <w:szCs w:val="28"/>
          <w:lang w:eastAsia="en-US"/>
        </w:rPr>
        <w:t>в который передаются имя запроса – «</w:t>
      </w:r>
      <w:r>
        <w:rPr>
          <w:sz w:val="28"/>
          <w:szCs w:val="28"/>
          <w:lang w:val="en-US" w:eastAsia="en-US"/>
        </w:rPr>
        <w:t>GET</w:t>
      </w:r>
      <w:r>
        <w:rPr>
          <w:sz w:val="28"/>
          <w:szCs w:val="28"/>
          <w:lang w:eastAsia="en-US"/>
        </w:rPr>
        <w:t xml:space="preserve">», адрес сайта – </w:t>
      </w:r>
      <w:r>
        <w:rPr>
          <w:sz w:val="28"/>
          <w:szCs w:val="28"/>
          <w:lang w:val="en-US" w:eastAsia="en-US"/>
        </w:rPr>
        <w:t>url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параметры – </w:t>
      </w:r>
      <w:r>
        <w:rPr>
          <w:sz w:val="28"/>
          <w:szCs w:val="28"/>
          <w:lang w:val="en-US" w:eastAsia="en-US"/>
        </w:rPr>
        <w:t>payload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заголовки – </w:t>
      </w:r>
      <w:r>
        <w:rPr>
          <w:sz w:val="28"/>
          <w:szCs w:val="28"/>
          <w:lang w:val="en-US" w:eastAsia="en-US"/>
        </w:rPr>
        <w:t>headers</w:t>
      </w:r>
      <w:r w:rsidRPr="005423B7">
        <w:rPr>
          <w:sz w:val="28"/>
          <w:szCs w:val="28"/>
          <w:lang w:eastAsia="en-US"/>
        </w:rPr>
        <w:t>.</w:t>
      </w:r>
    </w:p>
    <w:p w:rsidR="005423B7" w:rsidRPr="00420F8F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запроса, он обрабатывается с помощью встроенной библиотеки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Ниже приведён пример работы библиотеки для парсинга </w:t>
      </w:r>
      <w:r>
        <w:rPr>
          <w:sz w:val="28"/>
          <w:szCs w:val="28"/>
          <w:lang w:val="en-US" w:eastAsia="en-US"/>
        </w:rPr>
        <w:t>json</w:t>
      </w:r>
      <w:r w:rsidRPr="00420F8F">
        <w:rPr>
          <w:sz w:val="28"/>
          <w:szCs w:val="28"/>
          <w:lang w:eastAsia="en-US"/>
        </w:rPr>
        <w:t>.</w:t>
      </w:r>
    </w:p>
    <w:p w:rsidR="005423B7" w:rsidRPr="006F60EA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loads</w:t>
      </w:r>
      <w:r w:rsidRPr="006F60EA">
        <w:rPr>
          <w:color w:val="000000" w:themeColor="text1"/>
          <w:sz w:val="28"/>
          <w:szCs w:val="28"/>
          <w:lang w:bidi="ru-RU"/>
        </w:rPr>
        <w:t>(</w:t>
      </w:r>
      <w:r w:rsidRPr="00A66CE5">
        <w:rPr>
          <w:color w:val="000000" w:themeColor="text1"/>
          <w:sz w:val="28"/>
          <w:szCs w:val="28"/>
          <w:lang w:val="en-US" w:bidi="ru-RU"/>
        </w:rPr>
        <w:t>response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text</w:t>
      </w:r>
      <w:r w:rsidRPr="006F60EA">
        <w:rPr>
          <w:color w:val="000000" w:themeColor="text1"/>
          <w:sz w:val="28"/>
          <w:szCs w:val="28"/>
          <w:lang w:bidi="ru-RU"/>
        </w:rPr>
        <w:t>)</w:t>
      </w:r>
    </w:p>
    <w:p w:rsidR="005423B7" w:rsidRPr="00420F8F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420F8F">
        <w:rPr>
          <w:color w:val="000000" w:themeColor="text1"/>
          <w:sz w:val="28"/>
          <w:szCs w:val="28"/>
          <w:lang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>"]</w:t>
      </w:r>
    </w:p>
    <w:p w:rsidR="005423B7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примере видно, что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загружается с помощью метода </w:t>
      </w:r>
      <w:r>
        <w:rPr>
          <w:sz w:val="28"/>
          <w:szCs w:val="28"/>
          <w:lang w:val="en-US" w:eastAsia="en-US"/>
        </w:rPr>
        <w:t>loads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в который передаётся результат запроса в виде текста. Чтобы получить данные, нужно обратиться к тэгу, как к ключу. Аналогичные действия надо сделать, используя библиотеку </w:t>
      </w:r>
      <w:r>
        <w:rPr>
          <w:sz w:val="28"/>
          <w:szCs w:val="28"/>
          <w:lang w:val="en-US" w:eastAsia="en-US"/>
        </w:rPr>
        <w:t>J</w:t>
      </w:r>
      <w:r w:rsidR="00B336A8">
        <w:rPr>
          <w:sz w:val="28"/>
          <w:szCs w:val="28"/>
          <w:lang w:val="en-US" w:eastAsia="en-US"/>
        </w:rPr>
        <w:t>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="00B336A8">
        <w:rPr>
          <w:sz w:val="28"/>
          <w:szCs w:val="28"/>
          <w:lang w:val="en-US" w:eastAsia="en-US"/>
        </w:rPr>
        <w:t>ET</w:t>
      </w:r>
      <w:r w:rsidRPr="005423B7">
        <w:rPr>
          <w:sz w:val="28"/>
          <w:szCs w:val="28"/>
          <w:lang w:eastAsia="en-US"/>
        </w:rPr>
        <w:t>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 xml:space="preserve">Плюсы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быстрая скорость выполнения;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удобное добавление заголовков и параметров.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поиск нужных запросов.</w:t>
      </w:r>
    </w:p>
    <w:p w:rsidR="00DA0228" w:rsidRDefault="00DA0228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 w:rsidRPr="005423B7">
        <w:rPr>
          <w:sz w:val="28"/>
          <w:szCs w:val="28"/>
          <w:lang w:eastAsia="en-US"/>
        </w:rPr>
        <w:t>(</w:t>
      </w:r>
      <w:hyperlink r:id="rId68" w:history="1">
        <w:r w:rsidRPr="005423B7">
          <w:rPr>
            <w:rStyle w:val="af4"/>
            <w:lang w:val="en-US"/>
          </w:rPr>
          <w:t>https</w:t>
        </w:r>
        <w:r w:rsidRPr="005423B7">
          <w:rPr>
            <w:rStyle w:val="af4"/>
          </w:rPr>
          <w:t>://</w:t>
        </w:r>
        <w:r w:rsidRPr="005423B7">
          <w:rPr>
            <w:rStyle w:val="af4"/>
            <w:lang w:val="en-US"/>
          </w:rPr>
          <w:t>rtfm</w:t>
        </w:r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co</w:t>
        </w:r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ua</w:t>
        </w:r>
        <w:r w:rsidRPr="005423B7">
          <w:rPr>
            <w:rStyle w:val="af4"/>
          </w:rPr>
          <w:t>/</w:t>
        </w:r>
        <w:r w:rsidRPr="005423B7">
          <w:rPr>
            <w:rStyle w:val="af4"/>
            <w:lang w:val="en-US"/>
          </w:rPr>
          <w:t>python</w:t>
        </w:r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modul</w:t>
        </w:r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requests</w:t>
        </w:r>
        <w:r w:rsidRPr="005423B7">
          <w:rPr>
            <w:rStyle w:val="af4"/>
          </w:rPr>
          <w:t>/</w:t>
        </w:r>
      </w:hyperlink>
      <w:r w:rsidRPr="005423B7">
        <w:rPr>
          <w:sz w:val="28"/>
          <w:szCs w:val="28"/>
          <w:lang w:eastAsia="en-US"/>
        </w:rPr>
        <w:t>)</w:t>
      </w:r>
    </w:p>
    <w:p w:rsidR="00420F8F" w:rsidRPr="0020154D" w:rsidRDefault="00420F8F" w:rsidP="00420F8F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5" w:name="_Toc9131422"/>
      <w:r w:rsidRPr="00420F8F">
        <w:rPr>
          <w:b/>
          <w:bCs/>
          <w:i w:val="0"/>
          <w:iCs/>
          <w:sz w:val="28"/>
          <w:szCs w:val="28"/>
          <w:lang w:val="en-US" w:eastAsia="en-US"/>
        </w:rPr>
        <w:t>Selenium</w:t>
      </w:r>
      <w:bookmarkEnd w:id="45"/>
    </w:p>
    <w:p w:rsidR="00211774" w:rsidRPr="00CF2991" w:rsidRDefault="005F6B46" w:rsidP="005F6B46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нужно скачать</w:t>
      </w:r>
      <w:r w:rsidR="00211774">
        <w:rPr>
          <w:sz w:val="28"/>
        </w:rPr>
        <w:t xml:space="preserve"> вебдрайвер</w:t>
      </w:r>
      <w:r>
        <w:rPr>
          <w:sz w:val="28"/>
        </w:rPr>
        <w:t>.</w:t>
      </w:r>
      <w:r w:rsidR="00A00E17">
        <w:rPr>
          <w:sz w:val="28"/>
        </w:rPr>
        <w:t xml:space="preserve"> При создании объекта для работы с </w:t>
      </w:r>
      <w:r w:rsidR="00A00E17">
        <w:rPr>
          <w:sz w:val="28"/>
          <w:lang w:val="en-US"/>
        </w:rPr>
        <w:t>Selenium</w:t>
      </w:r>
      <w:r w:rsidR="00A00E17" w:rsidRPr="00A00E17">
        <w:rPr>
          <w:sz w:val="28"/>
        </w:rPr>
        <w:t xml:space="preserve">, </w:t>
      </w:r>
      <w:r w:rsidR="00211774">
        <w:rPr>
          <w:sz w:val="28"/>
        </w:rPr>
        <w:t>в качестве аргумента конструктора нужно указать путь к вебдрайверу.</w:t>
      </w:r>
      <w:r>
        <w:rPr>
          <w:sz w:val="28"/>
        </w:rPr>
        <w:t xml:space="preserve"> </w:t>
      </w:r>
      <w:r w:rsidR="00211774">
        <w:rPr>
          <w:sz w:val="28"/>
        </w:rPr>
        <w:t>Ниже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приведён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пример</w:t>
      </w:r>
      <w:r w:rsidR="00211774" w:rsidRPr="00CF2991">
        <w:rPr>
          <w:sz w:val="28"/>
          <w:lang w:val="en-US"/>
        </w:rPr>
        <w:t>.</w:t>
      </w:r>
    </w:p>
    <w:p w:rsidR="00211774" w:rsidRDefault="00211774" w:rsidP="005F6B46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>__file_path_to_Chrome = "E:\Документы\PyCharmProject\Parsing-on-python\chromedriver_win32\chromedriver.exe"</w:t>
      </w:r>
    </w:p>
    <w:p w:rsidR="00211774" w:rsidRPr="00211774" w:rsidRDefault="00211774" w:rsidP="00211774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>driver = webdriver.Chrome(self.__file_path_to_Chrome)</w:t>
      </w:r>
    </w:p>
    <w:p w:rsidR="005F6B46" w:rsidRDefault="005F6B46" w:rsidP="005F6B4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данном проекте использовался </w:t>
      </w:r>
      <w:r w:rsidRPr="007243B9">
        <w:rPr>
          <w:sz w:val="28"/>
        </w:rPr>
        <w:t>chromedriver</w:t>
      </w:r>
      <w:r w:rsidRPr="00CA1F6A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211774" w:rsidRDefault="00211774" w:rsidP="00211774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0B3305" w:rsidRPr="000B3305" w:rsidRDefault="000B3305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r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Pr="00CA1F6A">
        <w:rPr>
          <w:sz w:val="28"/>
          <w:lang w:val="en-US"/>
        </w:rPr>
        <w:t>URL</w:t>
      </w:r>
      <w:r w:rsidRPr="00CA1F6A">
        <w:rPr>
          <w:sz w:val="28"/>
        </w:rPr>
        <w:t xml:space="preserve">. </w:t>
      </w:r>
      <w:r>
        <w:rPr>
          <w:sz w:val="28"/>
        </w:rPr>
        <w:t xml:space="preserve">С помощью этого метода происходит навигация по </w:t>
      </w:r>
      <w:r>
        <w:rPr>
          <w:sz w:val="28"/>
          <w:lang w:val="en-US"/>
        </w:rPr>
        <w:t>URL</w:t>
      </w:r>
      <w:r>
        <w:rPr>
          <w:sz w:val="28"/>
        </w:rPr>
        <w:t>;</w:t>
      </w:r>
    </w:p>
    <w:p w:rsidR="00420F8F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211774">
        <w:rPr>
          <w:sz w:val="28"/>
          <w:szCs w:val="28"/>
          <w:lang w:val="en-US" w:eastAsia="en-US"/>
        </w:rPr>
        <w:t>find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element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class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name</w:t>
      </w:r>
      <w:r w:rsidR="000B3305" w:rsidRPr="000B3305">
        <w:rPr>
          <w:sz w:val="28"/>
          <w:szCs w:val="28"/>
          <w:lang w:eastAsia="en-US"/>
        </w:rPr>
        <w:t>(</w:t>
      </w:r>
      <w:r w:rsidR="000B3305">
        <w:rPr>
          <w:sz w:val="28"/>
          <w:szCs w:val="28"/>
          <w:lang w:val="en-US" w:eastAsia="en-US"/>
        </w:rPr>
        <w:t>className</w:t>
      </w:r>
      <w:r w:rsidR="000B3305" w:rsidRPr="000B3305">
        <w:rPr>
          <w:sz w:val="28"/>
          <w:szCs w:val="28"/>
          <w:lang w:eastAsia="en-US"/>
        </w:rPr>
        <w:t xml:space="preserve">) – </w:t>
      </w:r>
      <w:r w:rsidR="000B3305">
        <w:rPr>
          <w:sz w:val="28"/>
        </w:rPr>
        <w:t>в</w:t>
      </w:r>
      <w:r w:rsidR="000B3305" w:rsidRPr="00B71ECA">
        <w:rPr>
          <w:sz w:val="28"/>
        </w:rPr>
        <w:t xml:space="preserve"> качестве параметра</w:t>
      </w:r>
      <w:r w:rsidR="000B3305">
        <w:rPr>
          <w:sz w:val="28"/>
        </w:rPr>
        <w:t xml:space="preserve"> требует строку в виде имени класса</w:t>
      </w:r>
      <w:r w:rsidR="000B3305" w:rsidRPr="00B71ECA">
        <w:rPr>
          <w:sz w:val="28"/>
        </w:rPr>
        <w:t>.</w:t>
      </w:r>
      <w:r w:rsidR="000B3305">
        <w:rPr>
          <w:sz w:val="28"/>
        </w:rPr>
        <w:t xml:space="preserve"> Возвращает список всех элементов, которые соответствуют заданному критерию;</w:t>
      </w:r>
    </w:p>
    <w:p w:rsidR="00211774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B3305">
        <w:rPr>
          <w:sz w:val="28"/>
          <w:szCs w:val="28"/>
          <w:lang w:val="en-US" w:eastAsia="en-US"/>
        </w:rPr>
        <w:t>get</w:t>
      </w:r>
      <w:r w:rsidRPr="000B3305">
        <w:rPr>
          <w:sz w:val="28"/>
          <w:szCs w:val="28"/>
          <w:lang w:eastAsia="en-US"/>
        </w:rPr>
        <w:t>_</w:t>
      </w:r>
      <w:r w:rsidRPr="000B3305">
        <w:rPr>
          <w:sz w:val="28"/>
          <w:szCs w:val="28"/>
          <w:lang w:val="en-US" w:eastAsia="en-US"/>
        </w:rPr>
        <w:t>attribute</w:t>
      </w:r>
      <w:r w:rsidR="000B3305" w:rsidRPr="000B3305">
        <w:rPr>
          <w:sz w:val="28"/>
          <w:szCs w:val="28"/>
          <w:lang w:eastAsia="en-US"/>
        </w:rPr>
        <w:t>(</w:t>
      </w:r>
      <w:r w:rsidR="000B3305" w:rsidRPr="000B3305">
        <w:rPr>
          <w:sz w:val="28"/>
          <w:szCs w:val="28"/>
          <w:lang w:val="en-US" w:eastAsia="en-US"/>
        </w:rPr>
        <w:t>attr</w:t>
      </w:r>
      <w:r w:rsidR="000B3305" w:rsidRPr="000B3305">
        <w:rPr>
          <w:sz w:val="28"/>
          <w:szCs w:val="28"/>
          <w:lang w:eastAsia="en-US"/>
        </w:rPr>
        <w:t>) – в качестве параметра требует строку в виде имени аргумента. Возвращает значение аргумента, если он найден, либо выбрасывает ошибку.</w:t>
      </w:r>
    </w:p>
    <w:p w:rsidR="000B3305" w:rsidRDefault="000B3305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Помимо использованных методов, есть все те методы, которые поддерживает </w:t>
      </w:r>
      <w:r>
        <w:rPr>
          <w:sz w:val="28"/>
          <w:szCs w:val="28"/>
          <w:lang w:val="en-US" w:eastAsia="en-US"/>
        </w:rPr>
        <w:t>selenium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то есть поиск элементов по локаторам. При этом можно выбрать метод с использованием </w:t>
      </w:r>
      <w:r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либо без него.</w:t>
      </w:r>
    </w:p>
    <w:p w:rsidR="000B3305" w:rsidRDefault="000B3305" w:rsidP="000B3305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lastRenderedPageBreak/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 </w:t>
      </w:r>
      <w:r>
        <w:rPr>
          <w:sz w:val="28"/>
        </w:rPr>
        <w:t xml:space="preserve">использует реальный браузер, удобнее было бы распараллелить программу для более быстрого парсинга. Для этого на </w:t>
      </w:r>
      <w:r>
        <w:rPr>
          <w:sz w:val="28"/>
          <w:lang w:val="en-US"/>
        </w:rPr>
        <w:t>Python</w:t>
      </w:r>
      <w:r w:rsidRPr="004D314F">
        <w:rPr>
          <w:sz w:val="28"/>
        </w:rPr>
        <w:t xml:space="preserve"> </w:t>
      </w:r>
      <w:r>
        <w:rPr>
          <w:sz w:val="28"/>
        </w:rPr>
        <w:t xml:space="preserve">есть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 xml:space="preserve">Но возникает проблема, связанная с типом данных найденных элементов. Они являются несереализуемыми из-за чего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 </w:t>
      </w:r>
      <w:r>
        <w:rPr>
          <w:sz w:val="28"/>
        </w:rPr>
        <w:t xml:space="preserve">не может с ними работать. Для решения данной проблемы пришлось до распараллеливания найти нужные элементы с помощью методов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, </w:t>
      </w:r>
      <w:r>
        <w:rPr>
          <w:sz w:val="28"/>
        </w:rPr>
        <w:t xml:space="preserve">но дальше передать их библиотеке </w:t>
      </w:r>
      <w:r>
        <w:rPr>
          <w:sz w:val="28"/>
          <w:lang w:val="en-US"/>
        </w:rPr>
        <w:t>BeautifulSoup</w:t>
      </w:r>
      <w:r>
        <w:rPr>
          <w:sz w:val="28"/>
        </w:rPr>
        <w:t xml:space="preserve">. При попытке распараллеливания полученных и переконвентированных в другой формат элементов снова возникает ошибка – превышена максимальная глубина рекурсии. Эта ошибка появляется из-за того, что в данных обнаружились некоторые ссылки, которые использовала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>Из-за этой ошибки дальнейшее распараллеливание было не возможным. Есть 2 способа решить данную проблему.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Первый способ заключается в том, что надо повысить максимальную глубину рекурсии с помощью метода</w:t>
      </w:r>
      <w:r w:rsidR="00E77812">
        <w:rPr>
          <w:sz w:val="28"/>
        </w:rPr>
        <w:t xml:space="preserve"> </w:t>
      </w:r>
      <w:r w:rsidR="00E77812" w:rsidRPr="00E77812">
        <w:rPr>
          <w:sz w:val="28"/>
        </w:rPr>
        <w:t>sys.setrecursionlimit</w:t>
      </w:r>
      <w:r w:rsidR="00E77812">
        <w:rPr>
          <w:sz w:val="28"/>
        </w:rPr>
        <w:t>, который принимает на вход число. Это число будет максимально допустимой глубиной рекурсии. Но при больших данных этот способ не решает проблему.</w:t>
      </w:r>
    </w:p>
    <w:p w:rsidR="00E77812" w:rsidRPr="004D314F" w:rsidRDefault="00E77812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Второй способ заключается в том, что надо привести все элементы к строке, а затем передавать их методу, где они снова будут приведены к начальному формату.</w:t>
      </w:r>
    </w:p>
    <w:p w:rsidR="000B3305" w:rsidRDefault="000B3305" w:rsidP="000B3305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0B3305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lastRenderedPageBreak/>
        <w:t>не нужно скачивать дополнительные файлы.</w:t>
      </w:r>
    </w:p>
    <w:p w:rsidR="000B3305" w:rsidRPr="00E77812" w:rsidRDefault="000B3305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Минусы</w:t>
      </w:r>
      <w:r w:rsidRPr="00E77812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E77812">
        <w:rPr>
          <w:sz w:val="28"/>
        </w:rPr>
        <w:t>:</w:t>
      </w:r>
    </w:p>
    <w:p w:rsidR="000B3305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lang w:eastAsia="en-US"/>
        </w:rPr>
      </w:pPr>
      <w:r w:rsidRPr="00E77812">
        <w:rPr>
          <w:sz w:val="28"/>
        </w:rPr>
        <w:t>использует реальный браузер для работы, из-за чего скорость падает</w:t>
      </w:r>
      <w:r w:rsidR="00E77812" w:rsidRPr="00E77812">
        <w:rPr>
          <w:sz w:val="28"/>
        </w:rPr>
        <w:t>;</w:t>
      </w:r>
    </w:p>
    <w:p w:rsidR="00E77812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szCs w:val="28"/>
          <w:lang w:eastAsia="en-US"/>
        </w:rPr>
      </w:pPr>
      <w:r w:rsidRPr="00E77812">
        <w:rPr>
          <w:sz w:val="28"/>
          <w:lang w:eastAsia="en-US"/>
        </w:rPr>
        <w:t>типы объектов являются несереализуемыми</w:t>
      </w:r>
      <w:r w:rsidR="00E77812" w:rsidRPr="00E77812">
        <w:rPr>
          <w:sz w:val="28"/>
          <w:lang w:eastAsia="en-US"/>
        </w:rPr>
        <w:t>.</w:t>
      </w:r>
    </w:p>
    <w:p w:rsidR="00B537BE" w:rsidRPr="000B3305" w:rsidRDefault="00B537BE" w:rsidP="00FE60B3">
      <w:pPr>
        <w:spacing w:after="0" w:line="360" w:lineRule="auto"/>
        <w:ind w:firstLine="680"/>
        <w:rPr>
          <w:sz w:val="28"/>
        </w:rPr>
      </w:pPr>
      <w:r w:rsidRPr="000B3305"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46" w:name="_Toc9131423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46"/>
    </w:p>
    <w:p w:rsidR="00833697" w:rsidRDefault="00DC3FE9" w:rsidP="00DC3FE9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главе описывается сравнение скорости выполнения приведённых выше библиотек, фреймворков и инструментов. Сравниваться будут распараллеленные версии, так как некоторые нераспараллеленные версии работают очень долго.</w:t>
      </w:r>
    </w:p>
    <w:p w:rsidR="006B610A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Сравниваться методы парсинга будут по </w:t>
      </w:r>
      <w:r w:rsidR="006B610A">
        <w:rPr>
          <w:sz w:val="28"/>
          <w:szCs w:val="28"/>
          <w:lang w:eastAsia="en-US"/>
        </w:rPr>
        <w:t xml:space="preserve">двум </w:t>
      </w:r>
      <w:r>
        <w:rPr>
          <w:sz w:val="28"/>
          <w:szCs w:val="28"/>
          <w:lang w:eastAsia="en-US"/>
        </w:rPr>
        <w:t>сайтам</w:t>
      </w:r>
      <w:r w:rsidR="006B610A">
        <w:rPr>
          <w:sz w:val="28"/>
          <w:szCs w:val="28"/>
          <w:lang w:eastAsia="en-US"/>
        </w:rPr>
        <w:t xml:space="preserve">: </w:t>
      </w:r>
      <w:r w:rsidR="006B610A">
        <w:rPr>
          <w:sz w:val="28"/>
          <w:szCs w:val="28"/>
          <w:lang w:val="en-US" w:eastAsia="en-US"/>
        </w:rPr>
        <w:t>MegaBonus</w:t>
      </w:r>
      <w:r w:rsidR="006B610A" w:rsidRPr="006B610A">
        <w:rPr>
          <w:sz w:val="28"/>
          <w:szCs w:val="28"/>
          <w:lang w:eastAsia="en-US"/>
        </w:rPr>
        <w:t xml:space="preserve"> </w:t>
      </w:r>
      <w:r w:rsidR="006B610A">
        <w:rPr>
          <w:sz w:val="28"/>
          <w:szCs w:val="28"/>
          <w:lang w:eastAsia="en-US"/>
        </w:rPr>
        <w:t xml:space="preserve">и </w:t>
      </w:r>
      <w:r w:rsidR="006B610A">
        <w:rPr>
          <w:sz w:val="28"/>
          <w:szCs w:val="28"/>
          <w:lang w:val="en-US" w:eastAsia="en-US"/>
        </w:rPr>
        <w:t>LetyShops</w:t>
      </w:r>
      <w:r>
        <w:rPr>
          <w:sz w:val="28"/>
          <w:szCs w:val="28"/>
          <w:lang w:eastAsia="en-US"/>
        </w:rPr>
        <w:t>.</w:t>
      </w:r>
    </w:p>
    <w:p w:rsidR="00DE5FDD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r>
        <w:rPr>
          <w:sz w:val="28"/>
          <w:szCs w:val="28"/>
          <w:lang w:val="en-US" w:eastAsia="en-US"/>
        </w:rPr>
        <w:t>MegaBonus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реализации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трёх языках. Так как с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</w:t>
      </w:r>
      <w:r>
        <w:rPr>
          <w:sz w:val="28"/>
          <w:szCs w:val="28"/>
          <w:lang w:val="en-US" w:eastAsia="en-US"/>
        </w:rPr>
        <w:t>Python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возникла проблема, сравниваться будут реализации на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совмещенные с ещё одной библиотекой. Для версии на </w:t>
      </w:r>
      <w:r>
        <w:rPr>
          <w:sz w:val="28"/>
          <w:szCs w:val="28"/>
          <w:lang w:val="en-US" w:eastAsia="en-US"/>
        </w:rPr>
        <w:t>Java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DE5FDD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будут сравнения с использованием только </w:t>
      </w:r>
      <w:r>
        <w:rPr>
          <w:sz w:val="28"/>
          <w:szCs w:val="28"/>
          <w:lang w:val="en-US" w:eastAsia="en-US"/>
        </w:rPr>
        <w:t>Selenium</w:t>
      </w:r>
      <w:r w:rsidRPr="006B610A">
        <w:rPr>
          <w:sz w:val="28"/>
          <w:szCs w:val="28"/>
          <w:lang w:eastAsia="en-US"/>
        </w:rPr>
        <w:t>.</w:t>
      </w:r>
    </w:p>
    <w:p w:rsidR="006B610A" w:rsidRDefault="006B610A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r>
        <w:rPr>
          <w:sz w:val="28"/>
          <w:szCs w:val="28"/>
          <w:lang w:val="en-US" w:eastAsia="en-US"/>
        </w:rPr>
        <w:t>LetyShops</w:t>
      </w:r>
      <w:r w:rsidRPr="006B61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 реализации других приведённых библиотек и фреймворков на трёх языках.</w:t>
      </w: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r w:rsidRPr="00251554">
        <w:rPr>
          <w:b/>
          <w:bCs/>
          <w:i w:val="0"/>
          <w:iCs/>
          <w:sz w:val="28"/>
          <w:szCs w:val="28"/>
          <w:lang w:val="en-US" w:eastAsia="en-US"/>
        </w:rPr>
        <w:t>MegaBonus</w:t>
      </w:r>
    </w:p>
    <w:p w:rsidR="00790FA8" w:rsidRDefault="00790FA8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A60DC8">
        <w:rPr>
          <w:sz w:val="28"/>
          <w:szCs w:val="28"/>
          <w:lang w:eastAsia="en-US"/>
        </w:rPr>
        <w:fldChar w:fldCharType="begin"/>
      </w:r>
      <w:r w:rsidR="00A60DC8">
        <w:rPr>
          <w:sz w:val="28"/>
          <w:szCs w:val="28"/>
          <w:lang w:eastAsia="en-US"/>
        </w:rPr>
        <w:instrText xml:space="preserve"> REF _Ref9134722 \h </w:instrText>
      </w:r>
      <w:r w:rsidR="00A60DC8">
        <w:rPr>
          <w:sz w:val="28"/>
          <w:szCs w:val="28"/>
          <w:lang w:eastAsia="en-US"/>
        </w:rPr>
      </w:r>
      <w:r w:rsidR="00A60DC8">
        <w:rPr>
          <w:sz w:val="28"/>
          <w:szCs w:val="28"/>
          <w:lang w:eastAsia="en-US"/>
        </w:rPr>
        <w:fldChar w:fldCharType="separate"/>
      </w:r>
      <w:r w:rsidR="00A60DC8" w:rsidRPr="00A60DC8">
        <w:rPr>
          <w:sz w:val="28"/>
          <w:szCs w:val="28"/>
        </w:rPr>
        <w:t>Рисун</w:t>
      </w:r>
      <w:r w:rsidR="00A60DC8">
        <w:rPr>
          <w:sz w:val="28"/>
          <w:szCs w:val="28"/>
        </w:rPr>
        <w:t>ке</w:t>
      </w:r>
      <w:r w:rsidR="00A60DC8" w:rsidRPr="00A60DC8">
        <w:rPr>
          <w:sz w:val="28"/>
          <w:szCs w:val="28"/>
        </w:rPr>
        <w:t xml:space="preserve"> </w:t>
      </w:r>
      <w:r w:rsidR="00A60DC8" w:rsidRPr="00A60DC8">
        <w:rPr>
          <w:noProof/>
          <w:sz w:val="28"/>
          <w:szCs w:val="28"/>
        </w:rPr>
        <w:t>12</w:t>
      </w:r>
      <w:r w:rsidR="00A60DC8">
        <w:rPr>
          <w:sz w:val="28"/>
          <w:szCs w:val="28"/>
          <w:lang w:eastAsia="en-US"/>
        </w:rPr>
        <w:fldChar w:fldCharType="end"/>
      </w:r>
      <w:r w:rsidR="00A60DC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 w:rsidRPr="00790FA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 xml:space="preserve">#, </w:t>
      </w:r>
      <w:r>
        <w:rPr>
          <w:sz w:val="28"/>
          <w:szCs w:val="28"/>
          <w:lang w:eastAsia="en-US"/>
        </w:rPr>
        <w:t xml:space="preserve">используя только </w:t>
      </w:r>
      <w:r>
        <w:rPr>
          <w:sz w:val="28"/>
          <w:szCs w:val="28"/>
          <w:lang w:val="en-US" w:eastAsia="en-US"/>
        </w:rPr>
        <w:t>Selenium</w:t>
      </w:r>
      <w:r w:rsidRPr="00790FA8">
        <w:rPr>
          <w:sz w:val="28"/>
          <w:szCs w:val="28"/>
          <w:lang w:eastAsia="en-US"/>
        </w:rPr>
        <w:t>.</w:t>
      </w:r>
    </w:p>
    <w:p w:rsidR="00A60DC8" w:rsidRPr="00A60DC8" w:rsidRDefault="00A60DC8" w:rsidP="00A60DC8">
      <w:pPr>
        <w:keepNext/>
        <w:spacing w:after="0" w:line="240" w:lineRule="auto"/>
        <w:jc w:val="center"/>
        <w:rPr>
          <w:sz w:val="36"/>
          <w:szCs w:val="36"/>
        </w:rPr>
      </w:pPr>
      <w:r w:rsidRPr="00A60DC8">
        <w:rPr>
          <w:noProof/>
          <w:sz w:val="44"/>
          <w:szCs w:val="44"/>
        </w:rPr>
        <w:drawing>
          <wp:inline distT="0" distB="0" distL="0" distR="0" wp14:anchorId="58A3AA69">
            <wp:extent cx="4584700" cy="2755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FA8" w:rsidRPr="00A60DC8" w:rsidRDefault="00A60DC8" w:rsidP="00DD1ADE">
      <w:pPr>
        <w:pStyle w:val="af3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bookmarkStart w:id="47" w:name="_Ref9134722"/>
      <w:r w:rsidRPr="00A60DC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60DC8">
        <w:rPr>
          <w:i w:val="0"/>
          <w:iCs w:val="0"/>
          <w:color w:val="auto"/>
          <w:sz w:val="28"/>
          <w:szCs w:val="28"/>
        </w:rPr>
        <w:fldChar w:fldCharType="begin"/>
      </w:r>
      <w:r w:rsidRPr="00A60DC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60DC8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18</w:t>
      </w:r>
      <w:r w:rsidRPr="00A60DC8">
        <w:rPr>
          <w:i w:val="0"/>
          <w:iCs w:val="0"/>
          <w:color w:val="auto"/>
          <w:sz w:val="28"/>
          <w:szCs w:val="28"/>
        </w:rPr>
        <w:fldChar w:fldCharType="end"/>
      </w:r>
      <w:r w:rsidRPr="00A60DC8">
        <w:rPr>
          <w:i w:val="0"/>
          <w:iCs w:val="0"/>
          <w:color w:val="auto"/>
          <w:sz w:val="28"/>
          <w:szCs w:val="28"/>
        </w:rPr>
        <w:t xml:space="preserve"> – время </w:t>
      </w:r>
      <w:r w:rsidR="00DD1ADE" w:rsidRPr="00A60DC8">
        <w:rPr>
          <w:i w:val="0"/>
          <w:iCs w:val="0"/>
          <w:color w:val="auto"/>
          <w:sz w:val="28"/>
          <w:szCs w:val="28"/>
        </w:rPr>
        <w:t>выполнения</w:t>
      </w:r>
      <w:r w:rsidRPr="00A60DC8">
        <w:rPr>
          <w:i w:val="0"/>
          <w:iCs w:val="0"/>
          <w:color w:val="auto"/>
          <w:sz w:val="28"/>
          <w:szCs w:val="28"/>
        </w:rPr>
        <w:t xml:space="preserve"> </w:t>
      </w:r>
      <w:r w:rsidRPr="00A60DC8">
        <w:rPr>
          <w:i w:val="0"/>
          <w:iCs w:val="0"/>
          <w:color w:val="auto"/>
          <w:sz w:val="28"/>
          <w:szCs w:val="28"/>
          <w:lang w:val="en-US"/>
        </w:rPr>
        <w:t>Selenium</w:t>
      </w:r>
      <w:r w:rsidRPr="00A60DC8">
        <w:rPr>
          <w:i w:val="0"/>
          <w:iCs w:val="0"/>
          <w:color w:val="auto"/>
          <w:sz w:val="28"/>
          <w:szCs w:val="28"/>
        </w:rPr>
        <w:t xml:space="preserve">  в секунда</w:t>
      </w:r>
      <w:bookmarkEnd w:id="47"/>
      <w:r w:rsidR="00DD1ADE">
        <w:rPr>
          <w:i w:val="0"/>
          <w:iCs w:val="0"/>
          <w:color w:val="auto"/>
          <w:sz w:val="28"/>
          <w:szCs w:val="28"/>
        </w:rPr>
        <w:t>х</w:t>
      </w:r>
    </w:p>
    <w:p w:rsidR="00A60DC8" w:rsidRDefault="00DD1ADE" w:rsidP="00DD1ADE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_Ref9135849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13</w:t>
      </w:r>
      <w:r w:rsidR="0054310E" w:rsidRPr="0054310E">
        <w:rPr>
          <w:sz w:val="28"/>
          <w:szCs w:val="28"/>
          <w:lang w:eastAsia="en-US"/>
        </w:rPr>
        <w:fldChar w:fldCharType="end"/>
      </w:r>
      <w:r w:rsidR="0054310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Python</w:t>
      </w:r>
      <w:r w:rsidRPr="00DD1ADE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используя </w:t>
      </w:r>
      <w:r>
        <w:rPr>
          <w:sz w:val="28"/>
          <w:szCs w:val="28"/>
          <w:lang w:val="en-US" w:eastAsia="en-US"/>
        </w:rPr>
        <w:t>Selenium</w:t>
      </w:r>
      <w:r w:rsidRPr="00DD1A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стороннюю библиотеку. Так как на </w:t>
      </w:r>
      <w:r>
        <w:rPr>
          <w:sz w:val="28"/>
          <w:szCs w:val="28"/>
          <w:lang w:val="en-US" w:eastAsia="en-US"/>
        </w:rPr>
        <w:t>C</w:t>
      </w:r>
      <w:r w:rsidRPr="00DD1ADE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много вариантов из чего выбирать, среди них также было сделано сравнение по </w:t>
      </w:r>
      <w:r>
        <w:rPr>
          <w:sz w:val="28"/>
          <w:szCs w:val="28"/>
          <w:lang w:eastAsia="en-US"/>
        </w:rPr>
        <w:lastRenderedPageBreak/>
        <w:t xml:space="preserve">скорости выполнения. Результаты скорости выполнения </w:t>
      </w:r>
      <w:r w:rsidR="00EC3223">
        <w:rPr>
          <w:sz w:val="28"/>
          <w:szCs w:val="28"/>
          <w:lang w:eastAsia="en-US"/>
        </w:rPr>
        <w:t xml:space="preserve">парсеров </w:t>
      </w:r>
      <w:r>
        <w:rPr>
          <w:sz w:val="28"/>
          <w:szCs w:val="28"/>
          <w:lang w:eastAsia="en-US"/>
        </w:rPr>
        <w:t xml:space="preserve">среди библиотек </w:t>
      </w:r>
      <w:r>
        <w:rPr>
          <w:sz w:val="28"/>
          <w:szCs w:val="28"/>
          <w:lang w:val="en-US" w:eastAsia="en-US"/>
        </w:rPr>
        <w:t>C</w:t>
      </w:r>
      <w:r w:rsidRPr="0054310E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на</w:t>
      </w:r>
      <w:r w:rsidR="0054310E">
        <w:rPr>
          <w:sz w:val="28"/>
          <w:szCs w:val="28"/>
          <w:lang w:eastAsia="en-US"/>
        </w:rPr>
        <w:t xml:space="preserve">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_Ref9135879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14</w:t>
      </w:r>
      <w:r w:rsidR="0054310E" w:rsidRPr="0054310E">
        <w:rPr>
          <w:sz w:val="28"/>
          <w:szCs w:val="28"/>
          <w:lang w:eastAsia="en-US"/>
        </w:rPr>
        <w:fldChar w:fldCharType="end"/>
      </w:r>
      <w:r w:rsidRPr="0054310E">
        <w:rPr>
          <w:sz w:val="28"/>
          <w:szCs w:val="28"/>
          <w:lang w:eastAsia="en-US"/>
        </w:rPr>
        <w:t>.</w:t>
      </w:r>
    </w:p>
    <w:p w:rsidR="0054310E" w:rsidRPr="0054310E" w:rsidRDefault="0054310E" w:rsidP="0054310E">
      <w:pPr>
        <w:keepNext/>
        <w:tabs>
          <w:tab w:val="clear" w:pos="8640"/>
        </w:tabs>
        <w:spacing w:after="40" w:line="240" w:lineRule="auto"/>
        <w:jc w:val="center"/>
        <w:rPr>
          <w:sz w:val="28"/>
          <w:szCs w:val="28"/>
        </w:rPr>
      </w:pPr>
      <w:r w:rsidRPr="0054310E">
        <w:rPr>
          <w:noProof/>
          <w:sz w:val="28"/>
          <w:szCs w:val="28"/>
        </w:rPr>
        <w:drawing>
          <wp:inline distT="0" distB="0" distL="0" distR="0" wp14:anchorId="0D7FCA54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10E" w:rsidRDefault="0054310E" w:rsidP="0054310E">
      <w:pPr>
        <w:pStyle w:val="af3"/>
        <w:spacing w:after="40"/>
        <w:jc w:val="center"/>
        <w:rPr>
          <w:i w:val="0"/>
          <w:iCs w:val="0"/>
          <w:color w:val="auto"/>
          <w:sz w:val="28"/>
          <w:szCs w:val="28"/>
        </w:rPr>
      </w:pPr>
      <w:bookmarkStart w:id="48" w:name="_Ref913584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19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Selenium и другой библиотеки в секундах</w:t>
      </w:r>
      <w:bookmarkEnd w:id="48"/>
    </w:p>
    <w:p w:rsidR="0054310E" w:rsidRPr="0054310E" w:rsidRDefault="0054310E" w:rsidP="0054310E"/>
    <w:p w:rsidR="0054310E" w:rsidRPr="0054310E" w:rsidRDefault="00CD5412" w:rsidP="0054310E">
      <w:pPr>
        <w:keepNext/>
        <w:tabs>
          <w:tab w:val="clear" w:pos="864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22AA7">
            <wp:extent cx="4584700" cy="3749675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ADE" w:rsidRDefault="0054310E" w:rsidP="0054310E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</w:rPr>
      </w:pPr>
      <w:bookmarkStart w:id="49" w:name="_Ref913587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20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54310E">
        <w:rPr>
          <w:i w:val="0"/>
          <w:iCs w:val="0"/>
          <w:color w:val="auto"/>
          <w:sz w:val="28"/>
          <w:szCs w:val="28"/>
          <w:lang w:val="en-US"/>
        </w:rPr>
        <w:t>C</w:t>
      </w:r>
      <w:r w:rsidRPr="0054310E">
        <w:rPr>
          <w:i w:val="0"/>
          <w:iCs w:val="0"/>
          <w:color w:val="auto"/>
          <w:sz w:val="28"/>
          <w:szCs w:val="28"/>
        </w:rPr>
        <w:t># в секундах</w:t>
      </w:r>
      <w:bookmarkEnd w:id="49"/>
    </w:p>
    <w:p w:rsidR="00251554" w:rsidRDefault="00251554" w:rsidP="00251554">
      <w:pPr>
        <w:rPr>
          <w:sz w:val="28"/>
          <w:szCs w:val="28"/>
        </w:rPr>
      </w:pP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</w:rPr>
      </w:pPr>
      <w:r w:rsidRPr="00251554">
        <w:rPr>
          <w:b/>
          <w:bCs/>
          <w:i w:val="0"/>
          <w:iCs/>
          <w:sz w:val="28"/>
          <w:szCs w:val="28"/>
          <w:lang w:val="en-US"/>
        </w:rPr>
        <w:lastRenderedPageBreak/>
        <w:t>LetyShops</w:t>
      </w:r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 w:rsidRPr="00FE7FCD">
        <w:rPr>
          <w:sz w:val="28"/>
          <w:szCs w:val="28"/>
        </w:rPr>
        <w:fldChar w:fldCharType="begin"/>
      </w:r>
      <w:r w:rsidR="00FE7FCD" w:rsidRPr="00FE7FCD">
        <w:rPr>
          <w:sz w:val="28"/>
          <w:szCs w:val="28"/>
        </w:rPr>
        <w:instrText xml:space="preserve"> REF _Ref9137371 \h  \* MERGEFORMAT </w:instrText>
      </w:r>
      <w:r w:rsidR="00FE7FCD" w:rsidRPr="00FE7FCD">
        <w:rPr>
          <w:sz w:val="28"/>
          <w:szCs w:val="28"/>
        </w:rPr>
      </w:r>
      <w:r w:rsidR="00FE7FCD" w:rsidRP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15</w:t>
      </w:r>
      <w:r w:rsidR="00FE7FCD" w:rsidRP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Python</w:t>
      </w:r>
      <w:r w:rsidRPr="00251554">
        <w:rPr>
          <w:sz w:val="28"/>
          <w:szCs w:val="28"/>
        </w:rPr>
        <w:t>.</w:t>
      </w:r>
    </w:p>
    <w:p w:rsidR="00251554" w:rsidRPr="00251554" w:rsidRDefault="00251554" w:rsidP="00251554">
      <w:pPr>
        <w:keepNext/>
        <w:spacing w:after="0" w:line="360" w:lineRule="auto"/>
        <w:jc w:val="center"/>
        <w:rPr>
          <w:sz w:val="28"/>
          <w:szCs w:val="28"/>
        </w:rPr>
      </w:pPr>
      <w:r w:rsidRPr="00251554">
        <w:rPr>
          <w:noProof/>
          <w:sz w:val="28"/>
          <w:szCs w:val="28"/>
        </w:rPr>
        <w:drawing>
          <wp:inline distT="0" distB="0" distL="0" distR="0" wp14:anchorId="666E4883" wp14:editId="2FE0C273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3697559-57EE-475A-8435-7BB71CFC5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</w:p>
    <w:p w:rsidR="00251554" w:rsidRDefault="00251554" w:rsidP="00251554">
      <w:pPr>
        <w:pStyle w:val="af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50" w:name="_Ref9137371"/>
      <w:r w:rsidRPr="002515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51554">
        <w:rPr>
          <w:i w:val="0"/>
          <w:iCs w:val="0"/>
          <w:color w:val="auto"/>
          <w:sz w:val="28"/>
          <w:szCs w:val="28"/>
        </w:rPr>
        <w:fldChar w:fldCharType="begin"/>
      </w:r>
      <w:r w:rsidRPr="002515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1554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21</w:t>
      </w:r>
      <w:r w:rsidRPr="00251554">
        <w:rPr>
          <w:i w:val="0"/>
          <w:iCs w:val="0"/>
          <w:color w:val="auto"/>
          <w:sz w:val="28"/>
          <w:szCs w:val="28"/>
        </w:rPr>
        <w:fldChar w:fldCharType="end"/>
      </w:r>
      <w:r w:rsidRPr="00251554">
        <w:rPr>
          <w:i w:val="0"/>
          <w:iCs w:val="0"/>
          <w:color w:val="auto"/>
          <w:sz w:val="28"/>
          <w:szCs w:val="28"/>
        </w:rPr>
        <w:t xml:space="preserve"> </w:t>
      </w:r>
      <w:r w:rsidR="00425B86">
        <w:rPr>
          <w:i w:val="0"/>
          <w:iCs w:val="0"/>
          <w:color w:val="auto"/>
          <w:sz w:val="28"/>
          <w:szCs w:val="28"/>
        </w:rPr>
        <w:t>–</w:t>
      </w:r>
      <w:r w:rsidRPr="00251554">
        <w:rPr>
          <w:i w:val="0"/>
          <w:iCs w:val="0"/>
          <w:color w:val="auto"/>
          <w:sz w:val="28"/>
          <w:szCs w:val="28"/>
        </w:rPr>
        <w:t xml:space="preserve"> время выполнения парсеров</w:t>
      </w:r>
      <w:r w:rsidR="00FE7FCD" w:rsidRPr="00FE7FCD">
        <w:rPr>
          <w:i w:val="0"/>
          <w:iCs w:val="0"/>
          <w:color w:val="auto"/>
          <w:sz w:val="28"/>
          <w:szCs w:val="28"/>
        </w:rPr>
        <w:t xml:space="preserve"> </w:t>
      </w:r>
      <w:r w:rsidR="00FE7FCD">
        <w:rPr>
          <w:i w:val="0"/>
          <w:iCs w:val="0"/>
          <w:color w:val="auto"/>
          <w:sz w:val="28"/>
          <w:szCs w:val="28"/>
        </w:rPr>
        <w:t xml:space="preserve">на </w:t>
      </w:r>
      <w:r w:rsidR="00FE7FCD">
        <w:rPr>
          <w:i w:val="0"/>
          <w:iCs w:val="0"/>
          <w:color w:val="auto"/>
          <w:sz w:val="28"/>
          <w:szCs w:val="28"/>
          <w:lang w:val="en-US"/>
        </w:rPr>
        <w:t>Python</w:t>
      </w:r>
      <w:r w:rsidRPr="00251554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50"/>
    </w:p>
    <w:p w:rsidR="00251554" w:rsidRDefault="00425B86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>
        <w:rPr>
          <w:sz w:val="28"/>
          <w:szCs w:val="28"/>
        </w:rPr>
        <w:fldChar w:fldCharType="begin"/>
      </w:r>
      <w:r w:rsidR="00FE7FCD">
        <w:rPr>
          <w:sz w:val="28"/>
          <w:szCs w:val="28"/>
        </w:rPr>
        <w:instrText xml:space="preserve"> REF _Ref9137414 \h </w:instrText>
      </w:r>
      <w:r w:rsidR="00FE7FCD">
        <w:rPr>
          <w:sz w:val="28"/>
          <w:szCs w:val="28"/>
        </w:rPr>
      </w:r>
      <w:r w:rsid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16</w:t>
      </w:r>
      <w:r w:rsid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Java</w:t>
      </w:r>
      <w:r w:rsidRPr="00425B86">
        <w:rPr>
          <w:sz w:val="28"/>
          <w:szCs w:val="28"/>
        </w:rPr>
        <w:t>.</w:t>
      </w:r>
    </w:p>
    <w:p w:rsidR="00FE7FCD" w:rsidRPr="00FE7FCD" w:rsidRDefault="00425B86" w:rsidP="00FE7FCD">
      <w:pPr>
        <w:keepNext/>
        <w:spacing w:after="0" w:line="360" w:lineRule="auto"/>
        <w:jc w:val="center"/>
        <w:rPr>
          <w:sz w:val="24"/>
          <w:szCs w:val="24"/>
        </w:rPr>
      </w:pPr>
      <w:r w:rsidRPr="00FE7FCD">
        <w:rPr>
          <w:noProof/>
          <w:sz w:val="24"/>
          <w:szCs w:val="24"/>
        </w:rPr>
        <w:drawing>
          <wp:inline distT="0" distB="0" distL="0" distR="0" wp14:anchorId="5A9A6A34">
            <wp:extent cx="6096635" cy="3517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B86" w:rsidRPr="00FE7FCD" w:rsidRDefault="00FE7FCD" w:rsidP="00FE7FCD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bookmarkStart w:id="51" w:name="_Ref9137414"/>
      <w:r w:rsidRPr="00FE7FC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E7FCD">
        <w:rPr>
          <w:i w:val="0"/>
          <w:iCs w:val="0"/>
          <w:color w:val="auto"/>
          <w:sz w:val="28"/>
          <w:szCs w:val="28"/>
        </w:rPr>
        <w:fldChar w:fldCharType="begin"/>
      </w:r>
      <w:r w:rsidRPr="00FE7F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E7FCD">
        <w:rPr>
          <w:i w:val="0"/>
          <w:iCs w:val="0"/>
          <w:color w:val="auto"/>
          <w:sz w:val="28"/>
          <w:szCs w:val="28"/>
        </w:rPr>
        <w:fldChar w:fldCharType="separate"/>
      </w:r>
      <w:r w:rsidR="00F51AFB">
        <w:rPr>
          <w:i w:val="0"/>
          <w:iCs w:val="0"/>
          <w:noProof/>
          <w:color w:val="auto"/>
          <w:sz w:val="28"/>
          <w:szCs w:val="28"/>
        </w:rPr>
        <w:t>22</w:t>
      </w:r>
      <w:r w:rsidRPr="00FE7FCD">
        <w:rPr>
          <w:i w:val="0"/>
          <w:iCs w:val="0"/>
          <w:color w:val="auto"/>
          <w:sz w:val="28"/>
          <w:szCs w:val="28"/>
        </w:rPr>
        <w:fldChar w:fldCharType="end"/>
      </w:r>
      <w:r w:rsidRPr="00FE7FC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E7FCD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FE7FCD">
        <w:rPr>
          <w:i w:val="0"/>
          <w:iCs w:val="0"/>
          <w:color w:val="auto"/>
          <w:sz w:val="28"/>
          <w:szCs w:val="28"/>
          <w:lang w:val="en-US"/>
        </w:rPr>
        <w:t>Java</w:t>
      </w:r>
      <w:r w:rsidRPr="00FE7FCD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51"/>
    </w:p>
    <w:p w:rsidR="00EC3223" w:rsidRDefault="00EC3223" w:rsidP="00EC3223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На</w:t>
      </w:r>
      <w:r w:rsidRPr="00EC3223">
        <w:rPr>
          <w:sz w:val="28"/>
          <w:szCs w:val="28"/>
        </w:rPr>
        <w:t xml:space="preserve"> </w:t>
      </w:r>
      <w:r w:rsidRPr="00EC3223">
        <w:rPr>
          <w:sz w:val="28"/>
          <w:szCs w:val="28"/>
        </w:rPr>
        <w:fldChar w:fldCharType="begin"/>
      </w:r>
      <w:r w:rsidRPr="00EC3223">
        <w:rPr>
          <w:sz w:val="28"/>
          <w:szCs w:val="28"/>
        </w:rPr>
        <w:instrText xml:space="preserve"> REF _Ref9135879 \h  \* MERGEFORMAT </w:instrText>
      </w:r>
      <w:r w:rsidRPr="00EC3223">
        <w:rPr>
          <w:sz w:val="28"/>
          <w:szCs w:val="28"/>
        </w:rPr>
      </w:r>
      <w:r w:rsidRPr="00EC3223">
        <w:rPr>
          <w:sz w:val="28"/>
          <w:szCs w:val="28"/>
        </w:rPr>
        <w:fldChar w:fldCharType="separate"/>
      </w:r>
      <w:r w:rsidRPr="00EC3223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EC3223">
        <w:rPr>
          <w:sz w:val="28"/>
          <w:szCs w:val="28"/>
        </w:rPr>
        <w:t xml:space="preserve"> </w:t>
      </w:r>
      <w:r w:rsidRPr="00EC3223">
        <w:rPr>
          <w:noProof/>
          <w:sz w:val="28"/>
          <w:szCs w:val="28"/>
        </w:rPr>
        <w:t>14</w:t>
      </w:r>
      <w:r w:rsidRPr="00EC3223">
        <w:rPr>
          <w:sz w:val="28"/>
          <w:szCs w:val="28"/>
        </w:rPr>
        <w:fldChar w:fldCharType="end"/>
      </w:r>
      <w:r w:rsidRPr="00EC3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C</w:t>
      </w:r>
      <w:r w:rsidRPr="00EC3223">
        <w:rPr>
          <w:sz w:val="28"/>
          <w:szCs w:val="28"/>
        </w:rPr>
        <w:t>#</w:t>
      </w:r>
      <w:r w:rsidRPr="00425B86">
        <w:rPr>
          <w:sz w:val="28"/>
          <w:szCs w:val="28"/>
        </w:rPr>
        <w:t>.</w:t>
      </w:r>
    </w:p>
    <w:p w:rsidR="00251554" w:rsidRPr="00EC3223" w:rsidRDefault="00EC3223" w:rsidP="00EC3223">
      <w:pPr>
        <w:pStyle w:val="3"/>
        <w:rPr>
          <w:b/>
          <w:bCs/>
          <w:i w:val="0"/>
          <w:iCs/>
          <w:sz w:val="28"/>
          <w:szCs w:val="28"/>
        </w:rPr>
      </w:pPr>
      <w:r w:rsidRPr="00EC3223">
        <w:rPr>
          <w:b/>
          <w:bCs/>
          <w:i w:val="0"/>
          <w:iCs/>
          <w:sz w:val="28"/>
          <w:szCs w:val="28"/>
        </w:rPr>
        <w:t>Вывод</w:t>
      </w:r>
    </w:p>
    <w:p w:rsidR="00251554" w:rsidRDefault="00EC3223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Все библиотеки важны, все библиотеки нужны (перефразировать более научно).</w:t>
      </w:r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251554" w:rsidRPr="00425B86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B537BE" w:rsidRPr="00A60DC8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 w:rsidRPr="00A60DC8">
        <w:rPr>
          <w:sz w:val="28"/>
          <w:szCs w:val="28"/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2" w:name="_Toc9131424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52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3" w:name="_Toc9131425"/>
      <w:r w:rsidRPr="00B537BE">
        <w:rPr>
          <w:rFonts w:ascii="Times New Roman" w:hAnsi="Times New Roman" w:cs="Times New Roman"/>
          <w:lang w:eastAsia="en-US"/>
        </w:rPr>
        <w:lastRenderedPageBreak/>
        <w:t>Описание выхода из специфических ситуаций при парсинге</w:t>
      </w:r>
      <w:bookmarkEnd w:id="53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4" w:name="_Toc9131426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54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55" w:name="_Toc9131427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55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1D4E59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6" w:name="_Toc9131428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r w:rsidR="00A25217">
        <w:rPr>
          <w:rFonts w:ascii="Times New Roman" w:hAnsi="Times New Roman" w:cs="Times New Roman"/>
          <w:color w:val="000000" w:themeColor="text1"/>
        </w:rPr>
        <w:t xml:space="preserve"> </w:t>
      </w:r>
      <w:r w:rsidR="00A25217">
        <w:rPr>
          <w:rFonts w:ascii="Times New Roman" w:hAnsi="Times New Roman" w:cs="Times New Roman"/>
          <w:color w:val="000000" w:themeColor="text1"/>
          <w:lang w:val="en-US"/>
        </w:rPr>
        <w:t>JSoup</w:t>
      </w:r>
      <w:bookmarkEnd w:id="56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1D4E59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7" w:name="_Toc9131429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57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420F8F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8" w:name="_Toc9131430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Unirest</w:t>
      </w:r>
      <w:bookmarkEnd w:id="58"/>
    </w:p>
    <w:bookmarkEnd w:id="0"/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9" w:name="_Toc9131431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Г.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HtmlAgilityPack</w:t>
      </w:r>
      <w:bookmarkEnd w:id="59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0" w:name="_Toc9131432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Д.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Fizzler</w:t>
      </w:r>
      <w:bookmarkEnd w:id="60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1" w:name="_Toc913143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Е.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AngleSharp</w:t>
      </w:r>
      <w:bookmarkEnd w:id="61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2" w:name="_Toc913143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Ж.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CsQuery</w:t>
      </w:r>
      <w:bookmarkEnd w:id="62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3" w:name="_Toc9131435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З.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RestSharp</w:t>
      </w:r>
      <w:bookmarkEnd w:id="63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4" w:name="_Toc9131436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И.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Pr="00420F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20F8F">
        <w:rPr>
          <w:rFonts w:ascii="Times New Roman" w:hAnsi="Times New Roman" w:cs="Times New Roman"/>
          <w:color w:val="000000" w:themeColor="text1"/>
        </w:rPr>
        <w:t>#</w:t>
      </w:r>
      <w:bookmarkEnd w:id="64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</w:rPr>
      </w:pPr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5" w:name="_Toc9131437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К.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BeutifulSoup</w:t>
      </w:r>
      <w:bookmarkEnd w:id="65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6" w:name="_Toc9131438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Л.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Scrapy</w:t>
      </w:r>
      <w:bookmarkEnd w:id="66"/>
    </w:p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776F1F">
      <w:footerReference w:type="default" r:id="rId74"/>
      <w:footerReference w:type="first" r:id="rId75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8E3" w:rsidRDefault="00C258E3">
      <w:r>
        <w:separator/>
      </w:r>
    </w:p>
    <w:p w:rsidR="00C258E3" w:rsidRDefault="00C258E3"/>
  </w:endnote>
  <w:endnote w:type="continuationSeparator" w:id="0">
    <w:p w:rsidR="00C258E3" w:rsidRDefault="00C258E3">
      <w:r>
        <w:continuationSeparator/>
      </w:r>
    </w:p>
    <w:p w:rsidR="00C258E3" w:rsidRDefault="00C25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76072"/>
      <w:docPartObj>
        <w:docPartGallery w:val="Page Numbers (Bottom of Page)"/>
        <w:docPartUnique/>
      </w:docPartObj>
    </w:sdtPr>
    <w:sdtContent>
      <w:p w:rsidR="00920F5D" w:rsidRDefault="00920F5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F5D" w:rsidRDefault="00920F5D" w:rsidP="00A104DA">
    <w:pPr>
      <w:pStyle w:val="a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1</w:t>
    </w:r>
    <w:r>
      <w:rPr>
        <w:rStyle w:val="ae"/>
      </w:rPr>
      <w:fldChar w:fldCharType="end"/>
    </w:r>
  </w:p>
  <w:p w:rsidR="00920F5D" w:rsidRDefault="00920F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8E3" w:rsidRDefault="00C258E3">
      <w:r>
        <w:separator/>
      </w:r>
    </w:p>
    <w:p w:rsidR="00C258E3" w:rsidRDefault="00C258E3"/>
  </w:footnote>
  <w:footnote w:type="continuationSeparator" w:id="0">
    <w:p w:rsidR="00C258E3" w:rsidRDefault="00C258E3">
      <w:r>
        <w:continuationSeparator/>
      </w:r>
    </w:p>
    <w:p w:rsidR="00C258E3" w:rsidRDefault="00C25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3D1"/>
    <w:multiLevelType w:val="hybridMultilevel"/>
    <w:tmpl w:val="D5941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44DE"/>
    <w:multiLevelType w:val="hybridMultilevel"/>
    <w:tmpl w:val="8A624194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4E27A10"/>
    <w:multiLevelType w:val="hybridMultilevel"/>
    <w:tmpl w:val="0B54FE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438679E"/>
    <w:multiLevelType w:val="hybridMultilevel"/>
    <w:tmpl w:val="E87A352C"/>
    <w:lvl w:ilvl="0" w:tplc="8C5C0C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C6845"/>
    <w:multiLevelType w:val="hybridMultilevel"/>
    <w:tmpl w:val="D1E279B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6" w15:restartNumberingAfterBreak="0">
    <w:nsid w:val="1EE91B35"/>
    <w:multiLevelType w:val="hybridMultilevel"/>
    <w:tmpl w:val="06EC1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90274"/>
    <w:multiLevelType w:val="hybridMultilevel"/>
    <w:tmpl w:val="A6D6D0D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1F72B19"/>
    <w:multiLevelType w:val="hybridMultilevel"/>
    <w:tmpl w:val="341E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996"/>
    <w:multiLevelType w:val="hybridMultilevel"/>
    <w:tmpl w:val="7D720F3C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2542257"/>
    <w:multiLevelType w:val="hybridMultilevel"/>
    <w:tmpl w:val="3104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33891"/>
    <w:multiLevelType w:val="hybridMultilevel"/>
    <w:tmpl w:val="1CD0E24E"/>
    <w:lvl w:ilvl="0" w:tplc="04190011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E0818DC"/>
    <w:multiLevelType w:val="hybridMultilevel"/>
    <w:tmpl w:val="525283D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2E0C50B9"/>
    <w:multiLevelType w:val="hybridMultilevel"/>
    <w:tmpl w:val="01A8C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80E5F"/>
    <w:multiLevelType w:val="hybridMultilevel"/>
    <w:tmpl w:val="E9F058D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3A7E31A3"/>
    <w:multiLevelType w:val="hybridMultilevel"/>
    <w:tmpl w:val="E806B88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419B220C"/>
    <w:multiLevelType w:val="hybridMultilevel"/>
    <w:tmpl w:val="C45A5EB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5B20F11"/>
    <w:multiLevelType w:val="hybridMultilevel"/>
    <w:tmpl w:val="4C5A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B8F702E"/>
    <w:multiLevelType w:val="hybridMultilevel"/>
    <w:tmpl w:val="C8A6043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4F356EFE"/>
    <w:multiLevelType w:val="hybridMultilevel"/>
    <w:tmpl w:val="93F25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C50E0"/>
    <w:multiLevelType w:val="hybridMultilevel"/>
    <w:tmpl w:val="C450C73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4910453"/>
    <w:multiLevelType w:val="hybridMultilevel"/>
    <w:tmpl w:val="1A4AF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748E2"/>
    <w:multiLevelType w:val="hybridMultilevel"/>
    <w:tmpl w:val="B7BE9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 w15:restartNumberingAfterBreak="0">
    <w:nsid w:val="5E565F84"/>
    <w:multiLevelType w:val="hybridMultilevel"/>
    <w:tmpl w:val="42D2C52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5EEB318A"/>
    <w:multiLevelType w:val="hybridMultilevel"/>
    <w:tmpl w:val="6660EE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5FAC2094"/>
    <w:multiLevelType w:val="hybridMultilevel"/>
    <w:tmpl w:val="09D0B60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5390420"/>
    <w:multiLevelType w:val="hybridMultilevel"/>
    <w:tmpl w:val="E2B010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0" w15:restartNumberingAfterBreak="0">
    <w:nsid w:val="69D56B49"/>
    <w:multiLevelType w:val="hybridMultilevel"/>
    <w:tmpl w:val="15A6F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63216"/>
    <w:multiLevelType w:val="hybridMultilevel"/>
    <w:tmpl w:val="67F21FA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740364FD"/>
    <w:multiLevelType w:val="hybridMultilevel"/>
    <w:tmpl w:val="31726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4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9"/>
  </w:num>
  <w:num w:numId="4">
    <w:abstractNumId w:val="5"/>
  </w:num>
  <w:num w:numId="5">
    <w:abstractNumId w:val="35"/>
  </w:num>
  <w:num w:numId="6">
    <w:abstractNumId w:val="16"/>
  </w:num>
  <w:num w:numId="7">
    <w:abstractNumId w:val="22"/>
  </w:num>
  <w:num w:numId="8">
    <w:abstractNumId w:val="12"/>
  </w:num>
  <w:num w:numId="9">
    <w:abstractNumId w:val="39"/>
  </w:num>
  <w:num w:numId="10">
    <w:abstractNumId w:val="20"/>
  </w:num>
  <w:num w:numId="11">
    <w:abstractNumId w:val="44"/>
  </w:num>
  <w:num w:numId="12">
    <w:abstractNumId w:val="36"/>
  </w:num>
  <w:num w:numId="13">
    <w:abstractNumId w:val="14"/>
  </w:num>
  <w:num w:numId="14">
    <w:abstractNumId w:val="43"/>
  </w:num>
  <w:num w:numId="15">
    <w:abstractNumId w:val="13"/>
  </w:num>
  <w:num w:numId="16">
    <w:abstractNumId w:val="37"/>
  </w:num>
  <w:num w:numId="17">
    <w:abstractNumId w:val="25"/>
  </w:num>
  <w:num w:numId="18">
    <w:abstractNumId w:val="21"/>
  </w:num>
  <w:num w:numId="19">
    <w:abstractNumId w:val="23"/>
  </w:num>
  <w:num w:numId="20">
    <w:abstractNumId w:val="28"/>
  </w:num>
  <w:num w:numId="21">
    <w:abstractNumId w:val="34"/>
  </w:num>
  <w:num w:numId="22">
    <w:abstractNumId w:val="10"/>
  </w:num>
  <w:num w:numId="23">
    <w:abstractNumId w:val="24"/>
  </w:num>
  <w:num w:numId="24">
    <w:abstractNumId w:val="7"/>
  </w:num>
  <w:num w:numId="25">
    <w:abstractNumId w:val="38"/>
  </w:num>
  <w:num w:numId="26">
    <w:abstractNumId w:val="2"/>
  </w:num>
  <w:num w:numId="27">
    <w:abstractNumId w:val="11"/>
  </w:num>
  <w:num w:numId="28">
    <w:abstractNumId w:val="19"/>
  </w:num>
  <w:num w:numId="29">
    <w:abstractNumId w:val="33"/>
  </w:num>
  <w:num w:numId="30">
    <w:abstractNumId w:val="26"/>
  </w:num>
  <w:num w:numId="31">
    <w:abstractNumId w:val="17"/>
  </w:num>
  <w:num w:numId="32">
    <w:abstractNumId w:val="41"/>
  </w:num>
  <w:num w:numId="33">
    <w:abstractNumId w:val="32"/>
  </w:num>
  <w:num w:numId="34">
    <w:abstractNumId w:val="3"/>
  </w:num>
  <w:num w:numId="35">
    <w:abstractNumId w:val="4"/>
  </w:num>
  <w:num w:numId="36">
    <w:abstractNumId w:val="27"/>
  </w:num>
  <w:num w:numId="37">
    <w:abstractNumId w:val="30"/>
  </w:num>
  <w:num w:numId="38">
    <w:abstractNumId w:val="8"/>
  </w:num>
  <w:num w:numId="39">
    <w:abstractNumId w:val="18"/>
  </w:num>
  <w:num w:numId="40">
    <w:abstractNumId w:val="29"/>
  </w:num>
  <w:num w:numId="41">
    <w:abstractNumId w:val="6"/>
  </w:num>
  <w:num w:numId="42">
    <w:abstractNumId w:val="0"/>
  </w:num>
  <w:num w:numId="43">
    <w:abstractNumId w:val="1"/>
  </w:num>
  <w:num w:numId="44">
    <w:abstractNumId w:val="40"/>
  </w:num>
  <w:num w:numId="45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0662"/>
    <w:rsid w:val="00012F9D"/>
    <w:rsid w:val="00015EDD"/>
    <w:rsid w:val="000259CF"/>
    <w:rsid w:val="0003554F"/>
    <w:rsid w:val="00035F25"/>
    <w:rsid w:val="00036E8E"/>
    <w:rsid w:val="00044203"/>
    <w:rsid w:val="00044326"/>
    <w:rsid w:val="00044D2E"/>
    <w:rsid w:val="00045E2E"/>
    <w:rsid w:val="00050E30"/>
    <w:rsid w:val="00053079"/>
    <w:rsid w:val="0005464B"/>
    <w:rsid w:val="000656FA"/>
    <w:rsid w:val="00066B00"/>
    <w:rsid w:val="00066DA4"/>
    <w:rsid w:val="000715BB"/>
    <w:rsid w:val="00071FE4"/>
    <w:rsid w:val="0008332C"/>
    <w:rsid w:val="0008635C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B3305"/>
    <w:rsid w:val="000C3D1C"/>
    <w:rsid w:val="000C7F5D"/>
    <w:rsid w:val="000D135F"/>
    <w:rsid w:val="000D59AD"/>
    <w:rsid w:val="000D6B80"/>
    <w:rsid w:val="000E0314"/>
    <w:rsid w:val="000F3D6D"/>
    <w:rsid w:val="001023BA"/>
    <w:rsid w:val="00104D6D"/>
    <w:rsid w:val="00104E76"/>
    <w:rsid w:val="00105851"/>
    <w:rsid w:val="00106F70"/>
    <w:rsid w:val="00107DE1"/>
    <w:rsid w:val="00110D36"/>
    <w:rsid w:val="00110DEE"/>
    <w:rsid w:val="001115BB"/>
    <w:rsid w:val="0011255C"/>
    <w:rsid w:val="00112BDD"/>
    <w:rsid w:val="0011441D"/>
    <w:rsid w:val="00115B1D"/>
    <w:rsid w:val="001168EB"/>
    <w:rsid w:val="001228E7"/>
    <w:rsid w:val="00123AAB"/>
    <w:rsid w:val="0012567F"/>
    <w:rsid w:val="001269F7"/>
    <w:rsid w:val="00132FAC"/>
    <w:rsid w:val="00132FF9"/>
    <w:rsid w:val="0014084D"/>
    <w:rsid w:val="001459BD"/>
    <w:rsid w:val="001463B8"/>
    <w:rsid w:val="0015261D"/>
    <w:rsid w:val="00153CFC"/>
    <w:rsid w:val="00156FE4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B7B27"/>
    <w:rsid w:val="001C2B5C"/>
    <w:rsid w:val="001C324C"/>
    <w:rsid w:val="001D0ACA"/>
    <w:rsid w:val="001D306B"/>
    <w:rsid w:val="001D4E59"/>
    <w:rsid w:val="001D527D"/>
    <w:rsid w:val="001E05A7"/>
    <w:rsid w:val="001E2C8B"/>
    <w:rsid w:val="001E4711"/>
    <w:rsid w:val="001F0538"/>
    <w:rsid w:val="001F1C8D"/>
    <w:rsid w:val="001F1D3A"/>
    <w:rsid w:val="001F2B94"/>
    <w:rsid w:val="001F2D50"/>
    <w:rsid w:val="001F389E"/>
    <w:rsid w:val="001F7CD5"/>
    <w:rsid w:val="0020154D"/>
    <w:rsid w:val="002026D8"/>
    <w:rsid w:val="00203159"/>
    <w:rsid w:val="002051B2"/>
    <w:rsid w:val="00206A7B"/>
    <w:rsid w:val="002072FC"/>
    <w:rsid w:val="00211774"/>
    <w:rsid w:val="00215F78"/>
    <w:rsid w:val="00223B7D"/>
    <w:rsid w:val="00224C49"/>
    <w:rsid w:val="00231019"/>
    <w:rsid w:val="00245437"/>
    <w:rsid w:val="002511C3"/>
    <w:rsid w:val="00251554"/>
    <w:rsid w:val="002550B6"/>
    <w:rsid w:val="002551DA"/>
    <w:rsid w:val="00255B6D"/>
    <w:rsid w:val="00260BBA"/>
    <w:rsid w:val="0027070F"/>
    <w:rsid w:val="002766AC"/>
    <w:rsid w:val="00284FDC"/>
    <w:rsid w:val="0028524D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E7231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0E68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96F98"/>
    <w:rsid w:val="003A1165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D2A8F"/>
    <w:rsid w:val="003E0E84"/>
    <w:rsid w:val="003E41D1"/>
    <w:rsid w:val="003F05D1"/>
    <w:rsid w:val="003F79CB"/>
    <w:rsid w:val="00401127"/>
    <w:rsid w:val="00401E21"/>
    <w:rsid w:val="004057C9"/>
    <w:rsid w:val="00407146"/>
    <w:rsid w:val="004138A5"/>
    <w:rsid w:val="00414BB4"/>
    <w:rsid w:val="00415628"/>
    <w:rsid w:val="0042090C"/>
    <w:rsid w:val="00420F8F"/>
    <w:rsid w:val="004214A7"/>
    <w:rsid w:val="00421592"/>
    <w:rsid w:val="00421A3A"/>
    <w:rsid w:val="00423BF4"/>
    <w:rsid w:val="00424BC7"/>
    <w:rsid w:val="00425B86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918CA"/>
    <w:rsid w:val="00495BB3"/>
    <w:rsid w:val="004A0AC1"/>
    <w:rsid w:val="004B3EDF"/>
    <w:rsid w:val="004B7C77"/>
    <w:rsid w:val="004C253F"/>
    <w:rsid w:val="004C4757"/>
    <w:rsid w:val="004C7662"/>
    <w:rsid w:val="004D04CE"/>
    <w:rsid w:val="004D0587"/>
    <w:rsid w:val="004D120E"/>
    <w:rsid w:val="004D1AC2"/>
    <w:rsid w:val="004D1F47"/>
    <w:rsid w:val="004D2856"/>
    <w:rsid w:val="004D2BD7"/>
    <w:rsid w:val="004D314F"/>
    <w:rsid w:val="004D4FCE"/>
    <w:rsid w:val="004D5687"/>
    <w:rsid w:val="004D659B"/>
    <w:rsid w:val="004D6963"/>
    <w:rsid w:val="004E4437"/>
    <w:rsid w:val="004E4A59"/>
    <w:rsid w:val="00510696"/>
    <w:rsid w:val="0051501E"/>
    <w:rsid w:val="0051662D"/>
    <w:rsid w:val="005218D7"/>
    <w:rsid w:val="00522FDC"/>
    <w:rsid w:val="00523911"/>
    <w:rsid w:val="00526D53"/>
    <w:rsid w:val="00527559"/>
    <w:rsid w:val="00530D18"/>
    <w:rsid w:val="00540BE3"/>
    <w:rsid w:val="005423B7"/>
    <w:rsid w:val="0054310E"/>
    <w:rsid w:val="005444E8"/>
    <w:rsid w:val="0054778F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2283"/>
    <w:rsid w:val="005A5FF1"/>
    <w:rsid w:val="005A66A7"/>
    <w:rsid w:val="005C0193"/>
    <w:rsid w:val="005C2856"/>
    <w:rsid w:val="005C486D"/>
    <w:rsid w:val="005C6C26"/>
    <w:rsid w:val="005C6F7E"/>
    <w:rsid w:val="005D0180"/>
    <w:rsid w:val="005D1782"/>
    <w:rsid w:val="005D5076"/>
    <w:rsid w:val="005E3CD9"/>
    <w:rsid w:val="005E4779"/>
    <w:rsid w:val="005E655C"/>
    <w:rsid w:val="005F6B46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4BD"/>
    <w:rsid w:val="00670A74"/>
    <w:rsid w:val="00672166"/>
    <w:rsid w:val="0067449F"/>
    <w:rsid w:val="00676BBD"/>
    <w:rsid w:val="00677D40"/>
    <w:rsid w:val="006902B1"/>
    <w:rsid w:val="006B1257"/>
    <w:rsid w:val="006B5A2A"/>
    <w:rsid w:val="006B610A"/>
    <w:rsid w:val="006B7C12"/>
    <w:rsid w:val="006C0314"/>
    <w:rsid w:val="006C2F9B"/>
    <w:rsid w:val="006C6864"/>
    <w:rsid w:val="006D02F9"/>
    <w:rsid w:val="006D0371"/>
    <w:rsid w:val="006D54E3"/>
    <w:rsid w:val="006D6586"/>
    <w:rsid w:val="006D7498"/>
    <w:rsid w:val="006E2202"/>
    <w:rsid w:val="006E519E"/>
    <w:rsid w:val="006E599F"/>
    <w:rsid w:val="006E6E10"/>
    <w:rsid w:val="006E7907"/>
    <w:rsid w:val="006E7A83"/>
    <w:rsid w:val="006F1B61"/>
    <w:rsid w:val="006F60EA"/>
    <w:rsid w:val="00701367"/>
    <w:rsid w:val="00703BD8"/>
    <w:rsid w:val="00705B8B"/>
    <w:rsid w:val="00707511"/>
    <w:rsid w:val="00710345"/>
    <w:rsid w:val="00710484"/>
    <w:rsid w:val="00717D67"/>
    <w:rsid w:val="007243B9"/>
    <w:rsid w:val="0073046A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3E3"/>
    <w:rsid w:val="00761B66"/>
    <w:rsid w:val="00767CA0"/>
    <w:rsid w:val="00775DBF"/>
    <w:rsid w:val="00776F1F"/>
    <w:rsid w:val="00782EE7"/>
    <w:rsid w:val="00783E56"/>
    <w:rsid w:val="00784DB8"/>
    <w:rsid w:val="007853E8"/>
    <w:rsid w:val="00785970"/>
    <w:rsid w:val="00787528"/>
    <w:rsid w:val="00790FA8"/>
    <w:rsid w:val="007963F7"/>
    <w:rsid w:val="007A2E07"/>
    <w:rsid w:val="007B72A6"/>
    <w:rsid w:val="007C1F6B"/>
    <w:rsid w:val="007C54F3"/>
    <w:rsid w:val="007D4A64"/>
    <w:rsid w:val="007D522B"/>
    <w:rsid w:val="007E30B4"/>
    <w:rsid w:val="007E75CE"/>
    <w:rsid w:val="007F1245"/>
    <w:rsid w:val="007F254C"/>
    <w:rsid w:val="007F3E40"/>
    <w:rsid w:val="007F5E5F"/>
    <w:rsid w:val="007F76DC"/>
    <w:rsid w:val="0080214E"/>
    <w:rsid w:val="00802A18"/>
    <w:rsid w:val="00810AB9"/>
    <w:rsid w:val="008133AE"/>
    <w:rsid w:val="00833697"/>
    <w:rsid w:val="008361E3"/>
    <w:rsid w:val="00842DAE"/>
    <w:rsid w:val="008433A9"/>
    <w:rsid w:val="00844D0B"/>
    <w:rsid w:val="0085000F"/>
    <w:rsid w:val="00852ED2"/>
    <w:rsid w:val="008539F8"/>
    <w:rsid w:val="008541D8"/>
    <w:rsid w:val="00855ACA"/>
    <w:rsid w:val="0086389B"/>
    <w:rsid w:val="00867FEB"/>
    <w:rsid w:val="0087153D"/>
    <w:rsid w:val="008722EB"/>
    <w:rsid w:val="0087549E"/>
    <w:rsid w:val="0087683C"/>
    <w:rsid w:val="0087750B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C2E3E"/>
    <w:rsid w:val="008C5E73"/>
    <w:rsid w:val="008D0FD1"/>
    <w:rsid w:val="008D21AF"/>
    <w:rsid w:val="008D2372"/>
    <w:rsid w:val="008D779F"/>
    <w:rsid w:val="008E0F78"/>
    <w:rsid w:val="008E6248"/>
    <w:rsid w:val="008F265E"/>
    <w:rsid w:val="008F409C"/>
    <w:rsid w:val="008F743B"/>
    <w:rsid w:val="00901497"/>
    <w:rsid w:val="00901FFA"/>
    <w:rsid w:val="00905EA0"/>
    <w:rsid w:val="0090637D"/>
    <w:rsid w:val="00911575"/>
    <w:rsid w:val="0091339A"/>
    <w:rsid w:val="00916D96"/>
    <w:rsid w:val="00920F5D"/>
    <w:rsid w:val="00922269"/>
    <w:rsid w:val="009225B8"/>
    <w:rsid w:val="00927104"/>
    <w:rsid w:val="00930878"/>
    <w:rsid w:val="00935823"/>
    <w:rsid w:val="00941210"/>
    <w:rsid w:val="00943E19"/>
    <w:rsid w:val="00946A6B"/>
    <w:rsid w:val="00954AD2"/>
    <w:rsid w:val="00955FCF"/>
    <w:rsid w:val="00961C20"/>
    <w:rsid w:val="00962B91"/>
    <w:rsid w:val="00967BAE"/>
    <w:rsid w:val="0097309B"/>
    <w:rsid w:val="009746EA"/>
    <w:rsid w:val="00980B45"/>
    <w:rsid w:val="00980ED9"/>
    <w:rsid w:val="009837DE"/>
    <w:rsid w:val="00984DE3"/>
    <w:rsid w:val="009912A8"/>
    <w:rsid w:val="00993A9D"/>
    <w:rsid w:val="00994751"/>
    <w:rsid w:val="009958B2"/>
    <w:rsid w:val="009972BC"/>
    <w:rsid w:val="009A3842"/>
    <w:rsid w:val="009A62B9"/>
    <w:rsid w:val="009A6EEF"/>
    <w:rsid w:val="009B006D"/>
    <w:rsid w:val="009B0DA4"/>
    <w:rsid w:val="009C0381"/>
    <w:rsid w:val="009C43E5"/>
    <w:rsid w:val="009D77AC"/>
    <w:rsid w:val="009E1723"/>
    <w:rsid w:val="009F12D8"/>
    <w:rsid w:val="009F7E79"/>
    <w:rsid w:val="00A00E17"/>
    <w:rsid w:val="00A03E00"/>
    <w:rsid w:val="00A0461F"/>
    <w:rsid w:val="00A05DDF"/>
    <w:rsid w:val="00A07129"/>
    <w:rsid w:val="00A104DA"/>
    <w:rsid w:val="00A1064F"/>
    <w:rsid w:val="00A17C55"/>
    <w:rsid w:val="00A20FB7"/>
    <w:rsid w:val="00A25217"/>
    <w:rsid w:val="00A2611B"/>
    <w:rsid w:val="00A300A5"/>
    <w:rsid w:val="00A414BE"/>
    <w:rsid w:val="00A53539"/>
    <w:rsid w:val="00A54EF9"/>
    <w:rsid w:val="00A60DC8"/>
    <w:rsid w:val="00A634C1"/>
    <w:rsid w:val="00A64D78"/>
    <w:rsid w:val="00A66CE5"/>
    <w:rsid w:val="00A7088E"/>
    <w:rsid w:val="00A71DFE"/>
    <w:rsid w:val="00A7423E"/>
    <w:rsid w:val="00A77786"/>
    <w:rsid w:val="00A77942"/>
    <w:rsid w:val="00A822A4"/>
    <w:rsid w:val="00A82E35"/>
    <w:rsid w:val="00A84CC6"/>
    <w:rsid w:val="00A8714E"/>
    <w:rsid w:val="00A8735F"/>
    <w:rsid w:val="00A87E77"/>
    <w:rsid w:val="00A90C6A"/>
    <w:rsid w:val="00A91A1B"/>
    <w:rsid w:val="00A96620"/>
    <w:rsid w:val="00AA5FF3"/>
    <w:rsid w:val="00AB2740"/>
    <w:rsid w:val="00AB5073"/>
    <w:rsid w:val="00AB566B"/>
    <w:rsid w:val="00AC21DA"/>
    <w:rsid w:val="00AC24B3"/>
    <w:rsid w:val="00AC29BA"/>
    <w:rsid w:val="00AC6F55"/>
    <w:rsid w:val="00AC72FC"/>
    <w:rsid w:val="00AC797D"/>
    <w:rsid w:val="00AD0171"/>
    <w:rsid w:val="00AD0EFC"/>
    <w:rsid w:val="00AE5A78"/>
    <w:rsid w:val="00AF54C4"/>
    <w:rsid w:val="00B02B8D"/>
    <w:rsid w:val="00B053D0"/>
    <w:rsid w:val="00B101C4"/>
    <w:rsid w:val="00B13D76"/>
    <w:rsid w:val="00B23D88"/>
    <w:rsid w:val="00B30447"/>
    <w:rsid w:val="00B336A8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6333"/>
    <w:rsid w:val="00BA7F25"/>
    <w:rsid w:val="00BB434F"/>
    <w:rsid w:val="00BC033F"/>
    <w:rsid w:val="00BC327C"/>
    <w:rsid w:val="00BD4EEF"/>
    <w:rsid w:val="00BD6D0B"/>
    <w:rsid w:val="00BD6E04"/>
    <w:rsid w:val="00BE4DFA"/>
    <w:rsid w:val="00BF0536"/>
    <w:rsid w:val="00BF6BBA"/>
    <w:rsid w:val="00BF70E0"/>
    <w:rsid w:val="00C02410"/>
    <w:rsid w:val="00C04C9C"/>
    <w:rsid w:val="00C0756A"/>
    <w:rsid w:val="00C10A3D"/>
    <w:rsid w:val="00C15C9F"/>
    <w:rsid w:val="00C16631"/>
    <w:rsid w:val="00C167F5"/>
    <w:rsid w:val="00C258E3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05E8"/>
    <w:rsid w:val="00CD5412"/>
    <w:rsid w:val="00CD77B1"/>
    <w:rsid w:val="00CE19F0"/>
    <w:rsid w:val="00CE46C8"/>
    <w:rsid w:val="00CF2991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5FFB"/>
    <w:rsid w:val="00D463AA"/>
    <w:rsid w:val="00D46CDC"/>
    <w:rsid w:val="00D504DF"/>
    <w:rsid w:val="00D5163B"/>
    <w:rsid w:val="00D56E68"/>
    <w:rsid w:val="00D7057B"/>
    <w:rsid w:val="00D77C8C"/>
    <w:rsid w:val="00D87927"/>
    <w:rsid w:val="00D87C2C"/>
    <w:rsid w:val="00D91295"/>
    <w:rsid w:val="00D94B62"/>
    <w:rsid w:val="00D97567"/>
    <w:rsid w:val="00D97938"/>
    <w:rsid w:val="00D97EAD"/>
    <w:rsid w:val="00DA0228"/>
    <w:rsid w:val="00DA1158"/>
    <w:rsid w:val="00DA6034"/>
    <w:rsid w:val="00DB12DF"/>
    <w:rsid w:val="00DB3099"/>
    <w:rsid w:val="00DB45E3"/>
    <w:rsid w:val="00DB496F"/>
    <w:rsid w:val="00DB6EDA"/>
    <w:rsid w:val="00DC316C"/>
    <w:rsid w:val="00DC3FE9"/>
    <w:rsid w:val="00DC577F"/>
    <w:rsid w:val="00DD18F6"/>
    <w:rsid w:val="00DD1ADE"/>
    <w:rsid w:val="00DD281A"/>
    <w:rsid w:val="00DE5FDD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40B8"/>
    <w:rsid w:val="00E579B3"/>
    <w:rsid w:val="00E66F1F"/>
    <w:rsid w:val="00E7045B"/>
    <w:rsid w:val="00E728AD"/>
    <w:rsid w:val="00E76C99"/>
    <w:rsid w:val="00E77255"/>
    <w:rsid w:val="00E77812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05A0"/>
    <w:rsid w:val="00EA292E"/>
    <w:rsid w:val="00EA2EC1"/>
    <w:rsid w:val="00EA5291"/>
    <w:rsid w:val="00EB6C67"/>
    <w:rsid w:val="00EC3223"/>
    <w:rsid w:val="00ED117B"/>
    <w:rsid w:val="00ED4393"/>
    <w:rsid w:val="00ED4D86"/>
    <w:rsid w:val="00EE1405"/>
    <w:rsid w:val="00EE3074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325E"/>
    <w:rsid w:val="00F44D68"/>
    <w:rsid w:val="00F47D4D"/>
    <w:rsid w:val="00F51407"/>
    <w:rsid w:val="00F51AFB"/>
    <w:rsid w:val="00F52B2C"/>
    <w:rsid w:val="00F5450C"/>
    <w:rsid w:val="00F57D7F"/>
    <w:rsid w:val="00F63452"/>
    <w:rsid w:val="00F64A6B"/>
    <w:rsid w:val="00F657D2"/>
    <w:rsid w:val="00F67A13"/>
    <w:rsid w:val="00F740A7"/>
    <w:rsid w:val="00F81DF6"/>
    <w:rsid w:val="00F84E80"/>
    <w:rsid w:val="00F94F00"/>
    <w:rsid w:val="00FA032F"/>
    <w:rsid w:val="00FA48BD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0B3"/>
    <w:rsid w:val="00FE6879"/>
    <w:rsid w:val="00FE7992"/>
    <w:rsid w:val="00FE7FCD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81D857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link w:val="a7"/>
    <w:uiPriority w:val="99"/>
    <w:pPr>
      <w:keepLines/>
      <w:tabs>
        <w:tab w:val="center" w:pos="4320"/>
      </w:tabs>
      <w:jc w:val="center"/>
    </w:pPr>
  </w:style>
  <w:style w:type="paragraph" w:styleId="a8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9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a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annotation reference"/>
    <w:semiHidden/>
    <w:rPr>
      <w:sz w:val="16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page number"/>
    <w:basedOn w:val="a0"/>
  </w:style>
  <w:style w:type="paragraph" w:styleId="af">
    <w:name w:val="header"/>
    <w:basedOn w:val="a"/>
    <w:pPr>
      <w:tabs>
        <w:tab w:val="center" w:pos="4320"/>
      </w:tabs>
    </w:pPr>
  </w:style>
  <w:style w:type="paragraph" w:styleId="af0">
    <w:name w:val="Balloon Text"/>
    <w:basedOn w:val="a"/>
    <w:link w:val="af1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2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3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5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6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FB3B7F"/>
    <w:rPr>
      <w:color w:val="808080"/>
    </w:rPr>
  </w:style>
  <w:style w:type="paragraph" w:styleId="af8">
    <w:name w:val="annotation subject"/>
    <w:basedOn w:val="a4"/>
    <w:next w:val="a4"/>
    <w:link w:val="af9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9">
    <w:name w:val="Тема примечания Знак"/>
    <w:basedOn w:val="a5"/>
    <w:link w:val="af8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a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b">
    <w:name w:val="Title"/>
    <w:basedOn w:val="a"/>
    <w:next w:val="a"/>
    <w:link w:val="afc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e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f">
    <w:name w:val="Subtitle"/>
    <w:basedOn w:val="a"/>
    <w:next w:val="a"/>
    <w:link w:val="aff0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1">
    <w:name w:val="Bibliography"/>
    <w:basedOn w:val="a"/>
    <w:next w:val="a"/>
    <w:uiPriority w:val="37"/>
    <w:unhideWhenUsed/>
    <w:rsid w:val="00741B7B"/>
  </w:style>
  <w:style w:type="character" w:customStyle="1" w:styleId="a7">
    <w:name w:val="Нижний колонтитул Знак"/>
    <w:basedOn w:val="a0"/>
    <w:link w:val="a6"/>
    <w:uiPriority w:val="99"/>
    <w:rsid w:val="00495BB3"/>
    <w:rPr>
      <w:spacing w:val="-2"/>
      <w:sz w:val="22"/>
      <w:szCs w:val="22"/>
      <w:lang w:val="ru-RU" w:eastAsia="ru-RU"/>
    </w:rPr>
  </w:style>
  <w:style w:type="character" w:styleId="aff2">
    <w:name w:val="Emphasis"/>
    <w:basedOn w:val="a0"/>
    <w:qFormat/>
    <w:rsid w:val="00710345"/>
    <w:rPr>
      <w:i/>
      <w:iCs/>
    </w:rPr>
  </w:style>
  <w:style w:type="paragraph" w:styleId="aff3">
    <w:name w:val="Revision"/>
    <w:hidden/>
    <w:uiPriority w:val="99"/>
    <w:semiHidden/>
    <w:rsid w:val="00010662"/>
    <w:rPr>
      <w:spacing w:val="-2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o7planning.org/ru/10399/jsoup-java-html-parser-tutorial" TargetMode="External"/><Relationship Id="rId26" Type="http://schemas.openxmlformats.org/officeDocument/2006/relationships/hyperlink" Target="http://unirest.io/java.html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jsoup.org/apidocs/org/jsoup/nodes/Element.html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habr.com/ru/post/112325/" TargetMode="External"/><Relationship Id="rId47" Type="http://schemas.openxmlformats.org/officeDocument/2006/relationships/hyperlink" Target="https://www.kopikot.ru/" TargetMode="External"/><Relationship Id="rId50" Type="http://schemas.openxmlformats.org/officeDocument/2006/relationships/hyperlink" Target="https://www.newtonsoft.com/json" TargetMode="External"/><Relationship Id="rId55" Type="http://schemas.openxmlformats.org/officeDocument/2006/relationships/hyperlink" Target="https://pythonworld.ru/osnovy/pip.html" TargetMode="External"/><Relationship Id="rId63" Type="http://schemas.openxmlformats.org/officeDocument/2006/relationships/hyperlink" Target="http://pi-code.blogspot.ru/2008/12/1.html" TargetMode="External"/><Relationship Id="rId68" Type="http://schemas.openxmlformats.org/officeDocument/2006/relationships/hyperlink" Target="https://rtfm.co.ua/python-modul-requests/" TargetMode="External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www.kopikot.ru/" TargetMode="External"/><Relationship Id="rId11" Type="http://schemas.openxmlformats.org/officeDocument/2006/relationships/hyperlink" Target="https://letyshops.com/shops" TargetMode="External"/><Relationship Id="rId24" Type="http://schemas.openxmlformats.org/officeDocument/2006/relationships/hyperlink" Target="https://www.guru99.com/find-element-selenium.html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github.com/AngleSharp/AngleSharp" TargetMode="External"/><Relationship Id="rId53" Type="http://schemas.openxmlformats.org/officeDocument/2006/relationships/hyperlink" Target="http://internetka.in.ua/selenium-webdriver-findelement-by/" TargetMode="External"/><Relationship Id="rId58" Type="http://schemas.openxmlformats.org/officeDocument/2006/relationships/hyperlink" Target="https://www.8host.com/blog/web-scraping-s-pomoshhyu-scrapy-i-python-3/" TargetMode="External"/><Relationship Id="rId66" Type="http://schemas.openxmlformats.org/officeDocument/2006/relationships/hyperlink" Target="http://lecturesnet.readthedocs.io/net/requests/python.html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oodlestechnologies.com/blogs/How-To-Navigate-A-URL-Using-Selenium-Web-Driver/" TargetMode="External"/><Relationship Id="rId28" Type="http://schemas.openxmlformats.org/officeDocument/2006/relationships/hyperlink" Target="https://www.codeflow.site/ru/article/unirest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s://github.com/JamesNK/Newtonsoft.Json" TargetMode="External"/><Relationship Id="rId57" Type="http://schemas.openxmlformats.org/officeDocument/2006/relationships/hyperlink" Target="https://lxml.de/elementsoup.html" TargetMode="External"/><Relationship Id="rId61" Type="http://schemas.openxmlformats.org/officeDocument/2006/relationships/hyperlink" Target="https://doc.scrapy.org/en/latest/intro/tutorial.html" TargetMode="External"/><Relationship Id="rId10" Type="http://schemas.openxmlformats.org/officeDocument/2006/relationships/hyperlink" Target="https://habr.com/ru/post/340302/" TargetMode="External"/><Relationship Id="rId19" Type="http://schemas.openxmlformats.org/officeDocument/2006/relationships/hyperlink" Target="https://jsoup.org/apidocs/org/jsoup/Connection.html" TargetMode="External"/><Relationship Id="rId31" Type="http://schemas.openxmlformats.org/officeDocument/2006/relationships/hyperlink" Target="https://www.kopikot.ru/" TargetMode="External"/><Relationship Id="rId44" Type="http://schemas.openxmlformats.org/officeDocument/2006/relationships/hyperlink" Target="https://code.google.com/archive/p/fizzler/" TargetMode="External"/><Relationship Id="rId52" Type="http://schemas.openxmlformats.org/officeDocument/2006/relationships/hyperlink" Target="https://www.guru99.com/find-element-selenium.html" TargetMode="External"/><Relationship Id="rId60" Type="http://schemas.openxmlformats.org/officeDocument/2006/relationships/hyperlink" Target="http://gis-lab.info/qa/scrapy.html" TargetMode="External"/><Relationship Id="rId65" Type="http://schemas.openxmlformats.org/officeDocument/2006/relationships/hyperlink" Target="http://docs.python-requests.org/en/master/user/quickstart/" TargetMode="External"/><Relationship Id="rId73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www.meltwater.com/?uc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kopikot.ru/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cash4brands.ru/" TargetMode="External"/><Relationship Id="rId43" Type="http://schemas.openxmlformats.org/officeDocument/2006/relationships/hyperlink" Target="https://html-agility-pack.net/documentation" TargetMode="External"/><Relationship Id="rId48" Type="http://schemas.openxmlformats.org/officeDocument/2006/relationships/image" Target="media/image16.png"/><Relationship Id="rId56" Type="http://schemas.openxmlformats.org/officeDocument/2006/relationships/hyperlink" Target="https://www.crummy.com/software/BeautifulSoup/bs4/doc/" TargetMode="External"/><Relationship Id="rId64" Type="http://schemas.openxmlformats.org/officeDocument/2006/relationships/hyperlink" Target="https://tyvik.ru/posts/parsing-scrapy/" TargetMode="External"/><Relationship Id="rId69" Type="http://schemas.openxmlformats.org/officeDocument/2006/relationships/image" Target="media/image18.png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www.oodlestechnologies.com/blogs/How-To-Navigate-A-URL-Using-Selenium-Web-Driver/" TargetMode="External"/><Relationship Id="rId72" Type="http://schemas.openxmlformats.org/officeDocument/2006/relationships/chart" Target="charts/chart1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internetka.in.ua/selenium-webdriver-findelement-by/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djbook.ru/ch14s05.html" TargetMode="External"/><Relationship Id="rId46" Type="http://schemas.openxmlformats.org/officeDocument/2006/relationships/hyperlink" Target="https://github.com/jamietre/CsQuery" TargetMode="External"/><Relationship Id="rId59" Type="http://schemas.openxmlformats.org/officeDocument/2006/relationships/hyperlink" Target="http://pythonr.blogspot.com/2015/01/scrapy-linkextractor-rules.html" TargetMode="External"/><Relationship Id="rId67" Type="http://schemas.openxmlformats.org/officeDocument/2006/relationships/image" Target="media/image17.png"/><Relationship Id="rId20" Type="http://schemas.openxmlformats.org/officeDocument/2006/relationships/hyperlink" Target="https://jsoup.org/" TargetMode="External"/><Relationship Id="rId41" Type="http://schemas.openxmlformats.org/officeDocument/2006/relationships/hyperlink" Target="https://habr.com/ru/post/273807/" TargetMode="External"/><Relationship Id="rId54" Type="http://schemas.openxmlformats.org/officeDocument/2006/relationships/hyperlink" Target="https://www.seleniumhq.org/docs/01_introducing_selenium.jsp" TargetMode="External"/><Relationship Id="rId62" Type="http://schemas.openxmlformats.org/officeDocument/2006/relationships/hyperlink" Target="http://setmefirst.ru/blog/web_scraping_chto_eto_takoe_i_s_chem_ego_edyat" TargetMode="External"/><Relationship Id="rId70" Type="http://schemas.openxmlformats.org/officeDocument/2006/relationships/image" Target="media/image19.png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4;&#1086;&#1082;&#1091;&#1084;&#1077;&#1085;&#1090;&#1099;\&#1044;&#1080;&#1087;&#1083;&#1086;&#1084;\Python%20&#1074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парсинга</a:t>
            </a:r>
          </a:p>
        </c:rich>
      </c:tx>
      <c:layout>
        <c:manualLayout>
          <c:xMode val="edge"/>
          <c:yMode val="edge"/>
          <c:x val="0.3373611111111111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6.9262175561388156E-5"/>
                </c:manualLayout>
              </c:layout>
              <c:tx>
                <c:rich>
                  <a:bodyPr/>
                  <a:lstStyle/>
                  <a:p>
                    <a:fld id="{AB0D2BFA-A524-4EBA-A8FE-094DED6997A5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5B3-48DA-8931-1D7D07A50A79}"/>
                </c:ext>
              </c:extLst>
            </c:dLbl>
            <c:dLbl>
              <c:idx val="1"/>
              <c:layout>
                <c:manualLayout>
                  <c:x val="0"/>
                  <c:y val="-4.6988918051911023E-3"/>
                </c:manualLayout>
              </c:layout>
              <c:tx>
                <c:rich>
                  <a:bodyPr/>
                  <a:lstStyle/>
                  <a:p>
                    <a:fld id="{878D1771-F20D-424D-B11B-091D3A8B7982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5B3-48DA-8931-1D7D07A50A79}"/>
                </c:ext>
              </c:extLst>
            </c:dLbl>
            <c:dLbl>
              <c:idx val="2"/>
              <c:layout>
                <c:manualLayout>
                  <c:x val="-2.7777777777777779E-3"/>
                  <c:y val="-1.8587780694079993E-2"/>
                </c:manualLayout>
              </c:layout>
              <c:tx>
                <c:rich>
                  <a:bodyPr/>
                  <a:lstStyle/>
                  <a:p>
                    <a:fld id="{2693F46E-2DED-4A14-ADB9-2DFE500BB7CD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5B3-48DA-8931-1D7D07A50A7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Requests</c:v>
                </c:pt>
                <c:pt idx="1">
                  <c:v>BeautifulSoup</c:v>
                </c:pt>
                <c:pt idx="2">
                  <c:v>Scrapy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19.47</c:v>
                </c:pt>
                <c:pt idx="1">
                  <c:v>9.16</c:v>
                </c:pt>
                <c:pt idx="2">
                  <c:v>8.7100000000000009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B3-48DA-8931-1D7D07A50A7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544314344"/>
        <c:axId val="544314672"/>
      </c:barChart>
      <c:catAx>
        <c:axId val="54431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672"/>
        <c:crosses val="autoZero"/>
        <c:auto val="1"/>
        <c:lblAlgn val="ctr"/>
        <c:lblOffset val="100"/>
        <c:noMultiLvlLbl val="0"/>
      </c:catAx>
      <c:valAx>
        <c:axId val="54431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00D34-D2BF-4E85-B9DD-69295544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181</TotalTime>
  <Pages>71</Pages>
  <Words>9834</Words>
  <Characters>56058</Characters>
  <Application>Microsoft Office Word</Application>
  <DocSecurity>0</DocSecurity>
  <Lines>467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5</cp:revision>
  <dcterms:created xsi:type="dcterms:W3CDTF">2019-05-20T21:30:00Z</dcterms:created>
  <dcterms:modified xsi:type="dcterms:W3CDTF">2019-05-21T12:25:00Z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