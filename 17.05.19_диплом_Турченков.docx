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bookmarkStart w:id="0" w:name="_Hlk478479698"/>
      <w:r w:rsidRPr="00CB7609">
        <w:rPr>
          <w:color w:val="000000" w:themeColor="text1"/>
          <w:spacing w:val="0"/>
          <w:sz w:val="24"/>
          <w:szCs w:val="28"/>
          <w:lang w:eastAsia="zh-CN"/>
        </w:rPr>
        <w:t>Министерство образования и науки Российской Федерации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ФЕДЕРАЛЬНОЕ ГОСУДАРСТВЕННОЕ БЮДЖЕТНОЕ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ОБРАЗОВАТЕЛЬНОЕ УЧРЕЖДЕНИЕ ВЫСШЕГО ОБРАЗОВАНИЯ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«САРАТОВСКИЙ НАЦИОНАЛЬНЫЙ ИССЛЕДОВАТЕЛЬСКИЙ ГОСУДАРСТВЕННЫЙ УНИВЕРСИТЕТ</w:t>
      </w:r>
      <w:r w:rsidR="00A104DA">
        <w:rPr>
          <w:color w:val="000000" w:themeColor="text1"/>
          <w:spacing w:val="0"/>
          <w:sz w:val="24"/>
          <w:szCs w:val="28"/>
          <w:lang w:eastAsia="zh-CN"/>
        </w:rPr>
        <w:t xml:space="preserve"> 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>ИМЕНИ Н.Г.ЧЕРНЫШЕВСКОГО»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 xml:space="preserve">Кафедра </w:t>
      </w:r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>информатики и программирования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6D02F9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8"/>
          <w:szCs w:val="28"/>
          <w:lang w:eastAsia="zh-CN"/>
        </w:rPr>
      </w:pPr>
      <w:r w:rsidRPr="006D02F9">
        <w:rPr>
          <w:b/>
          <w:color w:val="000000" w:themeColor="text1"/>
          <w:spacing w:val="0"/>
          <w:sz w:val="28"/>
          <w:szCs w:val="28"/>
          <w:lang w:eastAsia="zh-CN"/>
        </w:rPr>
        <w:t xml:space="preserve">Анализ методов </w:t>
      </w:r>
      <w:proofErr w:type="spellStart"/>
      <w:r w:rsidRPr="006D02F9">
        <w:rPr>
          <w:b/>
          <w:color w:val="000000" w:themeColor="text1"/>
          <w:spacing w:val="0"/>
          <w:sz w:val="28"/>
          <w:szCs w:val="28"/>
          <w:lang w:eastAsia="zh-CN"/>
        </w:rPr>
        <w:t>парсинга</w:t>
      </w:r>
      <w:proofErr w:type="spellEnd"/>
      <w:r w:rsidRPr="006D02F9">
        <w:rPr>
          <w:b/>
          <w:color w:val="000000" w:themeColor="text1"/>
          <w:spacing w:val="0"/>
          <w:sz w:val="28"/>
          <w:szCs w:val="28"/>
          <w:lang w:eastAsia="zh-CN"/>
        </w:rPr>
        <w:t xml:space="preserve"> сайтов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91339A" w:rsidP="00A54EF9">
      <w:pPr>
        <w:widowControl w:val="0"/>
        <w:tabs>
          <w:tab w:val="clear" w:pos="8640"/>
        </w:tabs>
        <w:suppressAutoHyphens/>
        <w:spacing w:after="0" w:line="360" w:lineRule="auto"/>
        <w:jc w:val="center"/>
        <w:rPr>
          <w:color w:val="000000" w:themeColor="text1"/>
          <w:spacing w:val="0"/>
          <w:sz w:val="24"/>
          <w:szCs w:val="28"/>
          <w:lang w:eastAsia="zh-CN"/>
        </w:rPr>
      </w:pPr>
      <w:r>
        <w:rPr>
          <w:color w:val="000000" w:themeColor="text1"/>
          <w:spacing w:val="0"/>
          <w:sz w:val="24"/>
          <w:szCs w:val="28"/>
          <w:lang w:eastAsia="zh-CN"/>
        </w:rPr>
        <w:t>Дипломная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РАБОТА</w:t>
      </w:r>
    </w:p>
    <w:p w:rsidR="00066B00" w:rsidRPr="00CB7609" w:rsidRDefault="00066B00" w:rsidP="00A54EF9">
      <w:pPr>
        <w:widowControl w:val="0"/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165EA1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студента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</w:t>
      </w:r>
      <w:r w:rsidR="0091339A" w:rsidRPr="0091339A">
        <w:rPr>
          <w:color w:val="000000" w:themeColor="text1"/>
          <w:spacing w:val="0"/>
          <w:sz w:val="24"/>
          <w:szCs w:val="28"/>
          <w:lang w:eastAsia="zh-CN"/>
        </w:rPr>
        <w:t>4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курса </w:t>
      </w:r>
      <w:r w:rsidR="0091339A" w:rsidRPr="00ED117B">
        <w:rPr>
          <w:color w:val="000000" w:themeColor="text1"/>
          <w:spacing w:val="0"/>
          <w:sz w:val="24"/>
          <w:szCs w:val="28"/>
          <w:lang w:eastAsia="zh-CN"/>
        </w:rPr>
        <w:t>4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>41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группы</w:t>
      </w: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165EA1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направления</w:t>
      </w:r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02.03.03 математическое обеспечение и администрирование информационных систем факультета </w:t>
      </w:r>
      <w:proofErr w:type="spellStart"/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>КНиИТ</w:t>
      </w:r>
      <w:proofErr w:type="spellEnd"/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</w:t>
      </w:r>
    </w:p>
    <w:p w:rsidR="00066B00" w:rsidRPr="00CB7609" w:rsidRDefault="009B006D" w:rsidP="00A54EF9">
      <w:pPr>
        <w:tabs>
          <w:tab w:val="clear" w:pos="8640"/>
        </w:tabs>
        <w:suppressAutoHyphens/>
        <w:spacing w:after="0" w:line="360" w:lineRule="auto"/>
        <w:jc w:val="left"/>
        <w:rPr>
          <w:b/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Турченков Павел</w:t>
      </w:r>
      <w:r w:rsidR="00165EA1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Александрович</w:t>
      </w: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b/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Научный руководитель</w:t>
      </w:r>
    </w:p>
    <w:p w:rsidR="00066B00" w:rsidRPr="00CB7609" w:rsidRDefault="00231019" w:rsidP="00C30932">
      <w:pPr>
        <w:tabs>
          <w:tab w:val="clear" w:pos="8640"/>
        </w:tabs>
        <w:suppressAutoHyphens/>
        <w:spacing w:after="0" w:line="360" w:lineRule="auto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Старший преподаватель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       </w:t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 xml:space="preserve">                                         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  <w:t>________________</w:t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 xml:space="preserve">              </w:t>
      </w:r>
      <w:proofErr w:type="spellStart"/>
      <w:r w:rsidR="009B006D" w:rsidRPr="00CB7609">
        <w:rPr>
          <w:color w:val="000000" w:themeColor="text1"/>
          <w:spacing w:val="0"/>
          <w:sz w:val="24"/>
          <w:szCs w:val="28"/>
          <w:lang w:eastAsia="zh-CN"/>
        </w:rPr>
        <w:t>Портенко</w:t>
      </w:r>
      <w:proofErr w:type="spellEnd"/>
      <w:r w:rsidR="009B006D"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М.С.</w:t>
      </w:r>
    </w:p>
    <w:p w:rsidR="00066B00" w:rsidRPr="00CB7609" w:rsidRDefault="00231019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bookmarkStart w:id="1" w:name="_Hlk482462812"/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</w:r>
      <w:r w:rsidR="00C30932">
        <w:rPr>
          <w:color w:val="000000" w:themeColor="text1"/>
          <w:spacing w:val="0"/>
          <w:sz w:val="24"/>
          <w:szCs w:val="28"/>
          <w:lang w:eastAsia="zh-CN"/>
        </w:rPr>
        <w:tab/>
        <w:t xml:space="preserve"> 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>подпись, дата</w:t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</w:r>
      <w:bookmarkEnd w:id="1"/>
      <w:r w:rsidR="00066B00" w:rsidRPr="00CB7609">
        <w:rPr>
          <w:color w:val="000000" w:themeColor="text1"/>
          <w:spacing w:val="0"/>
          <w:sz w:val="24"/>
          <w:szCs w:val="28"/>
          <w:lang w:eastAsia="zh-CN"/>
        </w:rPr>
        <w:tab/>
        <w:t xml:space="preserve">                                             </w:t>
      </w: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</w:p>
    <w:p w:rsidR="00066B00" w:rsidRPr="00CB7609" w:rsidRDefault="00066B00" w:rsidP="00A54EF9">
      <w:pPr>
        <w:tabs>
          <w:tab w:val="clear" w:pos="8640"/>
        </w:tabs>
        <w:suppressAutoHyphens/>
        <w:spacing w:after="0" w:line="360" w:lineRule="auto"/>
        <w:jc w:val="left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 xml:space="preserve">Зав. кафедрой </w:t>
      </w:r>
    </w:p>
    <w:p w:rsidR="00454C7F" w:rsidRDefault="00231019" w:rsidP="00CB7609">
      <w:pPr>
        <w:tabs>
          <w:tab w:val="clear" w:pos="8640"/>
        </w:tabs>
        <w:suppressAutoHyphens/>
        <w:spacing w:after="0" w:line="360" w:lineRule="auto"/>
        <w:rPr>
          <w:color w:val="000000" w:themeColor="text1"/>
          <w:spacing w:val="0"/>
          <w:sz w:val="24"/>
          <w:szCs w:val="28"/>
          <w:lang w:eastAsia="zh-CN"/>
        </w:rPr>
      </w:pPr>
      <w:r w:rsidRPr="00CB7609">
        <w:rPr>
          <w:color w:val="000000" w:themeColor="text1"/>
          <w:spacing w:val="0"/>
          <w:sz w:val="24"/>
          <w:szCs w:val="28"/>
          <w:lang w:eastAsia="zh-CN"/>
        </w:rPr>
        <w:t>Доцент, кандидат физико-математических наук   ____________</w:t>
      </w:r>
      <w:r w:rsidR="00CB7609">
        <w:rPr>
          <w:color w:val="000000" w:themeColor="text1"/>
          <w:spacing w:val="0"/>
          <w:sz w:val="24"/>
          <w:szCs w:val="28"/>
          <w:lang w:eastAsia="zh-CN"/>
        </w:rPr>
        <w:t>_____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 xml:space="preserve">      Огнева М.В</w:t>
      </w:r>
      <w:r w:rsidR="005A66A7" w:rsidRPr="005A66A7">
        <w:rPr>
          <w:color w:val="000000" w:themeColor="text1"/>
          <w:spacing w:val="0"/>
          <w:sz w:val="24"/>
          <w:szCs w:val="28"/>
          <w:lang w:eastAsia="zh-CN"/>
        </w:rPr>
        <w:t>.</w:t>
      </w:r>
      <w:r w:rsidRPr="00994751">
        <w:rPr>
          <w:color w:val="000000" w:themeColor="text1"/>
          <w:spacing w:val="0"/>
          <w:sz w:val="28"/>
          <w:szCs w:val="28"/>
          <w:lang w:eastAsia="zh-CN"/>
        </w:rPr>
        <w:t xml:space="preserve">                                                                    </w:t>
      </w:r>
      <w:r w:rsidR="00066B00" w:rsidRPr="00994751">
        <w:rPr>
          <w:color w:val="000000" w:themeColor="text1"/>
          <w:spacing w:val="0"/>
          <w:sz w:val="28"/>
          <w:szCs w:val="28"/>
          <w:lang w:eastAsia="zh-CN"/>
        </w:rPr>
        <w:tab/>
        <w:t xml:space="preserve">              </w:t>
      </w:r>
      <w:r w:rsidRPr="00994751">
        <w:rPr>
          <w:color w:val="000000" w:themeColor="text1"/>
          <w:spacing w:val="0"/>
          <w:sz w:val="28"/>
          <w:szCs w:val="28"/>
          <w:lang w:eastAsia="zh-CN"/>
        </w:rPr>
        <w:t xml:space="preserve">                           </w:t>
      </w:r>
      <w:r w:rsidR="00CB7609">
        <w:rPr>
          <w:color w:val="000000" w:themeColor="text1"/>
          <w:spacing w:val="0"/>
          <w:sz w:val="28"/>
          <w:szCs w:val="28"/>
          <w:lang w:eastAsia="zh-CN"/>
        </w:rPr>
        <w:t xml:space="preserve">                                         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>подпись, дата</w:t>
      </w:r>
      <w:r w:rsidRPr="00CB7609">
        <w:rPr>
          <w:color w:val="000000" w:themeColor="text1"/>
          <w:spacing w:val="0"/>
          <w:sz w:val="24"/>
          <w:szCs w:val="28"/>
          <w:lang w:eastAsia="zh-CN"/>
        </w:rPr>
        <w:tab/>
      </w:r>
    </w:p>
    <w:p w:rsidR="00292274" w:rsidRPr="00CB7609" w:rsidRDefault="009746EA" w:rsidP="0091339A">
      <w:pPr>
        <w:tabs>
          <w:tab w:val="clear" w:pos="8640"/>
        </w:tabs>
        <w:suppressAutoHyphens/>
        <w:spacing w:after="0" w:line="360" w:lineRule="auto"/>
        <w:ind w:firstLine="680"/>
        <w:jc w:val="center"/>
        <w:rPr>
          <w:color w:val="000000" w:themeColor="text1"/>
          <w:spacing w:val="0"/>
          <w:sz w:val="24"/>
          <w:szCs w:val="28"/>
          <w:lang w:eastAsia="zh-CN"/>
        </w:rPr>
        <w:sectPr w:rsidR="00292274" w:rsidRPr="00CB7609" w:rsidSect="00540BE3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134" w:right="851" w:bottom="1134" w:left="1418" w:header="1440" w:footer="1440" w:gutter="0"/>
          <w:pgNumType w:start="0"/>
          <w:cols w:space="720"/>
          <w:titlePg/>
          <w:docGrid w:linePitch="360"/>
        </w:sectPr>
      </w:pPr>
      <w:r>
        <w:rPr>
          <w:color w:val="000000" w:themeColor="text1"/>
          <w:spacing w:val="0"/>
          <w:sz w:val="24"/>
          <w:szCs w:val="28"/>
          <w:lang w:eastAsia="zh-CN"/>
        </w:rPr>
        <w:t>Саратов 2018</w:t>
      </w:r>
      <w:r w:rsidR="00231019" w:rsidRPr="00CB7609">
        <w:rPr>
          <w:color w:val="000000" w:themeColor="text1"/>
          <w:spacing w:val="0"/>
          <w:sz w:val="24"/>
          <w:szCs w:val="28"/>
          <w:lang w:eastAsia="zh-CN"/>
        </w:rPr>
        <w:tab/>
      </w:r>
    </w:p>
    <w:p w:rsidR="00B57E60" w:rsidRPr="00994751" w:rsidRDefault="00A104DA" w:rsidP="0091339A">
      <w:pPr>
        <w:pStyle w:val="af1"/>
        <w:spacing w:after="0" w:line="360" w:lineRule="auto"/>
        <w:ind w:left="0" w:firstLine="680"/>
        <w:jc w:val="center"/>
        <w:rPr>
          <w:b/>
          <w:color w:val="000000" w:themeColor="text1"/>
          <w:sz w:val="28"/>
          <w:szCs w:val="28"/>
        </w:rPr>
      </w:pPr>
      <w:bookmarkStart w:id="2" w:name="_Hlk478479746"/>
      <w:r>
        <w:rPr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color w:val="000000" w:themeColor="text1"/>
          <w:sz w:val="28"/>
          <w:szCs w:val="28"/>
        </w:rPr>
        <w:id w:val="11948100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07DE1" w:rsidRDefault="00FE7992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r w:rsidRPr="00D2492F">
            <w:rPr>
              <w:color w:val="000000" w:themeColor="text1"/>
              <w:sz w:val="28"/>
              <w:szCs w:val="28"/>
            </w:rPr>
            <w:fldChar w:fldCharType="begin"/>
          </w:r>
          <w:r w:rsidRPr="00D2492F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2492F">
            <w:rPr>
              <w:color w:val="000000" w:themeColor="text1"/>
              <w:sz w:val="28"/>
              <w:szCs w:val="28"/>
            </w:rPr>
            <w:fldChar w:fldCharType="separate"/>
          </w:r>
          <w:hyperlink w:anchor="_Toc9010997" w:history="1">
            <w:r w:rsidR="00107DE1" w:rsidRPr="0059013D">
              <w:rPr>
                <w:rStyle w:val="af3"/>
                <w:noProof/>
              </w:rPr>
              <w:t>Введение</w:t>
            </w:r>
            <w:r w:rsidR="00107DE1">
              <w:rPr>
                <w:noProof/>
                <w:webHidden/>
              </w:rPr>
              <w:tab/>
            </w:r>
            <w:r w:rsidR="00107DE1">
              <w:rPr>
                <w:noProof/>
                <w:webHidden/>
              </w:rPr>
              <w:fldChar w:fldCharType="begin"/>
            </w:r>
            <w:r w:rsidR="00107DE1">
              <w:rPr>
                <w:noProof/>
                <w:webHidden/>
              </w:rPr>
              <w:instrText xml:space="preserve"> PAGEREF _Toc9010997 \h </w:instrText>
            </w:r>
            <w:r w:rsidR="00107DE1">
              <w:rPr>
                <w:noProof/>
                <w:webHidden/>
              </w:rPr>
            </w:r>
            <w:r w:rsidR="00107DE1">
              <w:rPr>
                <w:noProof/>
                <w:webHidden/>
              </w:rPr>
              <w:fldChar w:fldCharType="separate"/>
            </w:r>
            <w:r w:rsidR="00107DE1">
              <w:rPr>
                <w:noProof/>
                <w:webHidden/>
              </w:rPr>
              <w:t>3</w:t>
            </w:r>
            <w:r w:rsidR="00107DE1"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0998" w:history="1">
            <w:r w:rsidRPr="0059013D">
              <w:rPr>
                <w:rStyle w:val="af3"/>
                <w:noProof/>
              </w:rPr>
              <w:t>Описание актуальности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0999" w:history="1">
            <w:r w:rsidRPr="0059013D">
              <w:rPr>
                <w:rStyle w:val="af3"/>
                <w:noProof/>
              </w:rPr>
              <w:t>Отбор библиотек для парсинга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00" w:history="1">
            <w:r w:rsidRPr="0059013D">
              <w:rPr>
                <w:rStyle w:val="af3"/>
                <w:noProof/>
              </w:rPr>
              <w:t xml:space="preserve">Реализация на языке </w:t>
            </w:r>
            <w:r w:rsidRPr="0059013D">
              <w:rPr>
                <w:rStyle w:val="af3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3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01" w:history="1">
            <w:r w:rsidRPr="0059013D">
              <w:rPr>
                <w:rStyle w:val="af3"/>
                <w:b/>
                <w:noProof/>
                <w:lang w:val="en-US"/>
              </w:rPr>
              <w:t>Jsoup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3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02" w:history="1">
            <w:r w:rsidRPr="0059013D">
              <w:rPr>
                <w:rStyle w:val="af3"/>
                <w:b/>
                <w:noProof/>
                <w:lang w:val="en-US"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3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03" w:history="1">
            <w:r w:rsidRPr="0059013D">
              <w:rPr>
                <w:rStyle w:val="af3"/>
                <w:b/>
                <w:noProof/>
                <w:lang w:val="en-US"/>
              </w:rPr>
              <w:t>Unirest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04" w:history="1">
            <w:r w:rsidRPr="0059013D">
              <w:rPr>
                <w:rStyle w:val="af3"/>
                <w:noProof/>
              </w:rPr>
              <w:t xml:space="preserve">Реализация на языке </w:t>
            </w:r>
            <w:r w:rsidRPr="0059013D">
              <w:rPr>
                <w:rStyle w:val="af3"/>
                <w:noProof/>
                <w:lang w:val="en-US"/>
              </w:rPr>
              <w:t>C</w:t>
            </w:r>
            <w:r w:rsidRPr="0059013D">
              <w:rPr>
                <w:rStyle w:val="af3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05" w:history="1">
            <w:r w:rsidRPr="0059013D">
              <w:rPr>
                <w:rStyle w:val="af3"/>
                <w:noProof/>
              </w:rPr>
              <w:t xml:space="preserve">Реализация на языке </w:t>
            </w:r>
            <w:r w:rsidRPr="0059013D">
              <w:rPr>
                <w:rStyle w:val="af3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06" w:history="1">
            <w:r w:rsidRPr="0059013D">
              <w:rPr>
                <w:rStyle w:val="af3"/>
                <w:noProof/>
                <w:lang w:eastAsia="en-US"/>
              </w:rPr>
              <w:t>Сравнение скорости реализаций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07" w:history="1">
            <w:r w:rsidRPr="0059013D">
              <w:rPr>
                <w:rStyle w:val="af3"/>
                <w:noProof/>
                <w:lang w:eastAsia="en-US"/>
              </w:rPr>
              <w:t>Описание визуализации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08" w:history="1">
            <w:r w:rsidRPr="0059013D">
              <w:rPr>
                <w:rStyle w:val="af3"/>
                <w:noProof/>
                <w:lang w:eastAsia="en-US"/>
              </w:rPr>
              <w:t>Описание выхода из специфических ситуаций при парсинге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09" w:history="1">
            <w:r w:rsidRPr="0059013D">
              <w:rPr>
                <w:rStyle w:val="af3"/>
                <w:noProof/>
                <w:lang w:eastAsia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10" w:history="1">
            <w:r w:rsidRPr="0059013D">
              <w:rPr>
                <w:rStyle w:val="af3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11" w:history="1">
            <w:r w:rsidRPr="0059013D">
              <w:rPr>
                <w:rStyle w:val="af3"/>
                <w:noProof/>
              </w:rPr>
              <w:t>Приложение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12" w:history="1">
            <w:r w:rsidRPr="0059013D">
              <w:rPr>
                <w:rStyle w:val="af3"/>
                <w:noProof/>
              </w:rPr>
              <w:t>Приложение 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E1" w:rsidRDefault="00107DE1" w:rsidP="00107DE1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011013" w:history="1">
            <w:r w:rsidRPr="0059013D">
              <w:rPr>
                <w:rStyle w:val="af3"/>
                <w:noProof/>
              </w:rPr>
              <w:t>Приложение 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40" w:rsidRDefault="00FE7992" w:rsidP="00107DE1">
          <w:pPr>
            <w:pStyle w:val="10"/>
            <w:tabs>
              <w:tab w:val="clear" w:pos="7440"/>
              <w:tab w:val="right" w:leader="dot" w:pos="9638"/>
            </w:tabs>
            <w:spacing w:after="0" w:line="240" w:lineRule="auto"/>
            <w:rPr>
              <w:bCs/>
              <w:color w:val="000000" w:themeColor="text1"/>
              <w:sz w:val="28"/>
              <w:szCs w:val="28"/>
            </w:rPr>
          </w:pPr>
          <w:r w:rsidRPr="00D2492F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End w:id="2" w:displacedByCustomXml="prev"/>
    <w:p w:rsidR="00107DE1" w:rsidRPr="00107DE1" w:rsidRDefault="00107DE1" w:rsidP="00107DE1">
      <w:pPr>
        <w:tabs>
          <w:tab w:val="clear" w:pos="8640"/>
        </w:tabs>
        <w:spacing w:after="0" w:line="240" w:lineRule="auto"/>
        <w:jc w:val="left"/>
        <w:rPr>
          <w:b/>
          <w:color w:val="000000" w:themeColor="text1"/>
          <w:sz w:val="36"/>
          <w:szCs w:val="28"/>
        </w:rPr>
      </w:pPr>
      <w:bookmarkStart w:id="3" w:name="_Toc9010997"/>
      <w:r>
        <w:rPr>
          <w:color w:val="000000" w:themeColor="text1"/>
          <w:sz w:val="36"/>
        </w:rPr>
        <w:br w:type="page"/>
      </w:r>
    </w:p>
    <w:p w:rsidR="0091339A" w:rsidRPr="00ED117B" w:rsidRDefault="00B57E60" w:rsidP="00ED117B">
      <w:pPr>
        <w:pStyle w:val="1"/>
        <w:spacing w:before="0" w:after="0" w:line="360" w:lineRule="auto"/>
        <w:ind w:left="0" w:firstLine="680"/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927104">
        <w:rPr>
          <w:rFonts w:ascii="Times New Roman" w:hAnsi="Times New Roman" w:cs="Times New Roman"/>
          <w:color w:val="000000" w:themeColor="text1"/>
          <w:sz w:val="36"/>
        </w:rPr>
        <w:lastRenderedPageBreak/>
        <w:t>Введение</w:t>
      </w:r>
      <w:bookmarkEnd w:id="3"/>
    </w:p>
    <w:p w:rsidR="00FB6EBE" w:rsidRDefault="00FB6EBE" w:rsidP="00ED117B">
      <w:pPr>
        <w:spacing w:after="0" w:line="360" w:lineRule="auto"/>
        <w:ind w:firstLine="680"/>
        <w:rPr>
          <w:b/>
          <w:color w:val="000000" w:themeColor="text1"/>
          <w:sz w:val="28"/>
          <w:szCs w:val="28"/>
        </w:rPr>
      </w:pPr>
      <w:r w:rsidRPr="00994751">
        <w:rPr>
          <w:b/>
          <w:color w:val="000000" w:themeColor="text1"/>
          <w:sz w:val="28"/>
          <w:szCs w:val="28"/>
        </w:rPr>
        <w:br w:type="page"/>
      </w:r>
    </w:p>
    <w:p w:rsidR="00540BE3" w:rsidRPr="00104D6D" w:rsidRDefault="00540BE3" w:rsidP="00540BE3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9010998"/>
      <w:r w:rsidRPr="00104D6D">
        <w:rPr>
          <w:rFonts w:ascii="Times New Roman" w:hAnsi="Times New Roman" w:cs="Times New Roman"/>
          <w:sz w:val="36"/>
          <w:szCs w:val="36"/>
        </w:rPr>
        <w:lastRenderedPageBreak/>
        <w:t>Описание актуальности работы</w:t>
      </w:r>
      <w:bookmarkEnd w:id="4"/>
    </w:p>
    <w:p w:rsidR="00B537BE" w:rsidRPr="00B537BE" w:rsidRDefault="00B537BE" w:rsidP="00B537BE">
      <w:pPr>
        <w:spacing w:after="0" w:line="360" w:lineRule="auto"/>
      </w:pPr>
    </w:p>
    <w:p w:rsidR="00540BE3" w:rsidRDefault="00540BE3" w:rsidP="00540BE3">
      <w:pPr>
        <w:tabs>
          <w:tab w:val="clear" w:pos="8640"/>
        </w:tabs>
        <w:spacing w:after="0" w:line="240" w:lineRule="auto"/>
        <w:jc w:val="left"/>
      </w:pPr>
      <w:r>
        <w:br w:type="page"/>
      </w:r>
    </w:p>
    <w:p w:rsidR="00540BE3" w:rsidRPr="00104D6D" w:rsidRDefault="00540BE3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9010999"/>
      <w:r w:rsidRPr="00104D6D">
        <w:rPr>
          <w:rFonts w:ascii="Times New Roman" w:hAnsi="Times New Roman" w:cs="Times New Roman"/>
          <w:sz w:val="36"/>
          <w:szCs w:val="36"/>
        </w:rPr>
        <w:lastRenderedPageBreak/>
        <w:t xml:space="preserve">Отбор библиотек для </w:t>
      </w:r>
      <w:proofErr w:type="spellStart"/>
      <w:r w:rsidRPr="00104D6D">
        <w:rPr>
          <w:rFonts w:ascii="Times New Roman" w:hAnsi="Times New Roman" w:cs="Times New Roman"/>
          <w:sz w:val="36"/>
          <w:szCs w:val="36"/>
        </w:rPr>
        <w:t>парсинга</w:t>
      </w:r>
      <w:bookmarkEnd w:id="5"/>
      <w:proofErr w:type="spellEnd"/>
    </w:p>
    <w:p w:rsidR="00B537BE" w:rsidRDefault="00B537BE">
      <w:pPr>
        <w:tabs>
          <w:tab w:val="clear" w:pos="8640"/>
        </w:tabs>
        <w:spacing w:after="0" w:line="240" w:lineRule="auto"/>
        <w:jc w:val="left"/>
      </w:pPr>
      <w:r>
        <w:br w:type="page"/>
      </w:r>
    </w:p>
    <w:p w:rsidR="00E77255" w:rsidRPr="00104D6D" w:rsidRDefault="00B537BE" w:rsidP="00A07129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" w:name="_Toc9011000"/>
      <w:r w:rsidRPr="00104D6D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Реализация</w:t>
      </w:r>
      <w:r w:rsidR="0091339A" w:rsidRPr="00104D6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на языке </w:t>
      </w:r>
      <w:r w:rsidR="0091339A" w:rsidRPr="00104D6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Java</w:t>
      </w:r>
      <w:bookmarkEnd w:id="6"/>
    </w:p>
    <w:p w:rsidR="0091339A" w:rsidRDefault="0091339A" w:rsidP="00A07129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</w:t>
      </w:r>
      <w:proofErr w:type="spellStart"/>
      <w:r w:rsidRPr="0091339A">
        <w:rPr>
          <w:sz w:val="28"/>
        </w:rPr>
        <w:t>парсинга</w:t>
      </w:r>
      <w:proofErr w:type="spellEnd"/>
      <w:r w:rsidRPr="0091339A">
        <w:rPr>
          <w:sz w:val="28"/>
        </w:rPr>
        <w:t xml:space="preserve"> контента сайтов на языке </w:t>
      </w:r>
      <w:r w:rsidRPr="0091339A">
        <w:rPr>
          <w:sz w:val="28"/>
          <w:lang w:val="en-US"/>
        </w:rPr>
        <w:t>Java</w:t>
      </w:r>
      <w:r>
        <w:rPr>
          <w:sz w:val="28"/>
        </w:rPr>
        <w:t xml:space="preserve">: библиотека </w:t>
      </w:r>
      <w:proofErr w:type="spellStart"/>
      <w:r>
        <w:rPr>
          <w:sz w:val="28"/>
          <w:lang w:val="en-US"/>
        </w:rPr>
        <w:t>Jsoup</w:t>
      </w:r>
      <w:proofErr w:type="spellEnd"/>
      <w:r w:rsidRPr="0091339A">
        <w:rPr>
          <w:sz w:val="28"/>
        </w:rPr>
        <w:t xml:space="preserve">, </w:t>
      </w:r>
      <w:r>
        <w:rPr>
          <w:sz w:val="28"/>
          <w:lang w:val="en-US"/>
        </w:rPr>
        <w:t>Selenium</w:t>
      </w:r>
      <w:r w:rsidR="00A07129">
        <w:rPr>
          <w:sz w:val="28"/>
        </w:rPr>
        <w:t xml:space="preserve"> и </w:t>
      </w:r>
      <w:proofErr w:type="spellStart"/>
      <w:r w:rsidR="00A07129">
        <w:rPr>
          <w:sz w:val="28"/>
          <w:lang w:val="en-US"/>
        </w:rPr>
        <w:t>Unirest</w:t>
      </w:r>
      <w:proofErr w:type="spellEnd"/>
      <w:r w:rsidR="00A07129" w:rsidRPr="00A07129">
        <w:rPr>
          <w:sz w:val="28"/>
        </w:rPr>
        <w:t>.</w:t>
      </w:r>
    </w:p>
    <w:p w:rsidR="00775DBF" w:rsidRPr="006D02F9" w:rsidRDefault="00775DBF" w:rsidP="00775DBF">
      <w:pPr>
        <w:pStyle w:val="3"/>
        <w:spacing w:after="0"/>
        <w:jc w:val="both"/>
        <w:rPr>
          <w:b/>
          <w:i w:val="0"/>
          <w:sz w:val="28"/>
          <w:szCs w:val="28"/>
        </w:rPr>
      </w:pPr>
      <w:bookmarkStart w:id="7" w:name="_Toc9011001"/>
      <w:proofErr w:type="spellStart"/>
      <w:r w:rsidRPr="00775DBF">
        <w:rPr>
          <w:b/>
          <w:i w:val="0"/>
          <w:sz w:val="28"/>
          <w:szCs w:val="28"/>
          <w:lang w:val="en-US"/>
        </w:rPr>
        <w:t>Jsoup</w:t>
      </w:r>
      <w:bookmarkEnd w:id="7"/>
      <w:proofErr w:type="spellEnd"/>
    </w:p>
    <w:p w:rsidR="00044D2E" w:rsidRDefault="00044D2E" w:rsidP="003E0E84">
      <w:pPr>
        <w:spacing w:after="0" w:line="360" w:lineRule="auto"/>
        <w:ind w:firstLine="680"/>
        <w:rPr>
          <w:sz w:val="28"/>
        </w:rPr>
      </w:pPr>
      <w:proofErr w:type="spellStart"/>
      <w:r w:rsidRPr="00044D2E">
        <w:rPr>
          <w:sz w:val="28"/>
          <w:lang w:val="en-US"/>
        </w:rPr>
        <w:t>Jsoup</w:t>
      </w:r>
      <w:proofErr w:type="spellEnd"/>
      <w:r>
        <w:rPr>
          <w:sz w:val="28"/>
        </w:rPr>
        <w:t xml:space="preserve"> – </w:t>
      </w:r>
      <w:r w:rsidRPr="00044D2E">
        <w:rPr>
          <w:sz w:val="28"/>
        </w:rPr>
        <w:t xml:space="preserve">это библиотека для анализа документа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proofErr w:type="spellStart"/>
      <w:r w:rsidRPr="00044D2E">
        <w:rPr>
          <w:sz w:val="28"/>
          <w:lang w:val="en-US"/>
        </w:rPr>
        <w:t>Jsoup</w:t>
      </w:r>
      <w:proofErr w:type="spellEnd"/>
      <w:r w:rsidRPr="00044D2E">
        <w:rPr>
          <w:sz w:val="28"/>
        </w:rPr>
        <w:t xml:space="preserve"> предоставляет </w:t>
      </w:r>
      <w:r w:rsidRPr="00044D2E">
        <w:rPr>
          <w:sz w:val="28"/>
          <w:lang w:val="en-US"/>
        </w:rPr>
        <w:t>API</w:t>
      </w:r>
      <w:r w:rsidRPr="00044D2E">
        <w:rPr>
          <w:sz w:val="28"/>
        </w:rPr>
        <w:t xml:space="preserve"> для получения и манипулирования данными</w:t>
      </w:r>
      <w:r w:rsidR="00C363A4" w:rsidRPr="00C363A4">
        <w:rPr>
          <w:sz w:val="28"/>
        </w:rPr>
        <w:t xml:space="preserve"> </w:t>
      </w:r>
      <w:r w:rsidR="00C363A4">
        <w:rPr>
          <w:sz w:val="28"/>
        </w:rPr>
        <w:t>взятых либо с помощью</w:t>
      </w:r>
      <w:r w:rsidRPr="00044D2E">
        <w:rPr>
          <w:sz w:val="28"/>
        </w:rPr>
        <w:t xml:space="preserve"> </w:t>
      </w:r>
      <w:r w:rsidRPr="00044D2E">
        <w:rPr>
          <w:sz w:val="28"/>
          <w:lang w:val="en-US"/>
        </w:rPr>
        <w:t>URL</w:t>
      </w:r>
      <w:r w:rsidR="00C363A4">
        <w:rPr>
          <w:sz w:val="28"/>
        </w:rPr>
        <w:t>, либо</w:t>
      </w:r>
      <w:r w:rsidRPr="00044D2E">
        <w:rPr>
          <w:sz w:val="28"/>
        </w:rPr>
        <w:t xml:space="preserve"> из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r>
        <w:rPr>
          <w:sz w:val="28"/>
        </w:rPr>
        <w:t>У этой библиотеки есть</w:t>
      </w:r>
      <w:r w:rsidRPr="00044D2E">
        <w:rPr>
          <w:sz w:val="28"/>
        </w:rPr>
        <w:t xml:space="preserve"> методы похожие на </w:t>
      </w:r>
      <w:r w:rsidRPr="00044D2E">
        <w:rPr>
          <w:sz w:val="28"/>
          <w:lang w:val="en-US"/>
        </w:rPr>
        <w:t>DOM</w:t>
      </w:r>
      <w:r w:rsidRPr="00044D2E">
        <w:rPr>
          <w:sz w:val="28"/>
        </w:rPr>
        <w:t xml:space="preserve">, </w:t>
      </w:r>
      <w:r w:rsidRPr="00044D2E">
        <w:rPr>
          <w:sz w:val="28"/>
          <w:lang w:val="en-US"/>
        </w:rPr>
        <w:t>CSS</w:t>
      </w:r>
      <w:r>
        <w:rPr>
          <w:sz w:val="28"/>
        </w:rPr>
        <w:t xml:space="preserve"> и </w:t>
      </w:r>
      <w:proofErr w:type="spellStart"/>
      <w:r w:rsidRPr="00044D2E">
        <w:rPr>
          <w:sz w:val="28"/>
          <w:lang w:val="en-US"/>
        </w:rPr>
        <w:t>JQuery</w:t>
      </w:r>
      <w:proofErr w:type="spellEnd"/>
      <w:r w:rsidRPr="00044D2E">
        <w:rPr>
          <w:sz w:val="28"/>
        </w:rPr>
        <w:t xml:space="preserve"> </w:t>
      </w:r>
      <w:r>
        <w:rPr>
          <w:sz w:val="28"/>
        </w:rPr>
        <w:t xml:space="preserve">для того, </w:t>
      </w:r>
      <w:r w:rsidRPr="00044D2E">
        <w:rPr>
          <w:sz w:val="28"/>
        </w:rPr>
        <w:t>чтобы получ</w:t>
      </w:r>
      <w:r>
        <w:rPr>
          <w:sz w:val="28"/>
        </w:rPr>
        <w:t>а</w:t>
      </w:r>
      <w:r w:rsidRPr="00044D2E">
        <w:rPr>
          <w:sz w:val="28"/>
        </w:rPr>
        <w:t>ть</w:t>
      </w:r>
      <w:r>
        <w:rPr>
          <w:sz w:val="28"/>
        </w:rPr>
        <w:t xml:space="preserve"> и обрабатывать</w:t>
      </w:r>
      <w:r w:rsidRPr="00044D2E">
        <w:rPr>
          <w:sz w:val="28"/>
        </w:rPr>
        <w:t xml:space="preserve"> данные</w:t>
      </w:r>
      <w:r w:rsidR="00A07129" w:rsidRPr="00A07129">
        <w:rPr>
          <w:sz w:val="28"/>
        </w:rPr>
        <w:t>.</w:t>
      </w:r>
      <w:r>
        <w:rPr>
          <w:sz w:val="28"/>
        </w:rPr>
        <w:t xml:space="preserve"> (</w:t>
      </w:r>
      <w:hyperlink r:id="rId13" w:history="1">
        <w:r>
          <w:rPr>
            <w:rStyle w:val="af3"/>
          </w:rPr>
          <w:t>https://o7</w:t>
        </w:r>
        <w:r>
          <w:rPr>
            <w:rStyle w:val="af3"/>
          </w:rPr>
          <w:t>p</w:t>
        </w:r>
        <w:r>
          <w:rPr>
            <w:rStyle w:val="af3"/>
          </w:rPr>
          <w:t>lann</w:t>
        </w:r>
        <w:r>
          <w:rPr>
            <w:rStyle w:val="af3"/>
          </w:rPr>
          <w:t>i</w:t>
        </w:r>
        <w:r>
          <w:rPr>
            <w:rStyle w:val="af3"/>
          </w:rPr>
          <w:t>ng.org/ru/10399/jsoup-java-html-parser-tutorial</w:t>
        </w:r>
      </w:hyperlink>
      <w:r>
        <w:rPr>
          <w:sz w:val="28"/>
        </w:rPr>
        <w:t>)</w:t>
      </w:r>
    </w:p>
    <w:p w:rsidR="00104D6D" w:rsidRDefault="00104D6D" w:rsidP="00563EE2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</w:t>
      </w:r>
      <w:r w:rsidR="00CA1F6A">
        <w:rPr>
          <w:sz w:val="28"/>
        </w:rPr>
        <w:t xml:space="preserve">с помощью библиотеки </w:t>
      </w:r>
      <w:proofErr w:type="spellStart"/>
      <w:r w:rsidR="00CA1F6A">
        <w:rPr>
          <w:sz w:val="28"/>
          <w:lang w:val="en-US"/>
        </w:rPr>
        <w:t>Jsoup</w:t>
      </w:r>
      <w:proofErr w:type="spellEnd"/>
      <w:r w:rsidR="00CA1F6A" w:rsidRPr="00CA1F6A">
        <w:rPr>
          <w:sz w:val="28"/>
        </w:rPr>
        <w:t xml:space="preserve"> </w:t>
      </w:r>
      <w:r>
        <w:rPr>
          <w:sz w:val="28"/>
        </w:rPr>
        <w:t xml:space="preserve">были использованы следующие </w:t>
      </w:r>
      <w:r w:rsidR="00434025">
        <w:rPr>
          <w:sz w:val="28"/>
        </w:rPr>
        <w:t>методы:</w:t>
      </w:r>
    </w:p>
    <w:p w:rsidR="00AC6F55" w:rsidRPr="00AC6F55" w:rsidRDefault="00C363A4" w:rsidP="00AC6F55">
      <w:pPr>
        <w:spacing w:after="0" w:line="360" w:lineRule="auto"/>
        <w:rPr>
          <w:sz w:val="28"/>
        </w:rPr>
      </w:pPr>
      <w:r w:rsidRPr="00C363A4">
        <w:rPr>
          <w:sz w:val="28"/>
        </w:rPr>
        <w:t>(</w:t>
      </w:r>
      <w:hyperlink r:id="rId14" w:history="1">
        <w:r>
          <w:rPr>
            <w:rStyle w:val="af3"/>
          </w:rPr>
          <w:t>https://jsoup.org/apidocs/org/jsoup/Connection.html</w:t>
        </w:r>
      </w:hyperlink>
      <w:r w:rsidRPr="00C363A4">
        <w:rPr>
          <w:sz w:val="28"/>
        </w:rPr>
        <w:t>)</w:t>
      </w:r>
      <w:r w:rsidR="00AC6F55" w:rsidRPr="00AC6F55">
        <w:rPr>
          <w:sz w:val="28"/>
        </w:rPr>
        <w:t xml:space="preserve"> (</w:t>
      </w:r>
      <w:hyperlink r:id="rId15" w:history="1">
        <w:r w:rsidR="00AC6F55">
          <w:rPr>
            <w:rStyle w:val="af3"/>
          </w:rPr>
          <w:t>https://jsoup.org/</w:t>
        </w:r>
      </w:hyperlink>
      <w:r w:rsidR="00AC6F55" w:rsidRPr="00AC6F55">
        <w:rPr>
          <w:sz w:val="28"/>
        </w:rPr>
        <w:t>)</w:t>
      </w:r>
    </w:p>
    <w:p w:rsidR="00C363A4" w:rsidRPr="00CA1F6A" w:rsidRDefault="00C363A4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connect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url</w:t>
      </w:r>
      <w:proofErr w:type="spellEnd"/>
      <w:r w:rsidRPr="00CA1F6A">
        <w:rPr>
          <w:sz w:val="28"/>
        </w:rPr>
        <w:t>) –</w:t>
      </w:r>
      <w:r w:rsidR="00434025" w:rsidRPr="00CA1F6A">
        <w:rPr>
          <w:sz w:val="28"/>
        </w:rPr>
        <w:t xml:space="preserve"> В качестве входного аргумента требует строку в виде </w:t>
      </w:r>
      <w:r w:rsidR="00434025" w:rsidRPr="00CA1F6A">
        <w:rPr>
          <w:sz w:val="28"/>
          <w:lang w:val="en-US"/>
        </w:rPr>
        <w:t>URL</w:t>
      </w:r>
      <w:r w:rsidR="00434025" w:rsidRPr="00CA1F6A">
        <w:rPr>
          <w:sz w:val="28"/>
        </w:rPr>
        <w:t>. С</w:t>
      </w:r>
      <w:r w:rsidRPr="00CA1F6A">
        <w:rPr>
          <w:sz w:val="28"/>
        </w:rPr>
        <w:t>оздает новый</w:t>
      </w:r>
      <w:r w:rsidR="0045692D">
        <w:rPr>
          <w:sz w:val="28"/>
        </w:rPr>
        <w:t xml:space="preserve"> объект типа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</w:rPr>
        <w:t>Connection</w:t>
      </w:r>
      <w:proofErr w:type="spellEnd"/>
      <w:r w:rsidRPr="00CA1F6A">
        <w:rPr>
          <w:sz w:val="28"/>
        </w:rPr>
        <w:t xml:space="preserve"> для заданного URL, и используется для получения и анализа HTML-страницы;</w:t>
      </w:r>
    </w:p>
    <w:p w:rsidR="00563EE2" w:rsidRPr="00CA1F6A" w:rsidRDefault="00C363A4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get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>) – выполняет GET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C363A4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p</w:t>
      </w:r>
      <w:r w:rsidR="00DB45E3" w:rsidRPr="00CA1F6A">
        <w:rPr>
          <w:sz w:val="28"/>
          <w:lang w:val="en-US"/>
        </w:rPr>
        <w:t>ost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 xml:space="preserve">) – выполняет </w:t>
      </w:r>
      <w:r w:rsidR="00434025" w:rsidRPr="00CA1F6A">
        <w:rPr>
          <w:sz w:val="28"/>
          <w:lang w:val="en-US"/>
        </w:rPr>
        <w:t>POST</w:t>
      </w:r>
      <w:r w:rsidRPr="00CA1F6A">
        <w:rPr>
          <w:sz w:val="28"/>
        </w:rPr>
        <w:t xml:space="preserve">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434025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userAgent</w:t>
      </w:r>
      <w:proofErr w:type="spellEnd"/>
      <w:r w:rsidRPr="00CA1F6A">
        <w:rPr>
          <w:sz w:val="28"/>
        </w:rPr>
        <w:t>​(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userAgent</w:t>
      </w:r>
      <w:proofErr w:type="spellEnd"/>
      <w:r w:rsidRPr="00CA1F6A">
        <w:rPr>
          <w:sz w:val="28"/>
        </w:rPr>
        <w:t xml:space="preserve">) – В качестве входного аргумента требует строку в виде </w:t>
      </w:r>
      <w:r w:rsidR="00DB45E3" w:rsidRPr="00CA1F6A">
        <w:rPr>
          <w:sz w:val="28"/>
        </w:rPr>
        <w:t>агента пользователя, который выглядит следующим образом: «</w:t>
      </w:r>
      <w:proofErr w:type="spellStart"/>
      <w:r w:rsidR="00DB45E3" w:rsidRPr="00CA1F6A">
        <w:rPr>
          <w:sz w:val="28"/>
        </w:rPr>
        <w:t>Mozilla</w:t>
      </w:r>
      <w:proofErr w:type="spellEnd"/>
      <w:r w:rsidR="00DB45E3" w:rsidRPr="00CA1F6A">
        <w:rPr>
          <w:sz w:val="28"/>
        </w:rPr>
        <w:t>/5.0 (</w:t>
      </w:r>
      <w:proofErr w:type="spellStart"/>
      <w:r w:rsidR="00DB45E3" w:rsidRPr="00CA1F6A">
        <w:rPr>
          <w:sz w:val="28"/>
        </w:rPr>
        <w:t>Windows</w:t>
      </w:r>
      <w:proofErr w:type="spellEnd"/>
      <w:r w:rsidR="00DB45E3" w:rsidRPr="00CA1F6A">
        <w:rPr>
          <w:sz w:val="28"/>
        </w:rPr>
        <w:t xml:space="preserve"> NT 6.2; Win64; x64) </w:t>
      </w:r>
      <w:proofErr w:type="spellStart"/>
      <w:r w:rsidR="00DB45E3" w:rsidRPr="00CA1F6A">
        <w:rPr>
          <w:sz w:val="28"/>
        </w:rPr>
        <w:t>AppleWebKit</w:t>
      </w:r>
      <w:proofErr w:type="spellEnd"/>
      <w:r w:rsidR="00DB45E3" w:rsidRPr="00CA1F6A">
        <w:rPr>
          <w:sz w:val="28"/>
        </w:rPr>
        <w:t xml:space="preserve">/537.36 (KHTML, </w:t>
      </w:r>
      <w:proofErr w:type="spellStart"/>
      <w:r w:rsidR="00DB45E3" w:rsidRPr="00CA1F6A">
        <w:rPr>
          <w:sz w:val="28"/>
        </w:rPr>
        <w:t>like</w:t>
      </w:r>
      <w:proofErr w:type="spellEnd"/>
      <w:r w:rsidR="00DB45E3" w:rsidRPr="00CA1F6A">
        <w:rPr>
          <w:sz w:val="28"/>
        </w:rPr>
        <w:t xml:space="preserve"> </w:t>
      </w:r>
      <w:proofErr w:type="spellStart"/>
      <w:r w:rsidR="00DB45E3" w:rsidRPr="00CA1F6A">
        <w:rPr>
          <w:sz w:val="28"/>
        </w:rPr>
        <w:t>Gecko</w:t>
      </w:r>
      <w:proofErr w:type="spellEnd"/>
      <w:r w:rsidR="00DB45E3" w:rsidRPr="00CA1F6A">
        <w:rPr>
          <w:sz w:val="28"/>
        </w:rPr>
        <w:t xml:space="preserve">) </w:t>
      </w:r>
      <w:proofErr w:type="spellStart"/>
      <w:r w:rsidR="00DB45E3" w:rsidRPr="00CA1F6A">
        <w:rPr>
          <w:sz w:val="28"/>
        </w:rPr>
        <w:t>Chrome</w:t>
      </w:r>
      <w:proofErr w:type="spellEnd"/>
      <w:r w:rsidR="00DB45E3" w:rsidRPr="00CA1F6A">
        <w:rPr>
          <w:sz w:val="28"/>
        </w:rPr>
        <w:t xml:space="preserve">/32.0.1667.0 </w:t>
      </w:r>
      <w:proofErr w:type="spellStart"/>
      <w:r w:rsidR="00DB45E3" w:rsidRPr="00CA1F6A">
        <w:rPr>
          <w:sz w:val="28"/>
        </w:rPr>
        <w:t>Safari</w:t>
      </w:r>
      <w:proofErr w:type="spellEnd"/>
      <w:r w:rsidR="00DB45E3" w:rsidRPr="00CA1F6A">
        <w:rPr>
          <w:sz w:val="28"/>
        </w:rPr>
        <w:t>/537.36».</w:t>
      </w:r>
      <w:r w:rsidRPr="00CA1F6A">
        <w:rPr>
          <w:sz w:val="28"/>
        </w:rPr>
        <w:t xml:space="preserve"> </w:t>
      </w:r>
      <w:r w:rsidR="00EB6C67" w:rsidRPr="00CA1F6A">
        <w:rPr>
          <w:sz w:val="28"/>
        </w:rPr>
        <w:t>Данный метод у</w:t>
      </w:r>
      <w:r w:rsidR="00DB45E3" w:rsidRPr="00CA1F6A">
        <w:rPr>
          <w:sz w:val="28"/>
        </w:rPr>
        <w:t>станавливает</w:t>
      </w:r>
      <w:r w:rsidRPr="00CA1F6A">
        <w:rPr>
          <w:sz w:val="28"/>
        </w:rPr>
        <w:t xml:space="preserve"> заголовок запроса агента пользователя</w:t>
      </w:r>
      <w:r w:rsidR="00EB6C67" w:rsidRPr="00CA1F6A">
        <w:rPr>
          <w:sz w:val="28"/>
        </w:rPr>
        <w:t>;</w:t>
      </w:r>
    </w:p>
    <w:p w:rsidR="00EB6C67" w:rsidRPr="00CA1F6A" w:rsidRDefault="00EB6C67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lastRenderedPageBreak/>
        <w:t>parse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) – Анализирует код HTML и возвращает объект </w:t>
      </w:r>
      <w:proofErr w:type="spellStart"/>
      <w:r w:rsidRPr="00CA1F6A">
        <w:rPr>
          <w:sz w:val="28"/>
        </w:rPr>
        <w:t>Document</w:t>
      </w:r>
      <w:proofErr w:type="spellEnd"/>
      <w:r w:rsidRPr="00CA1F6A">
        <w:rPr>
          <w:sz w:val="28"/>
        </w:rPr>
        <w:t>;</w:t>
      </w:r>
    </w:p>
    <w:p w:rsidR="00EB6C67" w:rsidRPr="00CA1F6A" w:rsidRDefault="00EB6C67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 w:rsidRPr="00CA1F6A">
        <w:rPr>
          <w:sz w:val="28"/>
        </w:rPr>
        <w:t>getElementsByClass</w:t>
      </w:r>
      <w:proofErr w:type="spellEnd"/>
      <w:r w:rsidRPr="00CA1F6A">
        <w:rPr>
          <w:sz w:val="28"/>
        </w:rPr>
        <w:t>​(</w:t>
      </w:r>
      <w:proofErr w:type="spellStart"/>
      <w:proofErr w:type="gramEnd"/>
      <w:r w:rsidRPr="00CA1F6A">
        <w:rPr>
          <w:sz w:val="28"/>
        </w:rPr>
        <w:t>String</w:t>
      </w:r>
      <w:proofErr w:type="spellEnd"/>
      <w:r w:rsidRPr="00CA1F6A">
        <w:rPr>
          <w:sz w:val="28"/>
        </w:rPr>
        <w:t xml:space="preserve"> </w:t>
      </w:r>
      <w:proofErr w:type="spellStart"/>
      <w:r w:rsidRPr="00CA1F6A">
        <w:rPr>
          <w:sz w:val="28"/>
        </w:rPr>
        <w:t>className</w:t>
      </w:r>
      <w:proofErr w:type="spellEnd"/>
      <w:r w:rsidRPr="00CA1F6A">
        <w:rPr>
          <w:sz w:val="28"/>
        </w:rPr>
        <w:t xml:space="preserve">) – </w:t>
      </w:r>
      <w:r w:rsidR="00AC6F55" w:rsidRPr="00CA1F6A">
        <w:rPr>
          <w:sz w:val="28"/>
        </w:rPr>
        <w:t xml:space="preserve">В качестве входного аргумента требует строку в виде наименования класса. </w:t>
      </w:r>
      <w:r w:rsidRPr="00CA1F6A">
        <w:rPr>
          <w:sz w:val="28"/>
        </w:rPr>
        <w:t xml:space="preserve">Находит элементы, которые имеют этот </w:t>
      </w:r>
      <w:r w:rsidR="00AC6F55" w:rsidRPr="00CA1F6A">
        <w:rPr>
          <w:sz w:val="28"/>
        </w:rPr>
        <w:t>данный класс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="00AC6F55" w:rsidRPr="00CA1F6A">
        <w:rPr>
          <w:sz w:val="28"/>
        </w:rPr>
        <w:t>;</w:t>
      </w:r>
    </w:p>
    <w:p w:rsidR="00AC6F55" w:rsidRPr="00CA1F6A" w:rsidRDefault="00AC6F55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getElementsByTag</w:t>
      </w:r>
      <w:proofErr w:type="spellEnd"/>
      <w:r w:rsidRPr="00CA1F6A">
        <w:rPr>
          <w:sz w:val="28"/>
        </w:rPr>
        <w:t>​(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tagName</w:t>
      </w:r>
      <w:proofErr w:type="spellEnd"/>
      <w:r w:rsidRPr="00CA1F6A">
        <w:rPr>
          <w:sz w:val="28"/>
        </w:rPr>
        <w:t xml:space="preserve">) – В качестве входного аргумента требует строку в виде наименования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 тэга. Находит элементы, которые имеют этот данный тэг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Pr="00CA1F6A">
        <w:rPr>
          <w:sz w:val="28"/>
        </w:rPr>
        <w:t>;</w:t>
      </w:r>
    </w:p>
    <w:p w:rsidR="00AC6F55" w:rsidRPr="00CA1F6A" w:rsidRDefault="00AC6F55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  <w:lang w:val="en-US"/>
        </w:rPr>
      </w:pPr>
      <w:proofErr w:type="spellStart"/>
      <w:proofErr w:type="gramStart"/>
      <w:r w:rsidRPr="00CA1F6A">
        <w:rPr>
          <w:sz w:val="28"/>
          <w:lang w:val="en-US"/>
        </w:rPr>
        <w:t>attr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key</w:t>
      </w:r>
      <w:r w:rsidRPr="00CA1F6A">
        <w:rPr>
          <w:sz w:val="28"/>
        </w:rPr>
        <w:t>) – В качестве входного аргумента требует строку в виде наименования атрибута тэга. Возвращает содержимое атрибута</w:t>
      </w:r>
      <w:r w:rsidR="009972BC" w:rsidRPr="00CA1F6A">
        <w:rPr>
          <w:sz w:val="28"/>
          <w:lang w:val="en-US"/>
        </w:rPr>
        <w:t>;</w:t>
      </w:r>
    </w:p>
    <w:p w:rsidR="009972BC" w:rsidRPr="00CA1F6A" w:rsidRDefault="009972BC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text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>) – Возвращает текст внутри основного тэга и дочерних элементов</w:t>
      </w:r>
      <w:r w:rsidR="00705B8B" w:rsidRPr="00CA1F6A">
        <w:rPr>
          <w:sz w:val="28"/>
        </w:rPr>
        <w:t>;</w:t>
      </w:r>
    </w:p>
    <w:p w:rsidR="00705B8B" w:rsidRPr="00CA1F6A" w:rsidRDefault="00705B8B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CA1F6A">
        <w:rPr>
          <w:sz w:val="28"/>
          <w:lang w:val="en-US"/>
        </w:rPr>
        <w:t>select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cssQuery</w:t>
      </w:r>
      <w:proofErr w:type="spellEnd"/>
      <w:r w:rsidRPr="00CA1F6A">
        <w:rPr>
          <w:sz w:val="28"/>
        </w:rPr>
        <w:t xml:space="preserve">) – В качестве входного аргумента требует строку в виде </w:t>
      </w:r>
      <w:r w:rsidR="00523911" w:rsidRPr="00CA1F6A">
        <w:rPr>
          <w:sz w:val="28"/>
        </w:rPr>
        <w:t>селектора. Возвращает элементы, которые соответствуют селектору.</w:t>
      </w:r>
    </w:p>
    <w:p w:rsidR="00523911" w:rsidRPr="00CA1F6A" w:rsidRDefault="00523911" w:rsidP="00CA1F6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selectFirst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cssQuery</w:t>
      </w:r>
      <w:proofErr w:type="spellEnd"/>
      <w:r w:rsidRPr="00CA1F6A">
        <w:rPr>
          <w:sz w:val="28"/>
        </w:rPr>
        <w:t xml:space="preserve">) – В качестве входного аргумента требует строку в виде селектора. Возвращает первое соответствие заданному селектору. </w:t>
      </w:r>
      <w:r w:rsidR="00892943" w:rsidRPr="00CA1F6A">
        <w:rPr>
          <w:sz w:val="28"/>
        </w:rPr>
        <w:t xml:space="preserve">Аналогичный результат будет при </w:t>
      </w:r>
      <w:proofErr w:type="gramStart"/>
      <w:r w:rsidR="00892943" w:rsidRPr="00CA1F6A">
        <w:rPr>
          <w:sz w:val="28"/>
          <w:lang w:val="en-US"/>
        </w:rPr>
        <w:t>select</w:t>
      </w:r>
      <w:r w:rsidR="00892943" w:rsidRPr="00CA1F6A">
        <w:rPr>
          <w:sz w:val="28"/>
        </w:rPr>
        <w:t>(</w:t>
      </w:r>
      <w:proofErr w:type="gramEnd"/>
      <w:r w:rsidR="00892943" w:rsidRPr="00CA1F6A">
        <w:rPr>
          <w:sz w:val="28"/>
          <w:lang w:val="en-US"/>
        </w:rPr>
        <w:t>String</w:t>
      </w:r>
      <w:r w:rsidR="00892943" w:rsidRPr="00CA1F6A">
        <w:rPr>
          <w:sz w:val="28"/>
        </w:rPr>
        <w:t xml:space="preserve"> </w:t>
      </w:r>
      <w:proofErr w:type="spellStart"/>
      <w:r w:rsidR="00892943" w:rsidRPr="00CA1F6A">
        <w:rPr>
          <w:sz w:val="28"/>
          <w:lang w:val="en-US"/>
        </w:rPr>
        <w:t>cssQuery</w:t>
      </w:r>
      <w:proofErr w:type="spellEnd"/>
      <w:r w:rsidR="00892943" w:rsidRPr="00CA1F6A">
        <w:rPr>
          <w:sz w:val="28"/>
        </w:rPr>
        <w:t>).</w:t>
      </w:r>
      <w:r w:rsidR="00892943" w:rsidRPr="00CA1F6A">
        <w:rPr>
          <w:sz w:val="28"/>
          <w:lang w:val="en-US"/>
        </w:rPr>
        <w:t>first</w:t>
      </w:r>
      <w:r w:rsidR="00892943" w:rsidRPr="00CA1F6A">
        <w:rPr>
          <w:sz w:val="28"/>
        </w:rPr>
        <w:t>(), но этот вариант менее эффективный, так как первый метод будет искать все совпадения, что будет затратно по времени, и только потом второй метод вернёт первый элемент.</w:t>
      </w:r>
    </w:p>
    <w:p w:rsidR="00523911" w:rsidRPr="00892943" w:rsidRDefault="00523911" w:rsidP="00AC6F55">
      <w:pPr>
        <w:spacing w:after="0" w:line="360" w:lineRule="auto"/>
        <w:ind w:firstLine="680"/>
        <w:rPr>
          <w:sz w:val="28"/>
        </w:rPr>
      </w:pPr>
      <w:r w:rsidRPr="00892943">
        <w:rPr>
          <w:sz w:val="28"/>
        </w:rPr>
        <w:t>(</w:t>
      </w:r>
      <w:hyperlink r:id="rId16" w:anchor="select-java.lang.String-" w:history="1">
        <w:r w:rsidRPr="00523911">
          <w:rPr>
            <w:rStyle w:val="af3"/>
            <w:lang w:val="en-US"/>
          </w:rPr>
          <w:t>https</w:t>
        </w:r>
        <w:r w:rsidRPr="00892943">
          <w:rPr>
            <w:rStyle w:val="af3"/>
          </w:rPr>
          <w:t>://</w:t>
        </w:r>
        <w:proofErr w:type="spellStart"/>
        <w:r w:rsidRPr="00523911">
          <w:rPr>
            <w:rStyle w:val="af3"/>
            <w:lang w:val="en-US"/>
          </w:rPr>
          <w:t>jsoup</w:t>
        </w:r>
        <w:proofErr w:type="spellEnd"/>
        <w:r w:rsidRPr="00892943">
          <w:rPr>
            <w:rStyle w:val="af3"/>
          </w:rPr>
          <w:t>.</w:t>
        </w:r>
        <w:r w:rsidRPr="00523911">
          <w:rPr>
            <w:rStyle w:val="af3"/>
            <w:lang w:val="en-US"/>
          </w:rPr>
          <w:t>org</w:t>
        </w:r>
        <w:r w:rsidRPr="00892943">
          <w:rPr>
            <w:rStyle w:val="af3"/>
          </w:rPr>
          <w:t>/</w:t>
        </w:r>
        <w:proofErr w:type="spellStart"/>
        <w:r w:rsidRPr="00523911">
          <w:rPr>
            <w:rStyle w:val="af3"/>
            <w:lang w:val="en-US"/>
          </w:rPr>
          <w:t>apidocs</w:t>
        </w:r>
        <w:proofErr w:type="spellEnd"/>
        <w:r w:rsidRPr="00892943">
          <w:rPr>
            <w:rStyle w:val="af3"/>
          </w:rPr>
          <w:t>/</w:t>
        </w:r>
        <w:r w:rsidRPr="00523911">
          <w:rPr>
            <w:rStyle w:val="af3"/>
            <w:lang w:val="en-US"/>
          </w:rPr>
          <w:t>org</w:t>
        </w:r>
        <w:r w:rsidRPr="00892943">
          <w:rPr>
            <w:rStyle w:val="af3"/>
          </w:rPr>
          <w:t>/</w:t>
        </w:r>
        <w:proofErr w:type="spellStart"/>
        <w:r w:rsidRPr="00523911">
          <w:rPr>
            <w:rStyle w:val="af3"/>
            <w:lang w:val="en-US"/>
          </w:rPr>
          <w:t>jsoup</w:t>
        </w:r>
        <w:proofErr w:type="spellEnd"/>
        <w:r w:rsidRPr="00892943">
          <w:rPr>
            <w:rStyle w:val="af3"/>
          </w:rPr>
          <w:t>/</w:t>
        </w:r>
        <w:r w:rsidRPr="00523911">
          <w:rPr>
            <w:rStyle w:val="af3"/>
            <w:lang w:val="en-US"/>
          </w:rPr>
          <w:t>nodes</w:t>
        </w:r>
        <w:r w:rsidRPr="00892943">
          <w:rPr>
            <w:rStyle w:val="af3"/>
          </w:rPr>
          <w:t>/</w:t>
        </w:r>
        <w:r w:rsidRPr="00523911">
          <w:rPr>
            <w:rStyle w:val="af3"/>
            <w:lang w:val="en-US"/>
          </w:rPr>
          <w:t>Element</w:t>
        </w:r>
        <w:r w:rsidRPr="00892943">
          <w:rPr>
            <w:rStyle w:val="af3"/>
          </w:rPr>
          <w:t>.</w:t>
        </w:r>
        <w:r w:rsidRPr="00523911">
          <w:rPr>
            <w:rStyle w:val="af3"/>
            <w:lang w:val="en-US"/>
          </w:rPr>
          <w:t>html</w:t>
        </w:r>
        <w:r w:rsidRPr="00892943">
          <w:rPr>
            <w:rStyle w:val="af3"/>
          </w:rPr>
          <w:t>#</w:t>
        </w:r>
        <w:r w:rsidRPr="00523911">
          <w:rPr>
            <w:rStyle w:val="af3"/>
            <w:lang w:val="en-US"/>
          </w:rPr>
          <w:t>select</w:t>
        </w:r>
        <w:r w:rsidRPr="00892943">
          <w:rPr>
            <w:rStyle w:val="af3"/>
          </w:rPr>
          <w:t>-</w:t>
        </w:r>
        <w:r w:rsidRPr="00523911">
          <w:rPr>
            <w:rStyle w:val="af3"/>
            <w:lang w:val="en-US"/>
          </w:rPr>
          <w:t>java</w:t>
        </w:r>
        <w:r w:rsidRPr="00892943">
          <w:rPr>
            <w:rStyle w:val="af3"/>
          </w:rPr>
          <w:t>.</w:t>
        </w:r>
        <w:proofErr w:type="spellStart"/>
        <w:r w:rsidRPr="00523911">
          <w:rPr>
            <w:rStyle w:val="af3"/>
            <w:lang w:val="en-US"/>
          </w:rPr>
          <w:t>lang</w:t>
        </w:r>
        <w:proofErr w:type="spellEnd"/>
        <w:r w:rsidRPr="00892943">
          <w:rPr>
            <w:rStyle w:val="af3"/>
          </w:rPr>
          <w:t>.</w:t>
        </w:r>
        <w:r w:rsidRPr="00523911">
          <w:rPr>
            <w:rStyle w:val="af3"/>
            <w:lang w:val="en-US"/>
          </w:rPr>
          <w:t>String</w:t>
        </w:r>
        <w:r w:rsidRPr="00892943">
          <w:rPr>
            <w:rStyle w:val="af3"/>
          </w:rPr>
          <w:t>-</w:t>
        </w:r>
      </w:hyperlink>
      <w:r w:rsidRPr="00892943">
        <w:rPr>
          <w:sz w:val="28"/>
        </w:rPr>
        <w:t>)</w:t>
      </w:r>
    </w:p>
    <w:p w:rsidR="008F409C" w:rsidRPr="009E1723" w:rsidRDefault="00104D6D" w:rsidP="003E0E84">
      <w:pPr>
        <w:spacing w:after="0" w:line="360" w:lineRule="auto"/>
        <w:ind w:firstLine="680"/>
        <w:rPr>
          <w:sz w:val="28"/>
        </w:rPr>
      </w:pPr>
      <w:bookmarkStart w:id="8" w:name="_Hlk9012872"/>
      <w:r>
        <w:rPr>
          <w:sz w:val="28"/>
        </w:rPr>
        <w:t>П</w:t>
      </w:r>
      <w:r w:rsidR="00F67A13">
        <w:rPr>
          <w:sz w:val="28"/>
        </w:rPr>
        <w:t xml:space="preserve">ри построении логики </w:t>
      </w:r>
      <w:proofErr w:type="spellStart"/>
      <w:r w:rsidR="00F67A13">
        <w:rPr>
          <w:sz w:val="28"/>
        </w:rPr>
        <w:t>парсинга</w:t>
      </w:r>
      <w:proofErr w:type="spellEnd"/>
      <w:r w:rsidR="00F67A13">
        <w:rPr>
          <w:sz w:val="28"/>
        </w:rPr>
        <w:t xml:space="preserve"> сайта использовал</w:t>
      </w:r>
      <w:r>
        <w:rPr>
          <w:sz w:val="28"/>
        </w:rPr>
        <w:t>а</w:t>
      </w:r>
      <w:r w:rsidR="00F67A13">
        <w:rPr>
          <w:sz w:val="28"/>
        </w:rPr>
        <w:t>с</w:t>
      </w:r>
      <w:r>
        <w:rPr>
          <w:sz w:val="28"/>
        </w:rPr>
        <w:t>ь панель разработчика</w:t>
      </w:r>
      <w:r w:rsidR="00F67A13">
        <w:rPr>
          <w:sz w:val="28"/>
        </w:rPr>
        <w:t xml:space="preserve"> </w:t>
      </w:r>
      <w:r w:rsidR="009E1723">
        <w:rPr>
          <w:sz w:val="28"/>
        </w:rPr>
        <w:t xml:space="preserve">в </w:t>
      </w:r>
      <w:r w:rsidR="00F67A13">
        <w:rPr>
          <w:sz w:val="28"/>
        </w:rPr>
        <w:t>браузер</w:t>
      </w:r>
      <w:r w:rsidR="009E1723">
        <w:rPr>
          <w:sz w:val="28"/>
        </w:rPr>
        <w:t>е</w:t>
      </w:r>
      <w:r w:rsidR="00F67A13">
        <w:rPr>
          <w:sz w:val="28"/>
        </w:rPr>
        <w:t xml:space="preserve"> </w:t>
      </w:r>
      <w:r w:rsidR="00F67A13">
        <w:rPr>
          <w:sz w:val="28"/>
          <w:lang w:val="en-US"/>
        </w:rPr>
        <w:t>Google</w:t>
      </w:r>
      <w:r w:rsidR="00F67A13" w:rsidRPr="00F67A13">
        <w:rPr>
          <w:sz w:val="28"/>
        </w:rPr>
        <w:t xml:space="preserve"> </w:t>
      </w:r>
      <w:r w:rsidR="00F67A13">
        <w:rPr>
          <w:sz w:val="28"/>
          <w:lang w:val="en-US"/>
        </w:rPr>
        <w:t>Chrome</w:t>
      </w:r>
      <w:r w:rsidR="00B51DE7">
        <w:rPr>
          <w:sz w:val="28"/>
        </w:rPr>
        <w:t>, ч</w:t>
      </w:r>
      <w:r w:rsidR="00F67A13">
        <w:rPr>
          <w:sz w:val="28"/>
        </w:rPr>
        <w:t>тобы не писать селектор</w:t>
      </w:r>
      <w:r w:rsidR="00B51DE7">
        <w:rPr>
          <w:sz w:val="28"/>
        </w:rPr>
        <w:t xml:space="preserve">ы или </w:t>
      </w:r>
      <w:r w:rsidR="00B51DE7">
        <w:rPr>
          <w:sz w:val="28"/>
          <w:lang w:val="en-US"/>
        </w:rPr>
        <w:t>XPath</w:t>
      </w:r>
      <w:r w:rsidR="00F67A13">
        <w:rPr>
          <w:sz w:val="28"/>
        </w:rPr>
        <w:t xml:space="preserve"> само</w:t>
      </w:r>
      <w:r w:rsidR="00B51DE7">
        <w:rPr>
          <w:sz w:val="28"/>
        </w:rPr>
        <w:t>стоятельно</w:t>
      </w:r>
      <w:r w:rsidR="00B51DE7" w:rsidRPr="00B51DE7">
        <w:rPr>
          <w:sz w:val="28"/>
        </w:rPr>
        <w:t>.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lastRenderedPageBreak/>
        <w:t xml:space="preserve">Использование возможностей панели разработчика в браузере </w:t>
      </w:r>
      <w:r w:rsidR="009E1723">
        <w:rPr>
          <w:sz w:val="28"/>
          <w:lang w:val="en-US"/>
        </w:rPr>
        <w:t>Google</w:t>
      </w:r>
      <w:r w:rsidR="009E1723" w:rsidRPr="009E1723">
        <w:rPr>
          <w:sz w:val="28"/>
        </w:rPr>
        <w:t xml:space="preserve"> </w:t>
      </w:r>
      <w:r w:rsidR="009E1723">
        <w:rPr>
          <w:sz w:val="28"/>
          <w:lang w:val="en-US"/>
        </w:rPr>
        <w:t>Chrome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t>изображено на</w:t>
      </w:r>
      <w:r w:rsidR="0051501E">
        <w:rPr>
          <w:sz w:val="28"/>
        </w:rPr>
        <w:t xml:space="preserve"> </w:t>
      </w:r>
      <w:r w:rsidR="0051501E" w:rsidRPr="0051501E">
        <w:rPr>
          <w:sz w:val="28"/>
        </w:rPr>
        <w:fldChar w:fldCharType="begin"/>
      </w:r>
      <w:r w:rsidR="0051501E" w:rsidRPr="0051501E">
        <w:rPr>
          <w:sz w:val="28"/>
        </w:rPr>
        <w:instrText xml:space="preserve"> REF _Ref9013033 \h </w:instrText>
      </w:r>
      <w:r w:rsidR="0051501E" w:rsidRPr="0051501E">
        <w:rPr>
          <w:sz w:val="28"/>
        </w:rPr>
      </w:r>
      <w:r w:rsidR="0051501E" w:rsidRPr="0051501E">
        <w:rPr>
          <w:sz w:val="28"/>
        </w:rPr>
        <w:instrText xml:space="preserve"> \* MERGEFORMAT </w:instrText>
      </w:r>
      <w:r w:rsidR="0051501E" w:rsidRPr="0051501E">
        <w:rPr>
          <w:sz w:val="28"/>
        </w:rPr>
        <w:fldChar w:fldCharType="separate"/>
      </w:r>
      <w:r w:rsidR="0051501E" w:rsidRPr="0051501E">
        <w:rPr>
          <w:sz w:val="28"/>
          <w:szCs w:val="28"/>
        </w:rPr>
        <w:t>Ри</w:t>
      </w:r>
      <w:r w:rsidR="0051501E" w:rsidRPr="0051501E">
        <w:rPr>
          <w:sz w:val="28"/>
          <w:szCs w:val="28"/>
        </w:rPr>
        <w:t>с</w:t>
      </w:r>
      <w:r w:rsidR="0051501E" w:rsidRPr="0051501E">
        <w:rPr>
          <w:sz w:val="28"/>
          <w:szCs w:val="28"/>
        </w:rPr>
        <w:t>у</w:t>
      </w:r>
      <w:r w:rsidR="0051501E" w:rsidRPr="0051501E">
        <w:rPr>
          <w:sz w:val="28"/>
          <w:szCs w:val="28"/>
        </w:rPr>
        <w:t>н</w:t>
      </w:r>
      <w:r w:rsidR="0051501E">
        <w:rPr>
          <w:sz w:val="28"/>
          <w:szCs w:val="28"/>
        </w:rPr>
        <w:t>ке</w:t>
      </w:r>
      <w:r w:rsidR="0051501E" w:rsidRPr="0051501E">
        <w:rPr>
          <w:sz w:val="28"/>
          <w:szCs w:val="28"/>
        </w:rPr>
        <w:t xml:space="preserve"> </w:t>
      </w:r>
      <w:r w:rsidR="0051501E" w:rsidRPr="0051501E">
        <w:rPr>
          <w:noProof/>
          <w:sz w:val="28"/>
          <w:szCs w:val="28"/>
        </w:rPr>
        <w:t>1</w:t>
      </w:r>
      <w:r w:rsidR="0051501E" w:rsidRPr="0051501E">
        <w:rPr>
          <w:sz w:val="28"/>
        </w:rPr>
        <w:fldChar w:fldCharType="end"/>
      </w:r>
      <w:r w:rsidR="009E1723" w:rsidRPr="0051501E">
        <w:rPr>
          <w:sz w:val="28"/>
        </w:rPr>
        <w:t>.</w:t>
      </w:r>
    </w:p>
    <w:bookmarkEnd w:id="8"/>
    <w:p w:rsidR="00B51DE7" w:rsidRDefault="00F67A13" w:rsidP="00B51DE7">
      <w:pPr>
        <w:keepNext/>
        <w:spacing w:after="0" w:line="360" w:lineRule="auto"/>
        <w:ind w:firstLine="680"/>
        <w:jc w:val="center"/>
      </w:pPr>
      <w:r>
        <w:rPr>
          <w:noProof/>
          <w:sz w:val="28"/>
        </w:rPr>
        <w:drawing>
          <wp:inline distT="0" distB="0" distL="0" distR="0">
            <wp:extent cx="4229100" cy="32083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" r="1755"/>
                    <a:stretch/>
                  </pic:blipFill>
                  <pic:spPr bwMode="auto">
                    <a:xfrm>
                      <a:off x="0" y="0"/>
                      <a:ext cx="4259254" cy="32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723" w:rsidRPr="009E1723" w:rsidRDefault="00B51DE7" w:rsidP="009E1723">
      <w:pPr>
        <w:pStyle w:val="af2"/>
        <w:spacing w:line="480" w:lineRule="auto"/>
        <w:jc w:val="center"/>
        <w:rPr>
          <w:i w:val="0"/>
          <w:color w:val="auto"/>
          <w:sz w:val="28"/>
          <w:szCs w:val="28"/>
          <w:lang w:val="en-US"/>
        </w:rPr>
      </w:pPr>
      <w:bookmarkStart w:id="9" w:name="_Ref9013023"/>
      <w:bookmarkStart w:id="10" w:name="_Ref9013033"/>
      <w:r w:rsidRPr="00B51DE7">
        <w:rPr>
          <w:i w:val="0"/>
          <w:color w:val="auto"/>
          <w:sz w:val="28"/>
          <w:szCs w:val="28"/>
        </w:rPr>
        <w:t xml:space="preserve">Рисунок </w:t>
      </w:r>
      <w:r w:rsidRPr="00B51DE7">
        <w:rPr>
          <w:i w:val="0"/>
          <w:color w:val="auto"/>
          <w:sz w:val="28"/>
          <w:szCs w:val="28"/>
        </w:rPr>
        <w:fldChar w:fldCharType="begin"/>
      </w:r>
      <w:r w:rsidRPr="00B51DE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51DE7">
        <w:rPr>
          <w:i w:val="0"/>
          <w:color w:val="auto"/>
          <w:sz w:val="28"/>
          <w:szCs w:val="28"/>
        </w:rPr>
        <w:fldChar w:fldCharType="separate"/>
      </w:r>
      <w:r w:rsidRPr="00B51DE7">
        <w:rPr>
          <w:i w:val="0"/>
          <w:noProof/>
          <w:color w:val="auto"/>
          <w:sz w:val="28"/>
          <w:szCs w:val="28"/>
        </w:rPr>
        <w:t>1</w:t>
      </w:r>
      <w:r w:rsidRPr="00B51DE7">
        <w:rPr>
          <w:i w:val="0"/>
          <w:color w:val="auto"/>
          <w:sz w:val="28"/>
          <w:szCs w:val="28"/>
        </w:rPr>
        <w:fldChar w:fldCharType="end"/>
      </w:r>
      <w:bookmarkEnd w:id="10"/>
      <w:r w:rsidRPr="00B51DE7">
        <w:rPr>
          <w:i w:val="0"/>
          <w:color w:val="auto"/>
          <w:sz w:val="28"/>
          <w:szCs w:val="28"/>
        </w:rPr>
        <w:t xml:space="preserve"> </w:t>
      </w:r>
      <w:r w:rsidR="009E1723">
        <w:rPr>
          <w:i w:val="0"/>
          <w:color w:val="auto"/>
          <w:sz w:val="28"/>
          <w:szCs w:val="28"/>
        </w:rPr>
        <w:t>–</w:t>
      </w:r>
      <w:r w:rsidRPr="00B51DE7">
        <w:rPr>
          <w:i w:val="0"/>
          <w:color w:val="auto"/>
          <w:sz w:val="28"/>
          <w:szCs w:val="28"/>
        </w:rPr>
        <w:t xml:space="preserve"> использование возможностей панели разработчика в </w:t>
      </w:r>
      <w:r w:rsidRPr="00B51DE7">
        <w:rPr>
          <w:i w:val="0"/>
          <w:color w:val="auto"/>
          <w:sz w:val="28"/>
          <w:szCs w:val="28"/>
          <w:lang w:val="en-US"/>
        </w:rPr>
        <w:t>Google</w:t>
      </w:r>
      <w:r w:rsidRPr="00B51DE7">
        <w:rPr>
          <w:i w:val="0"/>
          <w:color w:val="auto"/>
          <w:sz w:val="28"/>
          <w:szCs w:val="28"/>
        </w:rPr>
        <w:t xml:space="preserve"> </w:t>
      </w:r>
      <w:r w:rsidRPr="00B51DE7">
        <w:rPr>
          <w:i w:val="0"/>
          <w:color w:val="auto"/>
          <w:sz w:val="28"/>
          <w:szCs w:val="28"/>
          <w:lang w:val="en-US"/>
        </w:rPr>
        <w:t>Chrome</w:t>
      </w:r>
      <w:bookmarkEnd w:id="9"/>
    </w:p>
    <w:p w:rsidR="00421A3A" w:rsidRDefault="00421A3A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Плюсы библиотеки </w:t>
      </w:r>
      <w:proofErr w:type="spellStart"/>
      <w:r w:rsidR="009E1723" w:rsidRPr="009E1723">
        <w:rPr>
          <w:sz w:val="28"/>
        </w:rPr>
        <w:t>Jsoup</w:t>
      </w:r>
      <w:proofErr w:type="spellEnd"/>
      <w:r>
        <w:rPr>
          <w:sz w:val="28"/>
        </w:rPr>
        <w:t>:</w:t>
      </w:r>
    </w:p>
    <w:p w:rsidR="00421A3A" w:rsidRPr="00421A3A" w:rsidRDefault="009E1723" w:rsidP="00421A3A">
      <w:pPr>
        <w:pStyle w:val="af1"/>
        <w:numPr>
          <w:ilvl w:val="0"/>
          <w:numId w:val="22"/>
        </w:numPr>
        <w:spacing w:after="0" w:line="360" w:lineRule="auto"/>
        <w:rPr>
          <w:sz w:val="28"/>
        </w:rPr>
      </w:pPr>
      <w:r w:rsidRPr="00421A3A">
        <w:rPr>
          <w:sz w:val="28"/>
        </w:rPr>
        <w:t>является интуитивно понятной библиотекой, которой легко пользоваться</w:t>
      </w:r>
      <w:r w:rsidR="00421A3A" w:rsidRPr="00421A3A">
        <w:rPr>
          <w:sz w:val="28"/>
        </w:rPr>
        <w:t>;</w:t>
      </w:r>
    </w:p>
    <w:p w:rsidR="00421A3A" w:rsidRPr="00421A3A" w:rsidRDefault="00421A3A" w:rsidP="00421A3A">
      <w:pPr>
        <w:pStyle w:val="af1"/>
        <w:numPr>
          <w:ilvl w:val="0"/>
          <w:numId w:val="22"/>
        </w:numPr>
        <w:spacing w:after="0" w:line="360" w:lineRule="auto"/>
        <w:rPr>
          <w:sz w:val="28"/>
        </w:rPr>
      </w:pPr>
      <w:r w:rsidRPr="00421A3A">
        <w:rPr>
          <w:sz w:val="28"/>
        </w:rPr>
        <w:t xml:space="preserve">содержит </w:t>
      </w:r>
      <w:r w:rsidR="009E1723" w:rsidRPr="00421A3A">
        <w:rPr>
          <w:sz w:val="28"/>
        </w:rPr>
        <w:t xml:space="preserve">множество методов, которые облегчают </w:t>
      </w:r>
      <w:proofErr w:type="spellStart"/>
      <w:r w:rsidR="009E1723" w:rsidRPr="00421A3A">
        <w:rPr>
          <w:sz w:val="28"/>
        </w:rPr>
        <w:t>парсинг</w:t>
      </w:r>
      <w:proofErr w:type="spellEnd"/>
      <w:r w:rsidR="009E1723" w:rsidRPr="00421A3A">
        <w:rPr>
          <w:sz w:val="28"/>
        </w:rPr>
        <w:t xml:space="preserve"> сайтов</w:t>
      </w:r>
      <w:r w:rsidRPr="00421A3A">
        <w:rPr>
          <w:sz w:val="28"/>
        </w:rPr>
        <w:t>;</w:t>
      </w:r>
    </w:p>
    <w:p w:rsidR="009E1723" w:rsidRPr="00421A3A" w:rsidRDefault="00421A3A" w:rsidP="00421A3A">
      <w:pPr>
        <w:pStyle w:val="af1"/>
        <w:numPr>
          <w:ilvl w:val="0"/>
          <w:numId w:val="22"/>
        </w:numPr>
        <w:spacing w:after="0" w:line="360" w:lineRule="auto"/>
        <w:rPr>
          <w:sz w:val="28"/>
        </w:rPr>
      </w:pPr>
      <w:r w:rsidRPr="00421A3A">
        <w:rPr>
          <w:sz w:val="28"/>
        </w:rPr>
        <w:t xml:space="preserve">присутствует имитация пользователя через </w:t>
      </w:r>
      <w:proofErr w:type="spellStart"/>
      <w:r w:rsidRPr="00421A3A">
        <w:rPr>
          <w:sz w:val="28"/>
          <w:lang w:val="en-US"/>
        </w:rPr>
        <w:t>userAgent</w:t>
      </w:r>
      <w:proofErr w:type="spellEnd"/>
      <w:r w:rsidRPr="00421A3A">
        <w:rPr>
          <w:sz w:val="28"/>
        </w:rPr>
        <w:t>;</w:t>
      </w:r>
    </w:p>
    <w:p w:rsidR="00421A3A" w:rsidRPr="00421A3A" w:rsidRDefault="00421A3A" w:rsidP="00421A3A">
      <w:pPr>
        <w:pStyle w:val="af1"/>
        <w:numPr>
          <w:ilvl w:val="0"/>
          <w:numId w:val="22"/>
        </w:numPr>
        <w:spacing w:after="0" w:line="360" w:lineRule="auto"/>
        <w:rPr>
          <w:sz w:val="28"/>
        </w:rPr>
      </w:pPr>
      <w:r w:rsidRPr="00421A3A">
        <w:rPr>
          <w:sz w:val="28"/>
        </w:rPr>
        <w:t xml:space="preserve">имеется возможность взаимодействия с </w:t>
      </w:r>
      <w:r w:rsidRPr="00421A3A">
        <w:rPr>
          <w:sz w:val="28"/>
          <w:lang w:val="en-US"/>
        </w:rPr>
        <w:t>cookies</w:t>
      </w:r>
      <w:r w:rsidRPr="00421A3A">
        <w:rPr>
          <w:sz w:val="28"/>
        </w:rPr>
        <w:t>.</w:t>
      </w:r>
    </w:p>
    <w:p w:rsidR="009E1723" w:rsidRDefault="00BF0536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Минусы библиотеки </w:t>
      </w:r>
      <w:proofErr w:type="spellStart"/>
      <w:r>
        <w:rPr>
          <w:sz w:val="28"/>
          <w:lang w:val="en-US"/>
        </w:rPr>
        <w:t>Jsoup</w:t>
      </w:r>
      <w:proofErr w:type="spellEnd"/>
      <w:r w:rsidR="009E1723">
        <w:rPr>
          <w:sz w:val="28"/>
        </w:rPr>
        <w:t>:</w:t>
      </w:r>
    </w:p>
    <w:p w:rsidR="00421A3A" w:rsidRPr="00CD77B1" w:rsidRDefault="00421A3A" w:rsidP="00CD77B1">
      <w:pPr>
        <w:pStyle w:val="af1"/>
        <w:numPr>
          <w:ilvl w:val="0"/>
          <w:numId w:val="23"/>
        </w:numPr>
        <w:spacing w:after="0" w:line="360" w:lineRule="auto"/>
        <w:rPr>
          <w:sz w:val="28"/>
        </w:rPr>
      </w:pPr>
      <w:r w:rsidRPr="00CD77B1">
        <w:rPr>
          <w:sz w:val="28"/>
        </w:rPr>
        <w:t xml:space="preserve">с помощью библиотеки </w:t>
      </w:r>
      <w:proofErr w:type="spellStart"/>
      <w:r w:rsidR="009E1723" w:rsidRPr="00CD77B1">
        <w:rPr>
          <w:sz w:val="28"/>
        </w:rPr>
        <w:t>Jsoup</w:t>
      </w:r>
      <w:proofErr w:type="spellEnd"/>
      <w:r w:rsidR="009E1723" w:rsidRPr="00CD77B1">
        <w:rPr>
          <w:sz w:val="28"/>
        </w:rPr>
        <w:t xml:space="preserve"> мо</w:t>
      </w:r>
      <w:r w:rsidRPr="00CD77B1">
        <w:rPr>
          <w:sz w:val="28"/>
        </w:rPr>
        <w:t>жно</w:t>
      </w:r>
      <w:r w:rsidR="009E1723" w:rsidRPr="00CD77B1">
        <w:rPr>
          <w:sz w:val="28"/>
        </w:rPr>
        <w:t xml:space="preserve"> п</w:t>
      </w:r>
      <w:proofErr w:type="spellStart"/>
      <w:r w:rsidR="009E1723" w:rsidRPr="00CD77B1">
        <w:rPr>
          <w:sz w:val="28"/>
        </w:rPr>
        <w:t>арсить</w:t>
      </w:r>
      <w:proofErr w:type="spellEnd"/>
      <w:r w:rsidR="009E1723" w:rsidRPr="00CD77B1">
        <w:rPr>
          <w:sz w:val="28"/>
        </w:rPr>
        <w:t xml:space="preserve"> только статические страницы, то есть не</w:t>
      </w:r>
      <w:r w:rsidRPr="00CD77B1">
        <w:rPr>
          <w:sz w:val="28"/>
        </w:rPr>
        <w:t>льзя</w:t>
      </w:r>
      <w:r w:rsidR="009E1723" w:rsidRPr="00CD77B1">
        <w:rPr>
          <w:sz w:val="28"/>
        </w:rPr>
        <w:t xml:space="preserve"> работать с динамически подключаемым контентом</w:t>
      </w:r>
      <w:r w:rsidRPr="00CD77B1">
        <w:rPr>
          <w:sz w:val="28"/>
        </w:rPr>
        <w:t>;</w:t>
      </w:r>
    </w:p>
    <w:p w:rsidR="009E1723" w:rsidRPr="00CD77B1" w:rsidRDefault="009E1723" w:rsidP="00CD77B1">
      <w:pPr>
        <w:pStyle w:val="af1"/>
        <w:numPr>
          <w:ilvl w:val="0"/>
          <w:numId w:val="23"/>
        </w:numPr>
        <w:spacing w:after="0" w:line="360" w:lineRule="auto"/>
        <w:rPr>
          <w:sz w:val="28"/>
        </w:rPr>
      </w:pPr>
      <w:proofErr w:type="spellStart"/>
      <w:r w:rsidRPr="00CD77B1">
        <w:rPr>
          <w:sz w:val="28"/>
        </w:rPr>
        <w:t>Jsoup</w:t>
      </w:r>
      <w:proofErr w:type="spellEnd"/>
      <w:r w:rsidRPr="00CD77B1">
        <w:rPr>
          <w:sz w:val="28"/>
        </w:rPr>
        <w:t xml:space="preserve"> не поддерживает </w:t>
      </w:r>
      <w:proofErr w:type="spellStart"/>
      <w:r w:rsidRPr="00CD77B1">
        <w:rPr>
          <w:sz w:val="28"/>
        </w:rPr>
        <w:t>XPath</w:t>
      </w:r>
      <w:proofErr w:type="spellEnd"/>
      <w:r w:rsidRPr="00CD77B1">
        <w:rPr>
          <w:sz w:val="28"/>
        </w:rPr>
        <w:t xml:space="preserve">. </w:t>
      </w:r>
      <w:r w:rsidR="00421A3A" w:rsidRPr="00CD77B1">
        <w:rPr>
          <w:sz w:val="28"/>
        </w:rPr>
        <w:t>Но селекторы являются альтернативой;</w:t>
      </w:r>
    </w:p>
    <w:p w:rsidR="00CD77B1" w:rsidRPr="00CD77B1" w:rsidRDefault="00421A3A" w:rsidP="00CD77B1">
      <w:pPr>
        <w:pStyle w:val="af1"/>
        <w:numPr>
          <w:ilvl w:val="0"/>
          <w:numId w:val="23"/>
        </w:numPr>
        <w:spacing w:after="0" w:line="360" w:lineRule="auto"/>
        <w:rPr>
          <w:sz w:val="28"/>
        </w:rPr>
      </w:pPr>
      <w:r w:rsidRPr="00CD77B1">
        <w:rPr>
          <w:sz w:val="28"/>
        </w:rPr>
        <w:lastRenderedPageBreak/>
        <w:t xml:space="preserve">среди методов, которые возвращают элементы по классу, тэгам и так далее нет методов для возвращения только первого элемента. Всегда происходит полный обход </w:t>
      </w:r>
      <w:r w:rsidRPr="00CD77B1">
        <w:rPr>
          <w:sz w:val="28"/>
          <w:lang w:val="en-US"/>
        </w:rPr>
        <w:t>html</w:t>
      </w:r>
      <w:r w:rsidRPr="00CD77B1">
        <w:rPr>
          <w:sz w:val="28"/>
        </w:rPr>
        <w:t xml:space="preserve">. Приходится пользоваться методов </w:t>
      </w:r>
      <w:proofErr w:type="gramStart"/>
      <w:r w:rsidRPr="00CD77B1">
        <w:rPr>
          <w:sz w:val="28"/>
          <w:lang w:val="en-US"/>
        </w:rPr>
        <w:t>first(</w:t>
      </w:r>
      <w:proofErr w:type="gramEnd"/>
      <w:r w:rsidRPr="00CD77B1">
        <w:rPr>
          <w:sz w:val="28"/>
          <w:lang w:val="en-US"/>
        </w:rPr>
        <w:t>).</w:t>
      </w:r>
    </w:p>
    <w:p w:rsidR="00CD77B1" w:rsidRPr="00CD77B1" w:rsidRDefault="00CD77B1" w:rsidP="00CD77B1">
      <w:pPr>
        <w:pStyle w:val="3"/>
        <w:spacing w:after="0"/>
        <w:rPr>
          <w:b/>
          <w:i w:val="0"/>
          <w:sz w:val="28"/>
          <w:szCs w:val="28"/>
        </w:rPr>
      </w:pPr>
      <w:bookmarkStart w:id="11" w:name="_Toc9011002"/>
      <w:r w:rsidRPr="00CD77B1">
        <w:rPr>
          <w:b/>
          <w:i w:val="0"/>
          <w:sz w:val="28"/>
          <w:szCs w:val="28"/>
          <w:lang w:val="en-US"/>
        </w:rPr>
        <w:t>Selenium</w:t>
      </w:r>
      <w:bookmarkEnd w:id="11"/>
    </w:p>
    <w:p w:rsidR="00CD77B1" w:rsidRDefault="00CD77B1" w:rsidP="00CD77B1">
      <w:pPr>
        <w:spacing w:after="0" w:line="360" w:lineRule="auto"/>
        <w:ind w:firstLine="680"/>
        <w:rPr>
          <w:sz w:val="28"/>
        </w:rPr>
      </w:pPr>
      <w:r w:rsidRPr="00CD77B1">
        <w:rPr>
          <w:sz w:val="28"/>
          <w:lang w:val="en-US"/>
        </w:rPr>
        <w:t>Selenium</w:t>
      </w:r>
      <w:r w:rsidRPr="00CD77B1">
        <w:rPr>
          <w:sz w:val="28"/>
        </w:rPr>
        <w:t xml:space="preserve"> </w:t>
      </w:r>
      <w:r>
        <w:rPr>
          <w:sz w:val="28"/>
        </w:rPr>
        <w:t>–</w:t>
      </w:r>
      <w:r w:rsidRPr="00CD77B1">
        <w:rPr>
          <w:sz w:val="28"/>
        </w:rPr>
        <w:t xml:space="preserve"> это набор различных программных инструментов, каждый из</w:t>
      </w:r>
      <w:r>
        <w:rPr>
          <w:sz w:val="28"/>
        </w:rPr>
        <w:t xml:space="preserve"> </w:t>
      </w:r>
      <w:r w:rsidRPr="00CD77B1">
        <w:rPr>
          <w:sz w:val="28"/>
        </w:rPr>
        <w:t>которых имеет свой подход к поддержке автоматизации тестирования. Весь набор инструментов обеспечивает широкий набор функций тестирования, специально предназначенных для тестирования веб-приложений всех типов. Эти операции очень гибкие, что позволяет использовать множество опций для определения местоположения элементов пользовательского</w:t>
      </w:r>
      <w:r w:rsidR="00036E8E">
        <w:rPr>
          <w:sz w:val="28"/>
        </w:rPr>
        <w:t xml:space="preserve"> интерфейса</w:t>
      </w:r>
      <w:r w:rsidRPr="00CD77B1">
        <w:rPr>
          <w:sz w:val="28"/>
        </w:rPr>
        <w:t xml:space="preserve">. Одной из ключевых функций </w:t>
      </w:r>
      <w:r w:rsidRPr="00CD77B1">
        <w:rPr>
          <w:sz w:val="28"/>
          <w:lang w:val="en-US"/>
        </w:rPr>
        <w:t>Selenium</w:t>
      </w:r>
      <w:r w:rsidRPr="00CD77B1">
        <w:rPr>
          <w:sz w:val="28"/>
        </w:rPr>
        <w:t xml:space="preserve"> является поддержка выполнения тестов на нескольких платформах</w:t>
      </w:r>
      <w:r>
        <w:rPr>
          <w:sz w:val="28"/>
        </w:rPr>
        <w:t xml:space="preserve"> </w:t>
      </w:r>
      <w:r w:rsidRPr="00CD77B1">
        <w:rPr>
          <w:sz w:val="28"/>
        </w:rPr>
        <w:t>браузера</w:t>
      </w:r>
      <w:r w:rsidR="007243B9">
        <w:rPr>
          <w:sz w:val="28"/>
        </w:rPr>
        <w:t>.</w:t>
      </w:r>
    </w:p>
    <w:p w:rsidR="007243B9" w:rsidRDefault="007243B9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случае с </w:t>
      </w:r>
      <w:proofErr w:type="spellStart"/>
      <w:r>
        <w:rPr>
          <w:sz w:val="28"/>
        </w:rPr>
        <w:t>парсингом</w:t>
      </w:r>
      <w:proofErr w:type="spellEnd"/>
      <w:r>
        <w:rPr>
          <w:sz w:val="28"/>
        </w:rPr>
        <w:t xml:space="preserve"> сайтов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>предоставляет возможность полностью имитировать поведение пользователя на сайте, то есть переход по ссылкам, использование активных объектов, заполнение некоторых полей и так далее.</w:t>
      </w:r>
    </w:p>
    <w:p w:rsidR="007243B9" w:rsidRDefault="007243B9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 xml:space="preserve">нужно скачать </w:t>
      </w:r>
      <w:proofErr w:type="spellStart"/>
      <w:r>
        <w:rPr>
          <w:sz w:val="28"/>
        </w:rPr>
        <w:t>вебдрайвер</w:t>
      </w:r>
      <w:proofErr w:type="spellEnd"/>
      <w:r w:rsidR="00CA1F6A">
        <w:rPr>
          <w:sz w:val="28"/>
        </w:rPr>
        <w:t xml:space="preserve"> и подключить его через </w:t>
      </w:r>
      <w:proofErr w:type="spellStart"/>
      <w:proofErr w:type="gramStart"/>
      <w:r w:rsidR="00CA1F6A" w:rsidRPr="00CA1F6A">
        <w:rPr>
          <w:sz w:val="28"/>
        </w:rPr>
        <w:t>setProperty</w:t>
      </w:r>
      <w:proofErr w:type="spellEnd"/>
      <w:r w:rsidR="00CA1F6A" w:rsidRPr="00CA1F6A">
        <w:rPr>
          <w:sz w:val="28"/>
        </w:rPr>
        <w:t>(</w:t>
      </w:r>
      <w:proofErr w:type="spellStart"/>
      <w:proofErr w:type="gramEnd"/>
      <w:r w:rsidR="00CA1F6A" w:rsidRPr="00CA1F6A">
        <w:rPr>
          <w:sz w:val="28"/>
        </w:rPr>
        <w:t>String</w:t>
      </w:r>
      <w:proofErr w:type="spellEnd"/>
      <w:r w:rsidR="00CA1F6A" w:rsidRPr="00CA1F6A">
        <w:rPr>
          <w:sz w:val="28"/>
        </w:rPr>
        <w:t xml:space="preserve"> </w:t>
      </w:r>
      <w:proofErr w:type="spellStart"/>
      <w:r w:rsidR="00CA1F6A" w:rsidRPr="00CA1F6A">
        <w:rPr>
          <w:sz w:val="28"/>
        </w:rPr>
        <w:t>key</w:t>
      </w:r>
      <w:proofErr w:type="spellEnd"/>
      <w:r w:rsidR="00CA1F6A" w:rsidRPr="00CA1F6A">
        <w:rPr>
          <w:sz w:val="28"/>
        </w:rPr>
        <w:t xml:space="preserve">, </w:t>
      </w:r>
      <w:proofErr w:type="spellStart"/>
      <w:r w:rsidR="00CA1F6A" w:rsidRPr="00CA1F6A">
        <w:rPr>
          <w:sz w:val="28"/>
        </w:rPr>
        <w:t>String</w:t>
      </w:r>
      <w:proofErr w:type="spellEnd"/>
      <w:r w:rsidR="00CA1F6A" w:rsidRPr="00CA1F6A">
        <w:rPr>
          <w:sz w:val="28"/>
        </w:rPr>
        <w:t xml:space="preserve"> </w:t>
      </w:r>
      <w:proofErr w:type="spellStart"/>
      <w:r w:rsidR="00CA1F6A" w:rsidRPr="00CA1F6A">
        <w:rPr>
          <w:sz w:val="28"/>
        </w:rPr>
        <w:t>value</w:t>
      </w:r>
      <w:proofErr w:type="spellEnd"/>
      <w:r w:rsidR="00CA1F6A" w:rsidRPr="00CA1F6A">
        <w:rPr>
          <w:sz w:val="28"/>
        </w:rPr>
        <w:t xml:space="preserve">), </w:t>
      </w:r>
      <w:r w:rsidR="00CA1F6A">
        <w:rPr>
          <w:sz w:val="28"/>
        </w:rPr>
        <w:t xml:space="preserve">где </w:t>
      </w:r>
      <w:r w:rsidR="00CA1F6A">
        <w:rPr>
          <w:sz w:val="28"/>
          <w:lang w:val="en-US"/>
        </w:rPr>
        <w:t>key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имя драйвера, то есть «</w:t>
      </w:r>
      <w:proofErr w:type="spellStart"/>
      <w:r w:rsidR="00CA1F6A" w:rsidRPr="00CA1F6A">
        <w:rPr>
          <w:sz w:val="28"/>
        </w:rPr>
        <w:t>webdriver.chrome.driver</w:t>
      </w:r>
      <w:proofErr w:type="spellEnd"/>
      <w:r w:rsidR="00CA1F6A">
        <w:rPr>
          <w:sz w:val="28"/>
        </w:rPr>
        <w:t xml:space="preserve">», а </w:t>
      </w:r>
      <w:r w:rsidR="00CA1F6A">
        <w:rPr>
          <w:sz w:val="28"/>
          <w:lang w:val="en-US"/>
        </w:rPr>
        <w:t>value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путь к самому драйверу</w:t>
      </w:r>
      <w:r>
        <w:rPr>
          <w:sz w:val="28"/>
        </w:rPr>
        <w:t xml:space="preserve">. В данном проекте использовался </w:t>
      </w:r>
      <w:proofErr w:type="spellStart"/>
      <w:r w:rsidRPr="007243B9">
        <w:rPr>
          <w:sz w:val="28"/>
        </w:rPr>
        <w:t>chromedriver</w:t>
      </w:r>
      <w:proofErr w:type="spellEnd"/>
      <w:r w:rsidR="00CA1F6A" w:rsidRPr="00CA1F6A">
        <w:rPr>
          <w:sz w:val="28"/>
        </w:rPr>
        <w:t>.</w:t>
      </w:r>
      <w:r w:rsidR="00CA1F6A">
        <w:rPr>
          <w:sz w:val="28"/>
          <w:lang w:val="en-US"/>
        </w:rPr>
        <w:t>exe</w:t>
      </w:r>
      <w:r>
        <w:rPr>
          <w:sz w:val="28"/>
        </w:rPr>
        <w:t>. Также нужно подключить библиотеку</w:t>
      </w:r>
      <w:r w:rsidR="00CA1F6A" w:rsidRPr="00CA1F6A">
        <w:rPr>
          <w:sz w:val="28"/>
        </w:rPr>
        <w:t xml:space="preserve"> </w:t>
      </w:r>
      <w:r w:rsidR="00CA1F6A">
        <w:rPr>
          <w:sz w:val="28"/>
          <w:lang w:val="en-US"/>
        </w:rPr>
        <w:t>selenium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для взаимодействия с браузером.</w:t>
      </w:r>
    </w:p>
    <w:p w:rsidR="00CA1F6A" w:rsidRDefault="00CA1F6A" w:rsidP="00CA1F6A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107DE1" w:rsidRPr="00107DE1" w:rsidRDefault="00CA1F6A" w:rsidP="00107DE1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>
        <w:rPr>
          <w:sz w:val="28"/>
          <w:lang w:val="en-US"/>
        </w:rPr>
        <w:t>get</w:t>
      </w:r>
      <w:r w:rsidRPr="00107DE1">
        <w:rPr>
          <w:sz w:val="28"/>
        </w:rPr>
        <w:t>(</w:t>
      </w:r>
      <w:proofErr w:type="gramEnd"/>
      <w:r>
        <w:rPr>
          <w:sz w:val="28"/>
          <w:lang w:val="en-US"/>
        </w:rPr>
        <w:t>String</w:t>
      </w:r>
      <w:r w:rsidRPr="00107DE1">
        <w:rPr>
          <w:sz w:val="28"/>
        </w:rPr>
        <w:t xml:space="preserve"> </w:t>
      </w:r>
      <w:r w:rsidR="00107DE1">
        <w:rPr>
          <w:sz w:val="28"/>
          <w:lang w:val="en-US"/>
        </w:rPr>
        <w:t>URL</w:t>
      </w:r>
      <w:r w:rsidRPr="00107DE1">
        <w:rPr>
          <w:sz w:val="28"/>
        </w:rPr>
        <w:t xml:space="preserve">) – </w:t>
      </w:r>
      <w:r w:rsidR="00107DE1" w:rsidRPr="00CA1F6A">
        <w:rPr>
          <w:sz w:val="28"/>
        </w:rPr>
        <w:t xml:space="preserve">В качестве входного аргумента требует строку в виде </w:t>
      </w:r>
      <w:r w:rsidR="00107DE1" w:rsidRPr="00CA1F6A">
        <w:rPr>
          <w:sz w:val="28"/>
          <w:lang w:val="en-US"/>
        </w:rPr>
        <w:t>URL</w:t>
      </w:r>
      <w:r w:rsidR="00107DE1" w:rsidRPr="00CA1F6A">
        <w:rPr>
          <w:sz w:val="28"/>
        </w:rPr>
        <w:t xml:space="preserve">. </w:t>
      </w:r>
      <w:r w:rsidR="00107DE1">
        <w:rPr>
          <w:sz w:val="28"/>
        </w:rPr>
        <w:t xml:space="preserve">С помощью этого метода происходит навигация по </w:t>
      </w:r>
      <w:r w:rsidR="00107DE1">
        <w:rPr>
          <w:sz w:val="28"/>
          <w:lang w:val="en-US"/>
        </w:rPr>
        <w:t>URL</w:t>
      </w:r>
      <w:r w:rsidR="00B71ECA">
        <w:rPr>
          <w:sz w:val="28"/>
        </w:rPr>
        <w:t>;</w:t>
      </w:r>
    </w:p>
    <w:p w:rsidR="00107DE1" w:rsidRDefault="00107DE1" w:rsidP="0020671B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gramStart"/>
      <w:r w:rsidRPr="00B71ECA">
        <w:rPr>
          <w:sz w:val="28"/>
          <w:lang w:val="en-US"/>
        </w:rPr>
        <w:lastRenderedPageBreak/>
        <w:t>navigate</w:t>
      </w:r>
      <w:r w:rsidRPr="00B71ECA">
        <w:rPr>
          <w:sz w:val="28"/>
        </w:rPr>
        <w:t>(</w:t>
      </w:r>
      <w:proofErr w:type="gramEnd"/>
      <w:r w:rsidRPr="00B71ECA">
        <w:rPr>
          <w:sz w:val="28"/>
        </w:rPr>
        <w:t>).</w:t>
      </w:r>
      <w:r w:rsidRPr="00B71ECA">
        <w:rPr>
          <w:sz w:val="28"/>
          <w:lang w:val="en-US"/>
        </w:rPr>
        <w:t>to</w:t>
      </w:r>
      <w:r w:rsidRPr="00B71ECA">
        <w:rPr>
          <w:sz w:val="28"/>
        </w:rPr>
        <w:t>(</w:t>
      </w:r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- </w:t>
      </w:r>
      <w:r w:rsidRPr="00B71ECA">
        <w:rPr>
          <w:sz w:val="28"/>
        </w:rPr>
        <w:t xml:space="preserve">В качестве входного аргумента требует строку в виде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</w:t>
      </w:r>
      <w:r w:rsidRPr="00B71ECA">
        <w:rPr>
          <w:sz w:val="28"/>
        </w:rPr>
        <w:t xml:space="preserve">С помощью этого метода происходит навигация по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>.</w:t>
      </w:r>
      <w:r w:rsidRPr="00B71ECA">
        <w:rPr>
          <w:sz w:val="28"/>
        </w:rPr>
        <w:t xml:space="preserve"> Разница этого метода и метода </w:t>
      </w:r>
      <w:proofErr w:type="gramStart"/>
      <w:r w:rsidRPr="00B71ECA">
        <w:rPr>
          <w:sz w:val="28"/>
          <w:lang w:val="en-US"/>
        </w:rPr>
        <w:t>get</w:t>
      </w:r>
      <w:r w:rsidRPr="00B71ECA">
        <w:rPr>
          <w:sz w:val="28"/>
        </w:rPr>
        <w:t>(</w:t>
      </w:r>
      <w:proofErr w:type="gramEnd"/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небольшая, но она есть. Используя </w:t>
      </w:r>
      <w:proofErr w:type="gramStart"/>
      <w:r w:rsidRPr="00B71ECA">
        <w:rPr>
          <w:sz w:val="28"/>
          <w:lang w:val="en-US"/>
        </w:rPr>
        <w:t>navigate</w:t>
      </w:r>
      <w:r w:rsidRPr="00B71ECA">
        <w:rPr>
          <w:sz w:val="28"/>
        </w:rPr>
        <w:t>(</w:t>
      </w:r>
      <w:proofErr w:type="gramEnd"/>
      <w:r w:rsidRPr="00B71ECA">
        <w:rPr>
          <w:sz w:val="28"/>
        </w:rPr>
        <w:t xml:space="preserve">), можно </w:t>
      </w:r>
      <w:r w:rsidR="00B71ECA" w:rsidRPr="00B71ECA">
        <w:rPr>
          <w:sz w:val="28"/>
        </w:rPr>
        <w:t xml:space="preserve">использовать такие методы, как </w:t>
      </w:r>
      <w:proofErr w:type="spellStart"/>
      <w:r w:rsidR="00B71ECA" w:rsidRPr="00B71ECA">
        <w:rPr>
          <w:sz w:val="28"/>
        </w:rPr>
        <w:t>back</w:t>
      </w:r>
      <w:proofErr w:type="spellEnd"/>
      <w:r w:rsidR="00B71ECA" w:rsidRPr="00B71ECA">
        <w:rPr>
          <w:sz w:val="28"/>
        </w:rPr>
        <w:t>()</w:t>
      </w:r>
      <w:r w:rsidR="00B71ECA" w:rsidRPr="00B71ECA">
        <w:rPr>
          <w:sz w:val="28"/>
        </w:rPr>
        <w:t xml:space="preserve">, </w:t>
      </w:r>
      <w:proofErr w:type="spellStart"/>
      <w:r w:rsidR="00B71ECA" w:rsidRPr="00B71ECA">
        <w:rPr>
          <w:sz w:val="28"/>
        </w:rPr>
        <w:t>forward</w:t>
      </w:r>
      <w:proofErr w:type="spellEnd"/>
      <w:r w:rsidR="00B71ECA" w:rsidRPr="00B71ECA">
        <w:rPr>
          <w:sz w:val="28"/>
        </w:rPr>
        <w:t>()</w:t>
      </w:r>
      <w:r w:rsidR="00B71ECA">
        <w:rPr>
          <w:sz w:val="28"/>
        </w:rPr>
        <w:t xml:space="preserve">, </w:t>
      </w:r>
      <w:proofErr w:type="spellStart"/>
      <w:r w:rsidR="00B71ECA" w:rsidRPr="00B71ECA">
        <w:rPr>
          <w:sz w:val="28"/>
        </w:rPr>
        <w:t>refresh</w:t>
      </w:r>
      <w:proofErr w:type="spellEnd"/>
      <w:r w:rsidR="00B71ECA" w:rsidRPr="00B71ECA">
        <w:rPr>
          <w:sz w:val="28"/>
        </w:rPr>
        <w:t>()</w:t>
      </w:r>
      <w:r w:rsidR="00B71ECA">
        <w:rPr>
          <w:sz w:val="28"/>
        </w:rPr>
        <w:t>;</w:t>
      </w:r>
    </w:p>
    <w:p w:rsidR="00B71ECA" w:rsidRPr="00B71ECA" w:rsidRDefault="00B71ECA" w:rsidP="00B71ECA">
      <w:pPr>
        <w:pStyle w:val="af1"/>
        <w:spacing w:after="0" w:line="360" w:lineRule="auto"/>
        <w:ind w:left="1400"/>
        <w:rPr>
          <w:sz w:val="28"/>
        </w:rPr>
      </w:pPr>
      <w:r w:rsidRPr="00B71ECA">
        <w:rPr>
          <w:sz w:val="28"/>
        </w:rPr>
        <w:t>(</w:t>
      </w:r>
      <w:hyperlink r:id="rId18" w:history="1">
        <w:r w:rsidRPr="00B71ECA">
          <w:rPr>
            <w:rStyle w:val="af3"/>
            <w:lang w:val="en-US"/>
          </w:rPr>
          <w:t>https</w:t>
        </w:r>
        <w:r w:rsidRPr="00B71ECA">
          <w:rPr>
            <w:rStyle w:val="af3"/>
          </w:rPr>
          <w:t>://</w:t>
        </w:r>
        <w:r w:rsidRPr="00B71ECA">
          <w:rPr>
            <w:rStyle w:val="af3"/>
            <w:lang w:val="en-US"/>
          </w:rPr>
          <w:t>www</w:t>
        </w:r>
        <w:r w:rsidRPr="00B71ECA">
          <w:rPr>
            <w:rStyle w:val="af3"/>
          </w:rPr>
          <w:t>.</w:t>
        </w:r>
        <w:proofErr w:type="spellStart"/>
        <w:r w:rsidRPr="00B71ECA">
          <w:rPr>
            <w:rStyle w:val="af3"/>
            <w:lang w:val="en-US"/>
          </w:rPr>
          <w:t>oodlestechnologies</w:t>
        </w:r>
        <w:proofErr w:type="spellEnd"/>
        <w:r w:rsidRPr="00B71ECA">
          <w:rPr>
            <w:rStyle w:val="af3"/>
          </w:rPr>
          <w:t>.</w:t>
        </w:r>
        <w:r w:rsidRPr="00B71ECA">
          <w:rPr>
            <w:rStyle w:val="af3"/>
            <w:lang w:val="en-US"/>
          </w:rPr>
          <w:t>com</w:t>
        </w:r>
        <w:r w:rsidRPr="00B71ECA">
          <w:rPr>
            <w:rStyle w:val="af3"/>
          </w:rPr>
          <w:t>/</w:t>
        </w:r>
        <w:r w:rsidRPr="00B71ECA">
          <w:rPr>
            <w:rStyle w:val="af3"/>
            <w:lang w:val="en-US"/>
          </w:rPr>
          <w:t>blogs</w:t>
        </w:r>
        <w:r w:rsidRPr="00B71ECA">
          <w:rPr>
            <w:rStyle w:val="af3"/>
          </w:rPr>
          <w:t>/</w:t>
        </w:r>
        <w:r w:rsidRPr="00B71ECA">
          <w:rPr>
            <w:rStyle w:val="af3"/>
            <w:lang w:val="en-US"/>
          </w:rPr>
          <w:t>How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To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Navigate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A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URL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Using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Selenium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Web</w:t>
        </w:r>
        <w:r w:rsidRPr="00B71ECA">
          <w:rPr>
            <w:rStyle w:val="af3"/>
          </w:rPr>
          <w:t>-</w:t>
        </w:r>
        <w:r w:rsidRPr="00B71ECA">
          <w:rPr>
            <w:rStyle w:val="af3"/>
            <w:lang w:val="en-US"/>
          </w:rPr>
          <w:t>Driver</w:t>
        </w:r>
        <w:r w:rsidRPr="00B71ECA">
          <w:rPr>
            <w:rStyle w:val="af3"/>
          </w:rPr>
          <w:t>/</w:t>
        </w:r>
      </w:hyperlink>
      <w:r w:rsidRPr="00B71ECA">
        <w:rPr>
          <w:sz w:val="28"/>
        </w:rPr>
        <w:t>)</w:t>
      </w:r>
    </w:p>
    <w:p w:rsidR="00B71ECA" w:rsidRPr="00B71ECA" w:rsidRDefault="00B71ECA" w:rsidP="0020671B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findElement</w:t>
      </w:r>
      <w:proofErr w:type="spellEnd"/>
      <w:r w:rsidRPr="00B71ECA">
        <w:rPr>
          <w:sz w:val="28"/>
        </w:rPr>
        <w:t>(</w:t>
      </w:r>
      <w:proofErr w:type="gramEnd"/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by</w:t>
      </w:r>
      <w:proofErr w:type="spellEnd"/>
      <w:r w:rsidRPr="00B71ECA">
        <w:rPr>
          <w:sz w:val="28"/>
        </w:rPr>
        <w:t xml:space="preserve">) – </w:t>
      </w:r>
      <w:r w:rsidRPr="00B71ECA">
        <w:rPr>
          <w:sz w:val="28"/>
        </w:rPr>
        <w:t>В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</w:t>
      </w:r>
      <w:proofErr w:type="spellStart"/>
      <w:r w:rsidRPr="00B71ECA">
        <w:rPr>
          <w:sz w:val="28"/>
        </w:rPr>
        <w:t>By</w:t>
      </w:r>
      <w:proofErr w:type="spellEnd"/>
      <w:r w:rsidRPr="00B71ECA">
        <w:rPr>
          <w:sz w:val="28"/>
        </w:rPr>
        <w:t>, который задает критерий поиска.</w:t>
      </w:r>
      <w:r w:rsidRPr="00B71ECA">
        <w:rPr>
          <w:sz w:val="28"/>
        </w:rPr>
        <w:t xml:space="preserve"> </w:t>
      </w:r>
      <w:r>
        <w:rPr>
          <w:sz w:val="28"/>
        </w:rPr>
        <w:t xml:space="preserve">Возвращает элемент типа </w:t>
      </w:r>
      <w:proofErr w:type="spellStart"/>
      <w:r>
        <w:rPr>
          <w:sz w:val="28"/>
          <w:lang w:val="en-US"/>
        </w:rPr>
        <w:t>WebElement</w:t>
      </w:r>
      <w:proofErr w:type="spellEnd"/>
      <w:r>
        <w:rPr>
          <w:sz w:val="28"/>
          <w:lang w:val="en-US"/>
        </w:rPr>
        <w:t xml:space="preserve">, </w:t>
      </w:r>
      <w:r>
        <w:rPr>
          <w:sz w:val="28"/>
        </w:rPr>
        <w:t>который соответствует заданному критерию;</w:t>
      </w:r>
    </w:p>
    <w:p w:rsidR="00B71ECA" w:rsidRPr="00B71ECA" w:rsidRDefault="00B71ECA" w:rsidP="00B71ECA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findElements</w:t>
      </w:r>
      <w:proofErr w:type="spellEnd"/>
      <w:r w:rsidRPr="00B71ECA">
        <w:rPr>
          <w:sz w:val="28"/>
        </w:rPr>
        <w:t>(</w:t>
      </w:r>
      <w:proofErr w:type="gramEnd"/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by</w:t>
      </w:r>
      <w:proofErr w:type="spellEnd"/>
      <w:r w:rsidRPr="00B71ECA">
        <w:rPr>
          <w:sz w:val="28"/>
        </w:rPr>
        <w:t>)</w:t>
      </w:r>
      <w:r>
        <w:rPr>
          <w:sz w:val="28"/>
        </w:rPr>
        <w:t xml:space="preserve"> - </w:t>
      </w:r>
      <w:r w:rsidRPr="00B71ECA">
        <w:rPr>
          <w:sz w:val="28"/>
        </w:rPr>
        <w:t>В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</w:t>
      </w:r>
      <w:proofErr w:type="spellStart"/>
      <w:r w:rsidRPr="00B71ECA">
        <w:rPr>
          <w:sz w:val="28"/>
        </w:rPr>
        <w:t>By</w:t>
      </w:r>
      <w:proofErr w:type="spellEnd"/>
      <w:r w:rsidRPr="00B71ECA">
        <w:rPr>
          <w:sz w:val="28"/>
        </w:rPr>
        <w:t>, который задает критерий поиска.</w:t>
      </w:r>
      <w:r>
        <w:rPr>
          <w:sz w:val="28"/>
        </w:rPr>
        <w:t xml:space="preserve"> Возвращает список всех элементов типа </w:t>
      </w:r>
      <w:proofErr w:type="spellStart"/>
      <w:r>
        <w:rPr>
          <w:sz w:val="28"/>
          <w:lang w:val="en-US"/>
        </w:rPr>
        <w:t>WebElement</w:t>
      </w:r>
      <w:proofErr w:type="spellEnd"/>
      <w:r>
        <w:rPr>
          <w:sz w:val="28"/>
        </w:rPr>
        <w:t>, которые соответствуют заданному критерию</w:t>
      </w:r>
      <w:r w:rsidR="00ED4D86">
        <w:rPr>
          <w:sz w:val="28"/>
        </w:rPr>
        <w:t>;</w:t>
      </w:r>
    </w:p>
    <w:p w:rsidR="00ED4D86" w:rsidRDefault="00ED4D86" w:rsidP="00ED4D86">
      <w:pPr>
        <w:pStyle w:val="af1"/>
        <w:numPr>
          <w:ilvl w:val="0"/>
          <w:numId w:val="24"/>
        </w:numPr>
        <w:spacing w:after="0" w:line="360" w:lineRule="auto"/>
        <w:rPr>
          <w:sz w:val="28"/>
        </w:rPr>
      </w:pPr>
      <w:r>
        <w:rPr>
          <w:sz w:val="28"/>
          <w:lang w:val="en-US"/>
        </w:rPr>
        <w:t>By</w:t>
      </w:r>
      <w:r w:rsidRPr="00ED4D86">
        <w:rPr>
          <w:sz w:val="28"/>
        </w:rPr>
        <w:t xml:space="preserve"> – </w:t>
      </w:r>
      <w:r>
        <w:rPr>
          <w:sz w:val="28"/>
        </w:rPr>
        <w:t xml:space="preserve">представляет из себя локатор, который </w:t>
      </w:r>
      <w:r w:rsidRPr="00ED4D86">
        <w:rPr>
          <w:sz w:val="28"/>
        </w:rPr>
        <w:t>уникально идентифициру</w:t>
      </w:r>
      <w:r>
        <w:rPr>
          <w:sz w:val="28"/>
        </w:rPr>
        <w:t>ет</w:t>
      </w:r>
      <w:r w:rsidRPr="00ED4D86">
        <w:rPr>
          <w:sz w:val="28"/>
        </w:rPr>
        <w:t xml:space="preserve"> элемент страницы</w:t>
      </w:r>
      <w:r>
        <w:rPr>
          <w:sz w:val="28"/>
        </w:rPr>
        <w:t xml:space="preserve">. </w:t>
      </w:r>
      <w:r>
        <w:rPr>
          <w:sz w:val="28"/>
          <w:lang w:val="en-US"/>
        </w:rPr>
        <w:t>Selenium</w:t>
      </w:r>
      <w:r w:rsidRPr="00ED4D86">
        <w:rPr>
          <w:sz w:val="28"/>
        </w:rPr>
        <w:t xml:space="preserve"> предоставляет несколько способов использования локаторов для поиска элементов</w:t>
      </w:r>
      <w:r>
        <w:rPr>
          <w:sz w:val="28"/>
        </w:rPr>
        <w:t>: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r w:rsidRPr="00ED4D86">
        <w:rPr>
          <w:sz w:val="28"/>
        </w:rPr>
        <w:t xml:space="preserve">By.id – в качестве локатора используется атрибут </w:t>
      </w:r>
      <w:proofErr w:type="spellStart"/>
      <w:r w:rsidRPr="00ED4D86">
        <w:rPr>
          <w:sz w:val="28"/>
        </w:rPr>
        <w:t>id</w:t>
      </w:r>
      <w:proofErr w:type="spellEnd"/>
      <w:r w:rsidRPr="00ED4D86">
        <w:rPr>
          <w:sz w:val="28"/>
        </w:rPr>
        <w:t xml:space="preserve"> элемента страницы;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r w:rsidRPr="00ED4D86">
        <w:rPr>
          <w:sz w:val="28"/>
        </w:rPr>
        <w:t xml:space="preserve">By.name – в качестве локатора используется атрибут </w:t>
      </w:r>
      <w:proofErr w:type="spellStart"/>
      <w:r w:rsidRPr="00ED4D86">
        <w:rPr>
          <w:sz w:val="28"/>
        </w:rPr>
        <w:t>name</w:t>
      </w:r>
      <w:proofErr w:type="spellEnd"/>
      <w:r w:rsidRPr="00ED4D86">
        <w:rPr>
          <w:sz w:val="28"/>
        </w:rPr>
        <w:t xml:space="preserve"> элемента страницы;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proofErr w:type="gramStart"/>
      <w:r w:rsidRPr="00ED4D86">
        <w:rPr>
          <w:sz w:val="28"/>
        </w:rPr>
        <w:t>By.xpath</w:t>
      </w:r>
      <w:proofErr w:type="spellEnd"/>
      <w:proofErr w:type="gramEnd"/>
      <w:r w:rsidRPr="00ED4D86">
        <w:rPr>
          <w:sz w:val="28"/>
        </w:rPr>
        <w:t xml:space="preserve"> – используется для поиска элемента по </w:t>
      </w:r>
      <w:proofErr w:type="spellStart"/>
      <w:r w:rsidRPr="00ED4D86">
        <w:rPr>
          <w:sz w:val="28"/>
        </w:rPr>
        <w:t>XPath</w:t>
      </w:r>
      <w:proofErr w:type="spellEnd"/>
      <w:r w:rsidRPr="00ED4D86">
        <w:rPr>
          <w:sz w:val="28"/>
        </w:rPr>
        <w:t xml:space="preserve"> выражению;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t>By.tagName</w:t>
      </w:r>
      <w:proofErr w:type="spellEnd"/>
      <w:r w:rsidRPr="00ED4D86">
        <w:rPr>
          <w:sz w:val="28"/>
        </w:rPr>
        <w:t xml:space="preserve"> – поиск по имени HTML тега;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t>By.className</w:t>
      </w:r>
      <w:proofErr w:type="spellEnd"/>
      <w:r w:rsidRPr="00ED4D86">
        <w:rPr>
          <w:sz w:val="28"/>
        </w:rPr>
        <w:t xml:space="preserve"> – поиск по классу</w:t>
      </w:r>
      <w:r>
        <w:rPr>
          <w:sz w:val="28"/>
        </w:rPr>
        <w:t xml:space="preserve"> </w:t>
      </w:r>
      <w:r w:rsidRPr="00ED4D86">
        <w:rPr>
          <w:sz w:val="28"/>
        </w:rPr>
        <w:t>элемента;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t>By.cssSelector</w:t>
      </w:r>
      <w:proofErr w:type="spellEnd"/>
      <w:r w:rsidRPr="00ED4D86">
        <w:rPr>
          <w:sz w:val="28"/>
        </w:rPr>
        <w:t xml:space="preserve"> – используется для поиска элемента по </w:t>
      </w:r>
      <w:r>
        <w:rPr>
          <w:sz w:val="28"/>
        </w:rPr>
        <w:t>селектору</w:t>
      </w:r>
      <w:r w:rsidRPr="00ED4D86">
        <w:rPr>
          <w:sz w:val="28"/>
        </w:rPr>
        <w:t>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lastRenderedPageBreak/>
        <w:t>By.linkText</w:t>
      </w:r>
      <w:proofErr w:type="spellEnd"/>
      <w:r w:rsidRPr="00ED4D86">
        <w:rPr>
          <w:sz w:val="28"/>
        </w:rPr>
        <w:t xml:space="preserve"> – поиск ссылки с указанным текстом. Текст ссылки должен быть точным совпадением;</w:t>
      </w:r>
    </w:p>
    <w:p w:rsidR="00ED4D86" w:rsidRPr="00ED4D86" w:rsidRDefault="00ED4D86" w:rsidP="00ED4D86">
      <w:pPr>
        <w:pStyle w:val="af1"/>
        <w:numPr>
          <w:ilvl w:val="0"/>
          <w:numId w:val="25"/>
        </w:numPr>
        <w:spacing w:after="0" w:line="360" w:lineRule="auto"/>
        <w:rPr>
          <w:sz w:val="28"/>
        </w:rPr>
      </w:pPr>
      <w:proofErr w:type="spellStart"/>
      <w:r w:rsidRPr="00ED4D86">
        <w:rPr>
          <w:sz w:val="28"/>
        </w:rPr>
        <w:t>By.partionalLinkText</w:t>
      </w:r>
      <w:proofErr w:type="spellEnd"/>
      <w:r w:rsidRPr="00ED4D86">
        <w:rPr>
          <w:sz w:val="28"/>
        </w:rPr>
        <w:t xml:space="preserve"> – поиск ссылки по части с указанным текстом.</w:t>
      </w:r>
    </w:p>
    <w:p w:rsidR="00ED4D86" w:rsidRPr="00ED4D86" w:rsidRDefault="00ED4D86" w:rsidP="00ED4D86">
      <w:pPr>
        <w:pStyle w:val="af1"/>
        <w:numPr>
          <w:ilvl w:val="0"/>
          <w:numId w:val="26"/>
        </w:numPr>
        <w:spacing w:after="0" w:line="360" w:lineRule="auto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getAttribute</w:t>
      </w:r>
      <w:proofErr w:type="spellEnd"/>
      <w:r w:rsidRPr="00ED4D86">
        <w:rPr>
          <w:sz w:val="28"/>
        </w:rPr>
        <w:t>(</w:t>
      </w:r>
      <w:proofErr w:type="gramEnd"/>
      <w:r>
        <w:rPr>
          <w:sz w:val="28"/>
          <w:lang w:val="en-US"/>
        </w:rPr>
        <w:t>String</w:t>
      </w:r>
      <w:r w:rsidRPr="00ED4D86">
        <w:rPr>
          <w:sz w:val="28"/>
        </w:rPr>
        <w:t xml:space="preserve"> </w:t>
      </w:r>
      <w:r>
        <w:rPr>
          <w:sz w:val="28"/>
          <w:lang w:val="en-US"/>
        </w:rPr>
        <w:t>s</w:t>
      </w:r>
      <w:r w:rsidRPr="00ED4D86">
        <w:rPr>
          <w:sz w:val="28"/>
        </w:rPr>
        <w:t>)</w:t>
      </w:r>
      <w:r w:rsidRPr="00ED4D86">
        <w:rPr>
          <w:sz w:val="28"/>
        </w:rPr>
        <w:t xml:space="preserve"> –</w:t>
      </w:r>
      <w:r>
        <w:rPr>
          <w:sz w:val="28"/>
        </w:rPr>
        <w:t>В</w:t>
      </w:r>
      <w:r w:rsidRPr="00ED4D86">
        <w:rPr>
          <w:sz w:val="28"/>
        </w:rPr>
        <w:t xml:space="preserve"> </w:t>
      </w:r>
      <w:r>
        <w:rPr>
          <w:sz w:val="28"/>
        </w:rPr>
        <w:t>качестве</w:t>
      </w:r>
      <w:r w:rsidRPr="00ED4D86">
        <w:rPr>
          <w:sz w:val="28"/>
        </w:rPr>
        <w:t xml:space="preserve"> </w:t>
      </w:r>
      <w:r>
        <w:rPr>
          <w:sz w:val="28"/>
        </w:rPr>
        <w:t>параметра принимает строку в виде наименования атрибута. Возвращает текстовое представление найденного атрибута.</w:t>
      </w:r>
      <w:r w:rsidRPr="00ED4D86">
        <w:rPr>
          <w:sz w:val="28"/>
        </w:rPr>
        <w:tab/>
      </w:r>
    </w:p>
    <w:p w:rsidR="00CA1F6A" w:rsidRDefault="00B71ECA" w:rsidP="00CD77B1">
      <w:pPr>
        <w:spacing w:after="0" w:line="360" w:lineRule="auto"/>
        <w:ind w:firstLine="680"/>
        <w:rPr>
          <w:sz w:val="28"/>
        </w:rPr>
      </w:pPr>
      <w:r w:rsidRPr="00B71ECA">
        <w:rPr>
          <w:sz w:val="28"/>
        </w:rPr>
        <w:t>(</w:t>
      </w:r>
      <w:hyperlink r:id="rId19" w:history="1">
        <w:r>
          <w:rPr>
            <w:rStyle w:val="af3"/>
          </w:rPr>
          <w:t>https://www.guru99.com/find-element-selenium.html</w:t>
        </w:r>
      </w:hyperlink>
      <w:r w:rsidRPr="00B71ECA">
        <w:rPr>
          <w:sz w:val="28"/>
        </w:rPr>
        <w:t>)</w:t>
      </w:r>
    </w:p>
    <w:p w:rsidR="00ED4D86" w:rsidRPr="00B71ECA" w:rsidRDefault="00ED4D86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20" w:history="1">
        <w:r>
          <w:rPr>
            <w:rStyle w:val="af3"/>
          </w:rPr>
          <w:t>http://internetka.in.ua/selenium-webdriver-findelement-by/</w:t>
        </w:r>
      </w:hyperlink>
      <w:r>
        <w:rPr>
          <w:sz w:val="28"/>
        </w:rPr>
        <w:t>)</w:t>
      </w:r>
    </w:p>
    <w:p w:rsidR="00CD77B1" w:rsidRDefault="00B71ECA" w:rsidP="00CD77B1">
      <w:pPr>
        <w:spacing w:after="0" w:line="360" w:lineRule="auto"/>
        <w:ind w:firstLine="680"/>
      </w:pPr>
      <w:r w:rsidRPr="00CA1F6A">
        <w:rPr>
          <w:sz w:val="28"/>
        </w:rPr>
        <w:t xml:space="preserve"> </w:t>
      </w:r>
      <w:r w:rsidR="00CD77B1" w:rsidRPr="00CA1F6A">
        <w:rPr>
          <w:sz w:val="28"/>
        </w:rPr>
        <w:t>(</w:t>
      </w:r>
      <w:hyperlink r:id="rId21" w:history="1">
        <w:r w:rsidR="00CD77B1" w:rsidRPr="00CA1F6A">
          <w:rPr>
            <w:rStyle w:val="af3"/>
            <w:lang w:val="en-US"/>
          </w:rPr>
          <w:t>https</w:t>
        </w:r>
        <w:r w:rsidR="00CD77B1" w:rsidRPr="00CA1F6A">
          <w:rPr>
            <w:rStyle w:val="af3"/>
          </w:rPr>
          <w:t>://</w:t>
        </w:r>
        <w:r w:rsidR="00CD77B1" w:rsidRPr="00CA1F6A">
          <w:rPr>
            <w:rStyle w:val="af3"/>
            <w:lang w:val="en-US"/>
          </w:rPr>
          <w:t>www</w:t>
        </w:r>
        <w:r w:rsidR="00CD77B1" w:rsidRPr="00CA1F6A">
          <w:rPr>
            <w:rStyle w:val="af3"/>
          </w:rPr>
          <w:t>.</w:t>
        </w:r>
        <w:proofErr w:type="spellStart"/>
        <w:r w:rsidR="00CD77B1" w:rsidRPr="00CA1F6A">
          <w:rPr>
            <w:rStyle w:val="af3"/>
            <w:lang w:val="en-US"/>
          </w:rPr>
          <w:t>seleniumhq</w:t>
        </w:r>
        <w:proofErr w:type="spellEnd"/>
        <w:r w:rsidR="00CD77B1" w:rsidRPr="00CA1F6A">
          <w:rPr>
            <w:rStyle w:val="af3"/>
          </w:rPr>
          <w:t>.</w:t>
        </w:r>
        <w:r w:rsidR="00CD77B1" w:rsidRPr="00CA1F6A">
          <w:rPr>
            <w:rStyle w:val="af3"/>
            <w:lang w:val="en-US"/>
          </w:rPr>
          <w:t>org</w:t>
        </w:r>
        <w:r w:rsidR="00CD77B1" w:rsidRPr="00CA1F6A">
          <w:rPr>
            <w:rStyle w:val="af3"/>
          </w:rPr>
          <w:t>/</w:t>
        </w:r>
        <w:r w:rsidR="00CD77B1" w:rsidRPr="00CA1F6A">
          <w:rPr>
            <w:rStyle w:val="af3"/>
            <w:lang w:val="en-US"/>
          </w:rPr>
          <w:t>docs</w:t>
        </w:r>
        <w:r w:rsidR="00CD77B1" w:rsidRPr="00CA1F6A">
          <w:rPr>
            <w:rStyle w:val="af3"/>
          </w:rPr>
          <w:t>/01_</w:t>
        </w:r>
        <w:r w:rsidR="00CD77B1" w:rsidRPr="00CA1F6A">
          <w:rPr>
            <w:rStyle w:val="af3"/>
            <w:lang w:val="en-US"/>
          </w:rPr>
          <w:t>introducing</w:t>
        </w:r>
        <w:r w:rsidR="00CD77B1" w:rsidRPr="00CA1F6A">
          <w:rPr>
            <w:rStyle w:val="af3"/>
          </w:rPr>
          <w:t>_</w:t>
        </w:r>
        <w:r w:rsidR="00CD77B1" w:rsidRPr="00CA1F6A">
          <w:rPr>
            <w:rStyle w:val="af3"/>
            <w:lang w:val="en-US"/>
          </w:rPr>
          <w:t>selenium</w:t>
        </w:r>
        <w:r w:rsidR="00CD77B1" w:rsidRPr="00CA1F6A">
          <w:rPr>
            <w:rStyle w:val="af3"/>
          </w:rPr>
          <w:t>.</w:t>
        </w:r>
        <w:proofErr w:type="spellStart"/>
        <w:r w:rsidR="00CD77B1" w:rsidRPr="00CA1F6A">
          <w:rPr>
            <w:rStyle w:val="af3"/>
            <w:lang w:val="en-US"/>
          </w:rPr>
          <w:t>jsp</w:t>
        </w:r>
        <w:proofErr w:type="spellEnd"/>
      </w:hyperlink>
      <w:r w:rsidR="00CD77B1" w:rsidRPr="00CA1F6A">
        <w:t>)</w:t>
      </w:r>
    </w:p>
    <w:p w:rsidR="0051501E" w:rsidRDefault="0051501E" w:rsidP="0051501E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 xml:space="preserve">При построении логики </w:t>
      </w:r>
      <w:proofErr w:type="spellStart"/>
      <w:r w:rsidRPr="0051501E">
        <w:rPr>
          <w:sz w:val="28"/>
          <w:szCs w:val="28"/>
        </w:rPr>
        <w:t>парсинга</w:t>
      </w:r>
      <w:proofErr w:type="spellEnd"/>
      <w:r w:rsidRPr="0051501E">
        <w:rPr>
          <w:sz w:val="28"/>
          <w:szCs w:val="28"/>
        </w:rPr>
        <w:t xml:space="preserve"> сайта использовалась панель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, чтобы не писать селекторы или </w:t>
      </w:r>
      <w:proofErr w:type="spellStart"/>
      <w:r w:rsidRPr="0051501E">
        <w:rPr>
          <w:sz w:val="28"/>
          <w:szCs w:val="28"/>
        </w:rPr>
        <w:t>XPath</w:t>
      </w:r>
      <w:proofErr w:type="spellEnd"/>
      <w:r w:rsidRPr="0051501E">
        <w:rPr>
          <w:sz w:val="28"/>
          <w:szCs w:val="28"/>
        </w:rPr>
        <w:t xml:space="preserve"> самостоятельно</w:t>
      </w:r>
      <w:r>
        <w:rPr>
          <w:sz w:val="28"/>
          <w:szCs w:val="28"/>
        </w:rPr>
        <w:t xml:space="preserve">, как в примере с </w:t>
      </w:r>
      <w:proofErr w:type="spellStart"/>
      <w:r>
        <w:rPr>
          <w:sz w:val="28"/>
          <w:szCs w:val="28"/>
          <w:lang w:val="en-US"/>
        </w:rPr>
        <w:t>Jsoup</w:t>
      </w:r>
      <w:proofErr w:type="spellEnd"/>
      <w:r w:rsidRPr="0051501E">
        <w:rPr>
          <w:sz w:val="28"/>
          <w:szCs w:val="28"/>
        </w:rPr>
        <w:t xml:space="preserve">. Использование возможностей панели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</w:instrText>
      </w:r>
      <w:r w:rsidRPr="0051501E">
        <w:rPr>
          <w:sz w:val="28"/>
        </w:rPr>
      </w:r>
      <w:r w:rsidRPr="0051501E">
        <w:rPr>
          <w:sz w:val="28"/>
        </w:rPr>
        <w:instrText xml:space="preserve"> \* MERGEFORMAT </w:instrText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</w:t>
      </w:r>
      <w:r w:rsidRPr="0051501E">
        <w:rPr>
          <w:sz w:val="28"/>
          <w:szCs w:val="28"/>
        </w:rPr>
        <w:t>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51501E" w:rsidRDefault="0051501E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51501E" w:rsidRPr="00BF0536" w:rsidRDefault="0051501E" w:rsidP="00BF0536">
      <w:pPr>
        <w:pStyle w:val="af1"/>
        <w:numPr>
          <w:ilvl w:val="0"/>
          <w:numId w:val="27"/>
        </w:numPr>
        <w:spacing w:after="0" w:line="360" w:lineRule="auto"/>
        <w:rPr>
          <w:sz w:val="28"/>
        </w:rPr>
      </w:pPr>
      <w:r w:rsidRPr="00BF0536">
        <w:rPr>
          <w:sz w:val="28"/>
        </w:rPr>
        <w:t>имитация пользователя</w:t>
      </w:r>
      <w:r w:rsidR="00BF0536" w:rsidRPr="00BF0536">
        <w:rPr>
          <w:sz w:val="28"/>
        </w:rPr>
        <w:t>;</w:t>
      </w:r>
    </w:p>
    <w:p w:rsidR="00BF0536" w:rsidRPr="00BF0536" w:rsidRDefault="00BF0536" w:rsidP="00BF0536">
      <w:pPr>
        <w:pStyle w:val="af1"/>
        <w:numPr>
          <w:ilvl w:val="0"/>
          <w:numId w:val="27"/>
        </w:numPr>
        <w:spacing w:after="0" w:line="360" w:lineRule="auto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BF0536" w:rsidRPr="00BF0536" w:rsidRDefault="00BF0536" w:rsidP="00BF0536">
      <w:pPr>
        <w:pStyle w:val="af1"/>
        <w:numPr>
          <w:ilvl w:val="0"/>
          <w:numId w:val="27"/>
        </w:numPr>
        <w:spacing w:after="0" w:line="360" w:lineRule="auto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локаторами.</w:t>
      </w:r>
    </w:p>
    <w:p w:rsidR="00BF0536" w:rsidRDefault="00BF0536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Минусы</w:t>
      </w:r>
      <w:r>
        <w:rPr>
          <w:sz w:val="28"/>
          <w:lang w:val="en-US"/>
        </w:rPr>
        <w:t xml:space="preserve"> Selenium:</w:t>
      </w:r>
    </w:p>
    <w:p w:rsidR="00BF0536" w:rsidRPr="00BF0536" w:rsidRDefault="00BF0536" w:rsidP="00D87C2C">
      <w:pPr>
        <w:pStyle w:val="af1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BF0536">
        <w:rPr>
          <w:sz w:val="28"/>
        </w:rPr>
        <w:t>использует реальный браузер для работы, из-за чего скорость работы падает.</w:t>
      </w:r>
    </w:p>
    <w:p w:rsidR="007243B9" w:rsidRPr="007243B9" w:rsidRDefault="007243B9" w:rsidP="00D87C2C">
      <w:pPr>
        <w:pStyle w:val="3"/>
        <w:spacing w:after="0"/>
        <w:rPr>
          <w:b/>
          <w:i w:val="0"/>
          <w:sz w:val="28"/>
          <w:szCs w:val="28"/>
        </w:rPr>
      </w:pPr>
      <w:bookmarkStart w:id="12" w:name="_Toc9011003"/>
      <w:proofErr w:type="spellStart"/>
      <w:r w:rsidRPr="007243B9">
        <w:rPr>
          <w:b/>
          <w:i w:val="0"/>
          <w:sz w:val="28"/>
          <w:szCs w:val="28"/>
          <w:lang w:val="en-US"/>
        </w:rPr>
        <w:t>Unirest</w:t>
      </w:r>
      <w:bookmarkEnd w:id="12"/>
      <w:proofErr w:type="spellEnd"/>
    </w:p>
    <w:p w:rsidR="00D87C2C" w:rsidRPr="00D87C2C" w:rsidRDefault="00D87C2C" w:rsidP="00D87C2C">
      <w:pPr>
        <w:spacing w:after="0" w:line="360" w:lineRule="auto"/>
        <w:ind w:firstLine="680"/>
        <w:rPr>
          <w:sz w:val="28"/>
        </w:rPr>
      </w:pPr>
      <w:proofErr w:type="spellStart"/>
      <w:r w:rsidRPr="00D87C2C">
        <w:rPr>
          <w:sz w:val="28"/>
          <w:lang w:val="en-US"/>
        </w:rPr>
        <w:t>Unirest</w:t>
      </w:r>
      <w:proofErr w:type="spellEnd"/>
      <w:r w:rsidRPr="00D87C2C">
        <w:rPr>
          <w:sz w:val="28"/>
        </w:rPr>
        <w:t xml:space="preserve"> - это набор облегченных </w:t>
      </w:r>
      <w:r w:rsidRPr="00D87C2C">
        <w:rPr>
          <w:sz w:val="28"/>
          <w:lang w:val="en-US"/>
        </w:rPr>
        <w:t>HTTP</w:t>
      </w:r>
      <w:r w:rsidRPr="00D87C2C">
        <w:rPr>
          <w:sz w:val="28"/>
        </w:rPr>
        <w:t xml:space="preserve">-библиотек, доступных на нескольких языках, созданный и поддерживаемый </w:t>
      </w:r>
      <w:proofErr w:type="spellStart"/>
      <w:r w:rsidRPr="00D87C2C">
        <w:rPr>
          <w:sz w:val="28"/>
          <w:lang w:val="en-US"/>
        </w:rPr>
        <w:t>Mashape</w:t>
      </w:r>
      <w:proofErr w:type="spellEnd"/>
      <w:r w:rsidRPr="00D87C2C">
        <w:rPr>
          <w:sz w:val="28"/>
        </w:rPr>
        <w:t xml:space="preserve">, который также поддерживает </w:t>
      </w:r>
      <w:r w:rsidRPr="00D87C2C">
        <w:rPr>
          <w:sz w:val="28"/>
          <w:lang w:val="en-US"/>
        </w:rPr>
        <w:t>API</w:t>
      </w:r>
      <w:r w:rsidRPr="00D87C2C">
        <w:rPr>
          <w:sz w:val="28"/>
        </w:rPr>
        <w:t xml:space="preserve">-интерфейс с открытым исходным кодом </w:t>
      </w:r>
      <w:r w:rsidRPr="00D87C2C">
        <w:rPr>
          <w:sz w:val="28"/>
          <w:lang w:val="en-US"/>
        </w:rPr>
        <w:t>Gateway</w:t>
      </w:r>
      <w:r w:rsidRPr="00D87C2C">
        <w:rPr>
          <w:sz w:val="28"/>
        </w:rPr>
        <w:t xml:space="preserve"> </w:t>
      </w:r>
      <w:r w:rsidRPr="00D87C2C">
        <w:rPr>
          <w:sz w:val="28"/>
          <w:lang w:val="en-US"/>
        </w:rPr>
        <w:t>Kong</w:t>
      </w:r>
      <w:r w:rsidRPr="00D87C2C">
        <w:rPr>
          <w:sz w:val="28"/>
        </w:rPr>
        <w:t>.</w:t>
      </w:r>
    </w:p>
    <w:p w:rsidR="00D87C2C" w:rsidRDefault="00D87C2C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22" w:history="1">
        <w:r>
          <w:rPr>
            <w:rStyle w:val="af3"/>
          </w:rPr>
          <w:t>http://unirest.io/java.html</w:t>
        </w:r>
      </w:hyperlink>
      <w:r>
        <w:rPr>
          <w:sz w:val="28"/>
        </w:rPr>
        <w:t>)</w:t>
      </w:r>
    </w:p>
    <w:p w:rsidR="00D03FB8" w:rsidRPr="00D03FB8" w:rsidRDefault="00D03FB8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>З</w:t>
      </w:r>
      <w:r w:rsidRPr="00D03FB8">
        <w:rPr>
          <w:sz w:val="28"/>
        </w:rPr>
        <w:t>аголовки и параметры</w:t>
      </w:r>
      <w:r w:rsidRPr="00D03FB8">
        <w:rPr>
          <w:sz w:val="28"/>
        </w:rPr>
        <w:t xml:space="preserve"> </w:t>
      </w:r>
      <w:r>
        <w:rPr>
          <w:sz w:val="28"/>
        </w:rPr>
        <w:t>передаются</w:t>
      </w:r>
      <w:r w:rsidRPr="00D03FB8">
        <w:rPr>
          <w:sz w:val="28"/>
        </w:rPr>
        <w:t xml:space="preserve"> с помощью API </w:t>
      </w:r>
      <w:proofErr w:type="spellStart"/>
      <w:proofErr w:type="gramStart"/>
      <w:r w:rsidRPr="00D03FB8">
        <w:rPr>
          <w:sz w:val="28"/>
        </w:rPr>
        <w:t>header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 xml:space="preserve">) и </w:t>
      </w:r>
      <w:proofErr w:type="spellStart"/>
      <w:r w:rsidRPr="00D03FB8">
        <w:rPr>
          <w:sz w:val="28"/>
        </w:rPr>
        <w:t>fields</w:t>
      </w:r>
      <w:proofErr w:type="spellEnd"/>
      <w:r w:rsidRPr="00D03FB8">
        <w:rPr>
          <w:sz w:val="28"/>
        </w:rPr>
        <w:t>().</w:t>
      </w:r>
      <w:r>
        <w:rPr>
          <w:sz w:val="28"/>
        </w:rPr>
        <w:t xml:space="preserve"> З</w:t>
      </w:r>
      <w:r w:rsidRPr="00D03FB8">
        <w:rPr>
          <w:sz w:val="28"/>
        </w:rPr>
        <w:t xml:space="preserve">апрос вызывается при вызове метода </w:t>
      </w:r>
      <w:proofErr w:type="spellStart"/>
      <w:proofErr w:type="gramStart"/>
      <w:r w:rsidRPr="00D03FB8">
        <w:rPr>
          <w:sz w:val="28"/>
        </w:rPr>
        <w:t>asJson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>)</w:t>
      </w:r>
      <w:r>
        <w:rPr>
          <w:sz w:val="28"/>
        </w:rPr>
        <w:t xml:space="preserve">. Кроме этого метода </w:t>
      </w:r>
      <w:r w:rsidRPr="00D03FB8">
        <w:rPr>
          <w:sz w:val="28"/>
        </w:rPr>
        <w:t xml:space="preserve">есть другие варианты, например </w:t>
      </w:r>
      <w:proofErr w:type="spellStart"/>
      <w:proofErr w:type="gramStart"/>
      <w:r w:rsidRPr="00D03FB8">
        <w:rPr>
          <w:sz w:val="28"/>
        </w:rPr>
        <w:t>asBinary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 xml:space="preserve">), </w:t>
      </w:r>
      <w:proofErr w:type="spellStart"/>
      <w:r w:rsidRPr="00D03FB8">
        <w:rPr>
          <w:sz w:val="28"/>
        </w:rPr>
        <w:t>asString</w:t>
      </w:r>
      <w:proofErr w:type="spellEnd"/>
      <w:r w:rsidRPr="00D03FB8">
        <w:rPr>
          <w:sz w:val="28"/>
        </w:rPr>
        <w:t xml:space="preserve">() и </w:t>
      </w:r>
      <w:proofErr w:type="spellStart"/>
      <w:r w:rsidRPr="00D03FB8">
        <w:rPr>
          <w:sz w:val="28"/>
        </w:rPr>
        <w:t>asObject</w:t>
      </w:r>
      <w:proofErr w:type="spellEnd"/>
      <w:r w:rsidRPr="00D03FB8">
        <w:rPr>
          <w:sz w:val="28"/>
        </w:rPr>
        <w:t>().</w:t>
      </w:r>
    </w:p>
    <w:p w:rsidR="00D03FB8" w:rsidRDefault="00D03FB8" w:rsidP="00D03FB8">
      <w:pPr>
        <w:spacing w:after="0" w:line="360" w:lineRule="auto"/>
        <w:ind w:firstLine="680"/>
        <w:rPr>
          <w:sz w:val="28"/>
        </w:rPr>
      </w:pPr>
      <w:r w:rsidRPr="00D03FB8">
        <w:rPr>
          <w:sz w:val="28"/>
        </w:rPr>
        <w:t xml:space="preserve">Чтобы передать несколько заголовков или полей, </w:t>
      </w:r>
      <w:r>
        <w:rPr>
          <w:sz w:val="28"/>
        </w:rPr>
        <w:t xml:space="preserve">можно либо </w:t>
      </w:r>
      <w:r w:rsidRPr="00D03FB8">
        <w:rPr>
          <w:sz w:val="28"/>
        </w:rPr>
        <w:t xml:space="preserve">создать </w:t>
      </w:r>
      <w:r w:rsidR="001F1C8D">
        <w:rPr>
          <w:sz w:val="28"/>
          <w:lang w:val="en-US"/>
        </w:rPr>
        <w:t>Map</w:t>
      </w:r>
      <w:r w:rsidRPr="00D03FB8">
        <w:rPr>
          <w:sz w:val="28"/>
        </w:rPr>
        <w:t xml:space="preserve"> и передать их</w:t>
      </w:r>
      <w:r>
        <w:rPr>
          <w:sz w:val="28"/>
        </w:rPr>
        <w:t xml:space="preserve"> в</w:t>
      </w:r>
      <w:r w:rsidRPr="00D03FB8">
        <w:rPr>
          <w:sz w:val="28"/>
        </w:rPr>
        <w:t xml:space="preserve"> .</w:t>
      </w:r>
      <w:proofErr w:type="spellStart"/>
      <w:r w:rsidRPr="00D03FB8">
        <w:rPr>
          <w:sz w:val="28"/>
        </w:rPr>
        <w:t>headers</w:t>
      </w:r>
      <w:proofErr w:type="spellEnd"/>
      <w:r w:rsidRPr="00D03FB8">
        <w:rPr>
          <w:sz w:val="28"/>
        </w:rPr>
        <w:t xml:space="preserve"> (&lt;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 xml:space="preserve">, </w:t>
      </w:r>
      <w:proofErr w:type="spellStart"/>
      <w:r w:rsidRPr="00D03FB8">
        <w:rPr>
          <w:sz w:val="28"/>
        </w:rPr>
        <w:t>Object</w:t>
      </w:r>
      <w:proofErr w:type="spellEnd"/>
      <w:r w:rsidRPr="00D03FB8">
        <w:rPr>
          <w:sz w:val="28"/>
        </w:rPr>
        <w:t>&gt;) и .</w:t>
      </w:r>
      <w:proofErr w:type="spellStart"/>
      <w:r w:rsidRPr="00D03FB8">
        <w:rPr>
          <w:sz w:val="28"/>
        </w:rPr>
        <w:t>fields</w:t>
      </w:r>
      <w:proofErr w:type="spellEnd"/>
      <w:r w:rsidRPr="00D03FB8">
        <w:rPr>
          <w:sz w:val="28"/>
        </w:rPr>
        <w:t xml:space="preserve"> (&lt;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 xml:space="preserve">, 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>&gt;) соответственно</w:t>
      </w:r>
      <w:r>
        <w:rPr>
          <w:sz w:val="28"/>
        </w:rPr>
        <w:t xml:space="preserve">, либо </w:t>
      </w:r>
      <w:r w:rsidR="001F1C8D">
        <w:rPr>
          <w:sz w:val="28"/>
        </w:rPr>
        <w:t xml:space="preserve">постепенно добавлять через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header</w:t>
      </w:r>
      <w:r w:rsidR="001F1C8D" w:rsidRPr="00D03FB8">
        <w:rPr>
          <w:sz w:val="28"/>
        </w:rPr>
        <w:t>(&lt;</w:t>
      </w:r>
      <w:proofErr w:type="spellStart"/>
      <w:r w:rsidR="001F1C8D" w:rsidRPr="00D03FB8">
        <w:rPr>
          <w:sz w:val="28"/>
        </w:rPr>
        <w:t>String</w:t>
      </w:r>
      <w:proofErr w:type="spellEnd"/>
      <w:r w:rsidR="001F1C8D" w:rsidRPr="00D03FB8">
        <w:rPr>
          <w:sz w:val="28"/>
        </w:rPr>
        <w:t xml:space="preserve">, </w:t>
      </w:r>
      <w:proofErr w:type="spellStart"/>
      <w:r w:rsidR="001F1C8D" w:rsidRPr="00D03FB8">
        <w:rPr>
          <w:sz w:val="28"/>
        </w:rPr>
        <w:t>Object</w:t>
      </w:r>
      <w:proofErr w:type="spellEnd"/>
      <w:r w:rsidR="001F1C8D" w:rsidRPr="00D03FB8">
        <w:rPr>
          <w:sz w:val="28"/>
        </w:rPr>
        <w:t>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 xml:space="preserve">и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field</w:t>
      </w:r>
      <w:r w:rsidR="001F1C8D" w:rsidRPr="00D03FB8">
        <w:rPr>
          <w:sz w:val="28"/>
        </w:rPr>
        <w:t>(&lt;</w:t>
      </w:r>
      <w:proofErr w:type="spellStart"/>
      <w:r w:rsidR="001F1C8D" w:rsidRPr="00D03FB8">
        <w:rPr>
          <w:sz w:val="28"/>
        </w:rPr>
        <w:t>String</w:t>
      </w:r>
      <w:proofErr w:type="spellEnd"/>
      <w:r w:rsidR="001F1C8D" w:rsidRPr="00D03FB8">
        <w:rPr>
          <w:sz w:val="28"/>
        </w:rPr>
        <w:t xml:space="preserve">, </w:t>
      </w:r>
      <w:proofErr w:type="spellStart"/>
      <w:r w:rsidR="001F1C8D" w:rsidRPr="00D03FB8">
        <w:rPr>
          <w:sz w:val="28"/>
        </w:rPr>
        <w:t>Object</w:t>
      </w:r>
      <w:proofErr w:type="spellEnd"/>
      <w:r w:rsidR="001F1C8D" w:rsidRPr="00D03FB8">
        <w:rPr>
          <w:sz w:val="28"/>
        </w:rPr>
        <w:t>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>поле за полем</w:t>
      </w:r>
      <w:r>
        <w:rPr>
          <w:sz w:val="28"/>
        </w:rPr>
        <w:t>.</w:t>
      </w:r>
    </w:p>
    <w:p w:rsidR="001F1C8D" w:rsidRDefault="001F1C8D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Пример с использование </w:t>
      </w:r>
      <w:r>
        <w:rPr>
          <w:sz w:val="28"/>
          <w:lang w:val="en-US"/>
        </w:rPr>
        <w:t>Map</w:t>
      </w:r>
      <w:r w:rsidRPr="001F1C8D">
        <w:rPr>
          <w:sz w:val="28"/>
        </w:rPr>
        <w:t>: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r w:rsidRPr="001F1C8D">
        <w:rPr>
          <w:sz w:val="28"/>
          <w:szCs w:val="28"/>
          <w:lang w:val="en-US"/>
        </w:rPr>
        <w:t>HttpResponse</w:t>
      </w:r>
      <w:proofErr w:type="spellEnd"/>
      <w:r w:rsidRPr="001F1C8D">
        <w:rPr>
          <w:sz w:val="28"/>
          <w:szCs w:val="28"/>
          <w:lang w:val="en-US"/>
        </w:rPr>
        <w:t>&lt;String&gt; response = null;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Map&lt;String, String&gt; header = new HashMap&lt;</w:t>
      </w:r>
      <w:proofErr w:type="gramStart"/>
      <w:r w:rsidRPr="001F1C8D">
        <w:rPr>
          <w:sz w:val="28"/>
          <w:szCs w:val="28"/>
          <w:lang w:val="en-US"/>
        </w:rPr>
        <w:t>&gt;(</w:t>
      </w:r>
      <w:proofErr w:type="gramEnd"/>
      <w:r w:rsidRPr="001F1C8D">
        <w:rPr>
          <w:sz w:val="28"/>
          <w:szCs w:val="28"/>
          <w:lang w:val="en-US"/>
        </w:rPr>
        <w:t>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"User-Agent", "</w:t>
      </w:r>
      <w:proofErr w:type="spellStart"/>
      <w:r w:rsidRPr="001F1C8D">
        <w:rPr>
          <w:sz w:val="28"/>
          <w:szCs w:val="28"/>
          <w:lang w:val="en-US"/>
        </w:rPr>
        <w:t>PostmanRuntime</w:t>
      </w:r>
      <w:proofErr w:type="spellEnd"/>
      <w:r w:rsidRPr="001F1C8D">
        <w:rPr>
          <w:sz w:val="28"/>
          <w:szCs w:val="28"/>
          <w:lang w:val="en-US"/>
        </w:rPr>
        <w:t>/7.11.0");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"Accept", "*/*");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"Cache-Control", "no-cache");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"Postman-Token", "ac6a192d-72f5-4238-9321-55c1308e9846,09ec761f-7c53-4696-bf5a-dc44918e73c5");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"Host", "d289b99uqa0t82.cloudfront.net");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"accept-encoding", "</w:t>
      </w:r>
      <w:proofErr w:type="spellStart"/>
      <w:r w:rsidRPr="001F1C8D">
        <w:rPr>
          <w:sz w:val="28"/>
          <w:szCs w:val="28"/>
          <w:lang w:val="en-US"/>
        </w:rPr>
        <w:t>gzip</w:t>
      </w:r>
      <w:proofErr w:type="spellEnd"/>
      <w:r w:rsidRPr="001F1C8D">
        <w:rPr>
          <w:sz w:val="28"/>
          <w:szCs w:val="28"/>
          <w:lang w:val="en-US"/>
        </w:rPr>
        <w:t>, deflate");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"Connection", "keep-alive");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"cache-control", "no-cache");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for (int i = 0; i &lt;= 1300; i += 100) {</w:t>
      </w:r>
    </w:p>
    <w:p w:rsidR="001F1C8D" w:rsidRPr="001F1C8D" w:rsidRDefault="001F1C8D" w:rsidP="001F1C8D">
      <w:pPr>
        <w:spacing w:after="0" w:line="240" w:lineRule="auto"/>
        <w:ind w:left="709"/>
        <w:jc w:val="left"/>
        <w:rPr>
          <w:vanish/>
          <w:sz w:val="28"/>
          <w:szCs w:val="28"/>
          <w:lang w:val="en-US"/>
        </w:rPr>
      </w:pP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String </w:t>
      </w:r>
      <w:proofErr w:type="spellStart"/>
      <w:r w:rsidRPr="001F1C8D">
        <w:rPr>
          <w:sz w:val="28"/>
          <w:szCs w:val="28"/>
          <w:lang w:val="en-US"/>
        </w:rPr>
        <w:t>url</w:t>
      </w:r>
      <w:proofErr w:type="spellEnd"/>
      <w:r w:rsidRPr="001F1C8D">
        <w:rPr>
          <w:sz w:val="28"/>
          <w:szCs w:val="28"/>
          <w:lang w:val="en-US"/>
        </w:rPr>
        <w:t xml:space="preserve"> = "https://d289b99uqa0t82.cloudfront.net/sites/5/campaigns_limit_100_offset_" + i + "_</w:t>
      </w:r>
      <w:proofErr w:type="spellStart"/>
      <w:r w:rsidRPr="001F1C8D">
        <w:rPr>
          <w:sz w:val="28"/>
          <w:szCs w:val="28"/>
          <w:lang w:val="en-US"/>
        </w:rPr>
        <w:t>order_</w:t>
      </w:r>
      <w:proofErr w:type="gramStart"/>
      <w:r w:rsidRPr="001F1C8D">
        <w:rPr>
          <w:sz w:val="28"/>
          <w:szCs w:val="28"/>
          <w:lang w:val="en-US"/>
        </w:rPr>
        <w:t>popularity.json</w:t>
      </w:r>
      <w:proofErr w:type="spellEnd"/>
      <w:proofErr w:type="gramEnd"/>
      <w:r w:rsidRPr="001F1C8D">
        <w:rPr>
          <w:sz w:val="28"/>
          <w:szCs w:val="28"/>
          <w:lang w:val="en-US"/>
        </w:rPr>
        <w:t>";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try {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response = </w:t>
      </w:r>
      <w:proofErr w:type="spellStart"/>
      <w:r w:rsidRPr="001F1C8D">
        <w:rPr>
          <w:sz w:val="28"/>
          <w:szCs w:val="28"/>
          <w:lang w:val="en-US"/>
        </w:rPr>
        <w:t>Unirest.get</w:t>
      </w:r>
      <w:proofErr w:type="spellEnd"/>
      <w:r w:rsidRPr="001F1C8D">
        <w:rPr>
          <w:sz w:val="28"/>
          <w:szCs w:val="28"/>
          <w:lang w:val="en-US"/>
        </w:rPr>
        <w:t>(</w:t>
      </w:r>
      <w:proofErr w:type="spellStart"/>
      <w:r w:rsidRPr="001F1C8D">
        <w:rPr>
          <w:sz w:val="28"/>
          <w:szCs w:val="28"/>
          <w:lang w:val="en-US"/>
        </w:rPr>
        <w:t>url</w:t>
      </w:r>
      <w:proofErr w:type="spellEnd"/>
      <w:r w:rsidRPr="001F1C8D">
        <w:rPr>
          <w:sz w:val="28"/>
          <w:szCs w:val="28"/>
          <w:lang w:val="en-US"/>
        </w:rPr>
        <w:t>)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1F1C8D">
        <w:rPr>
          <w:sz w:val="28"/>
          <w:szCs w:val="28"/>
          <w:lang w:val="en-US"/>
        </w:rPr>
        <w:t>.headers</w:t>
      </w:r>
      <w:proofErr w:type="gramEnd"/>
      <w:r w:rsidRPr="001F1C8D">
        <w:rPr>
          <w:sz w:val="28"/>
          <w:szCs w:val="28"/>
          <w:lang w:val="en-US"/>
        </w:rPr>
        <w:t>(header)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gramStart"/>
      <w:r w:rsidRPr="001F1C8D">
        <w:rPr>
          <w:sz w:val="28"/>
          <w:szCs w:val="28"/>
          <w:lang w:val="en-US"/>
        </w:rPr>
        <w:t>.</w:t>
      </w:r>
      <w:proofErr w:type="spellStart"/>
      <w:r w:rsidRPr="001F1C8D">
        <w:rPr>
          <w:sz w:val="28"/>
          <w:szCs w:val="28"/>
          <w:lang w:val="en-US"/>
        </w:rPr>
        <w:t>asString</w:t>
      </w:r>
      <w:proofErr w:type="spellEnd"/>
      <w:proofErr w:type="gramEnd"/>
      <w:r w:rsidRPr="001F1C8D">
        <w:rPr>
          <w:sz w:val="28"/>
          <w:szCs w:val="28"/>
          <w:lang w:val="en-US"/>
        </w:rPr>
        <w:t>();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 catch (</w:t>
      </w:r>
      <w:proofErr w:type="spellStart"/>
      <w:r w:rsidRPr="001F1C8D">
        <w:rPr>
          <w:sz w:val="28"/>
          <w:szCs w:val="28"/>
          <w:lang w:val="en-US"/>
        </w:rPr>
        <w:t>UnirestException</w:t>
      </w:r>
      <w:proofErr w:type="spellEnd"/>
      <w:r w:rsidRPr="001F1C8D">
        <w:rPr>
          <w:sz w:val="28"/>
          <w:szCs w:val="28"/>
          <w:lang w:val="en-US"/>
        </w:rPr>
        <w:t xml:space="preserve"> e) {</w:t>
      </w:r>
    </w:p>
    <w:p w:rsidR="001F1C8D" w:rsidRP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log.error</w:t>
      </w:r>
      <w:proofErr w:type="spellEnd"/>
      <w:proofErr w:type="gramEnd"/>
      <w:r w:rsidRPr="001F1C8D">
        <w:rPr>
          <w:sz w:val="28"/>
          <w:szCs w:val="28"/>
          <w:lang w:val="en-US"/>
        </w:rPr>
        <w:t>(e + " : " + i);</w:t>
      </w:r>
    </w:p>
    <w:p w:rsidR="001F1C8D" w:rsidRDefault="001F1C8D" w:rsidP="001F1C8D">
      <w:pPr>
        <w:pStyle w:val="af1"/>
        <w:numPr>
          <w:ilvl w:val="0"/>
          <w:numId w:val="30"/>
        </w:numPr>
        <w:spacing w:after="0" w:line="240" w:lineRule="auto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</w:t>
      </w:r>
    </w:p>
    <w:p w:rsidR="001F1C8D" w:rsidRDefault="001F1C8D" w:rsidP="001F1C8D">
      <w:pPr>
        <w:spacing w:after="0" w:line="24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без использования </w:t>
      </w:r>
      <w:r>
        <w:rPr>
          <w:sz w:val="28"/>
          <w:szCs w:val="28"/>
          <w:lang w:val="en-US"/>
        </w:rPr>
        <w:t>Map:</w:t>
      </w:r>
    </w:p>
    <w:p w:rsidR="001F1C8D" w:rsidRPr="001F1C8D" w:rsidRDefault="001F1C8D" w:rsidP="001F1C8D">
      <w:pPr>
        <w:spacing w:after="0" w:line="240" w:lineRule="auto"/>
        <w:jc w:val="left"/>
        <w:rPr>
          <w:sz w:val="28"/>
          <w:szCs w:val="28"/>
          <w:lang w:val="en-US"/>
        </w:rPr>
      </w:pPr>
      <w:bookmarkStart w:id="13" w:name="_GoBack"/>
      <w:bookmarkEnd w:id="13"/>
    </w:p>
    <w:p w:rsidR="001F1C8D" w:rsidRPr="001F1C8D" w:rsidRDefault="001F1C8D" w:rsidP="001F1C8D">
      <w:pPr>
        <w:spacing w:after="0" w:line="240" w:lineRule="auto"/>
        <w:jc w:val="left"/>
        <w:rPr>
          <w:sz w:val="28"/>
          <w:szCs w:val="28"/>
          <w:lang w:val="en-US"/>
        </w:rPr>
      </w:pPr>
    </w:p>
    <w:p w:rsidR="00D03FB8" w:rsidRPr="001F1C8D" w:rsidRDefault="00D03FB8" w:rsidP="00D03FB8">
      <w:pPr>
        <w:spacing w:after="0" w:line="360" w:lineRule="auto"/>
        <w:ind w:firstLine="680"/>
        <w:rPr>
          <w:sz w:val="28"/>
          <w:lang w:val="en-US"/>
        </w:rPr>
      </w:pPr>
      <w:r w:rsidRPr="001F1C8D">
        <w:rPr>
          <w:sz w:val="28"/>
          <w:lang w:val="en-US"/>
        </w:rPr>
        <w:t>(</w:t>
      </w:r>
      <w:hyperlink r:id="rId23" w:history="1">
        <w:r w:rsidRPr="001F1C8D">
          <w:rPr>
            <w:rStyle w:val="af3"/>
            <w:lang w:val="en-US"/>
          </w:rPr>
          <w:t>https://www.codeflow.site/ru/article/unirest</w:t>
        </w:r>
      </w:hyperlink>
      <w:r w:rsidRPr="001F1C8D">
        <w:rPr>
          <w:sz w:val="28"/>
          <w:lang w:val="en-US"/>
        </w:rPr>
        <w:t>)</w:t>
      </w:r>
    </w:p>
    <w:p w:rsidR="00BA246D" w:rsidRPr="00ED117B" w:rsidRDefault="00BA246D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Чтобы облегчить работу была использована программа </w:t>
      </w:r>
      <w:r>
        <w:rPr>
          <w:sz w:val="28"/>
          <w:lang w:val="en-US"/>
        </w:rPr>
        <w:t>Postman</w:t>
      </w:r>
      <w:r w:rsidRPr="00BA246D">
        <w:rPr>
          <w:sz w:val="28"/>
        </w:rPr>
        <w:t xml:space="preserve">. </w:t>
      </w:r>
      <w:r>
        <w:rPr>
          <w:sz w:val="28"/>
        </w:rPr>
        <w:t>Как это работает:</w:t>
      </w:r>
    </w:p>
    <w:p w:rsidR="00BA246D" w:rsidRDefault="00BA246D" w:rsidP="00BA246D">
      <w:pPr>
        <w:spacing w:after="0" w:line="360" w:lineRule="auto"/>
        <w:ind w:firstLine="68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0D3C12A" wp14:editId="4EBC1EDF">
            <wp:extent cx="3200400" cy="9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6D" w:rsidRPr="00BA246D" w:rsidRDefault="00BA246D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Response</w:t>
      </w:r>
      <w:r w:rsidRPr="00BA246D">
        <w:rPr>
          <w:sz w:val="28"/>
        </w:rPr>
        <w:t xml:space="preserve"> </w:t>
      </w:r>
      <w:r>
        <w:rPr>
          <w:sz w:val="28"/>
          <w:lang w:val="en-US"/>
        </w:rPr>
        <w:t>Headers</w:t>
      </w:r>
      <w:r w:rsidRPr="00BA246D">
        <w:rPr>
          <w:sz w:val="28"/>
        </w:rPr>
        <w:t xml:space="preserve"> </w:t>
      </w:r>
      <w:r>
        <w:rPr>
          <w:sz w:val="28"/>
        </w:rPr>
        <w:t>обращаем внимание на это</w:t>
      </w:r>
    </w:p>
    <w:p w:rsidR="00BA246D" w:rsidRDefault="00BA246D" w:rsidP="00BA246D">
      <w:pPr>
        <w:spacing w:after="0" w:line="360" w:lineRule="auto"/>
        <w:ind w:firstLine="68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CD5AF67" wp14:editId="7134BECD">
            <wp:extent cx="2171700" cy="24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6D" w:rsidRPr="00BA246D" w:rsidRDefault="00BA246D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Request</w:t>
      </w:r>
      <w:r w:rsidRPr="00BA246D">
        <w:rPr>
          <w:sz w:val="28"/>
        </w:rPr>
        <w:t xml:space="preserve"> </w:t>
      </w:r>
      <w:r>
        <w:rPr>
          <w:sz w:val="28"/>
          <w:lang w:val="en-US"/>
        </w:rPr>
        <w:t>Headers</w:t>
      </w:r>
      <w:r w:rsidRPr="00BA246D">
        <w:rPr>
          <w:sz w:val="28"/>
        </w:rPr>
        <w:t xml:space="preserve"> </w:t>
      </w:r>
      <w:r>
        <w:rPr>
          <w:sz w:val="28"/>
        </w:rPr>
        <w:t>обращаем внимание на это</w:t>
      </w:r>
    </w:p>
    <w:p w:rsidR="00BA246D" w:rsidRDefault="00BA246D" w:rsidP="00BA246D">
      <w:pPr>
        <w:spacing w:after="0" w:line="360" w:lineRule="auto"/>
        <w:ind w:firstLine="68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B85BE36" wp14:editId="56305DEE">
            <wp:extent cx="4010025" cy="22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6D" w:rsidRDefault="00BA246D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И на параметры, которые передаются</w:t>
      </w:r>
    </w:p>
    <w:p w:rsidR="00BA246D" w:rsidRDefault="00BA246D" w:rsidP="00BA246D">
      <w:pPr>
        <w:spacing w:after="0" w:line="360" w:lineRule="auto"/>
        <w:ind w:firstLine="680"/>
        <w:rPr>
          <w:sz w:val="28"/>
        </w:rPr>
      </w:pPr>
      <w:r>
        <w:rPr>
          <w:noProof/>
        </w:rPr>
        <w:drawing>
          <wp:inline distT="0" distB="0" distL="0" distR="0" wp14:anchorId="153E0CE0" wp14:editId="12CDB63F">
            <wp:extent cx="2905125" cy="676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6D" w:rsidRDefault="00BA246D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После настройки в </w:t>
      </w:r>
      <w:r>
        <w:rPr>
          <w:sz w:val="28"/>
          <w:lang w:val="en-US"/>
        </w:rPr>
        <w:t>Postman</w:t>
      </w:r>
      <w:r w:rsidRPr="00BA246D">
        <w:rPr>
          <w:sz w:val="28"/>
        </w:rPr>
        <w:t xml:space="preserve"> </w:t>
      </w:r>
      <w:r>
        <w:rPr>
          <w:sz w:val="28"/>
        </w:rPr>
        <w:t xml:space="preserve">получаем результат в виде </w:t>
      </w:r>
      <w:r>
        <w:rPr>
          <w:sz w:val="28"/>
          <w:lang w:val="en-US"/>
        </w:rPr>
        <w:t>json</w:t>
      </w:r>
      <w:r w:rsidRPr="00BA246D">
        <w:rPr>
          <w:sz w:val="28"/>
        </w:rPr>
        <w:t>:</w:t>
      </w:r>
    </w:p>
    <w:p w:rsidR="00BA246D" w:rsidRDefault="00BA246D" w:rsidP="00BA246D">
      <w:pPr>
        <w:spacing w:after="0" w:line="360" w:lineRule="auto"/>
        <w:ind w:firstLine="6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E8B184B" wp14:editId="6FA493A4">
            <wp:extent cx="5981700" cy="3895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C2" w:rsidRDefault="004D1AC2" w:rsidP="00BA246D">
      <w:pPr>
        <w:spacing w:after="0" w:line="360" w:lineRule="auto"/>
        <w:ind w:firstLine="680"/>
        <w:rPr>
          <w:sz w:val="28"/>
        </w:rPr>
      </w:pPr>
      <w:r>
        <w:rPr>
          <w:noProof/>
        </w:rPr>
        <w:drawing>
          <wp:inline distT="0" distB="0" distL="0" distR="0" wp14:anchorId="001285AD" wp14:editId="1B61916F">
            <wp:extent cx="6120130" cy="2828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C2" w:rsidRDefault="004D1AC2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Также с помощью </w:t>
      </w:r>
      <w:r>
        <w:rPr>
          <w:sz w:val="28"/>
          <w:lang w:val="en-US"/>
        </w:rPr>
        <w:t>Postman</w:t>
      </w:r>
      <w:r w:rsidRPr="004D1AC2">
        <w:rPr>
          <w:sz w:val="28"/>
        </w:rPr>
        <w:t xml:space="preserve"> </w:t>
      </w:r>
      <w:r>
        <w:rPr>
          <w:sz w:val="28"/>
        </w:rPr>
        <w:t>можно сразу же взять готовый код:</w:t>
      </w:r>
    </w:p>
    <w:p w:rsidR="004D1AC2" w:rsidRDefault="004D1AC2" w:rsidP="00BA246D">
      <w:pPr>
        <w:spacing w:after="0" w:line="360" w:lineRule="auto"/>
        <w:ind w:firstLine="6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42A643D" wp14:editId="30F9BDF2">
            <wp:extent cx="5438775" cy="437844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2072" cy="438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C2" w:rsidRPr="004D1AC2" w:rsidRDefault="004D1AC2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Далее с помощь цикла можно получить все возможные ответы с сайта, в которых содержится информация 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. (В </w:t>
      </w:r>
      <w:r>
        <w:rPr>
          <w:sz w:val="28"/>
          <w:lang w:val="en-US"/>
        </w:rPr>
        <w:t>Cash</w:t>
      </w:r>
      <w:r w:rsidRPr="004D1AC2">
        <w:rPr>
          <w:sz w:val="28"/>
        </w:rPr>
        <w:t>4</w:t>
      </w:r>
      <w:r>
        <w:rPr>
          <w:sz w:val="28"/>
          <w:lang w:val="en-US"/>
        </w:rPr>
        <w:t>Brand</w:t>
      </w:r>
      <w:r w:rsidRPr="004D1AC2">
        <w:rPr>
          <w:sz w:val="28"/>
        </w:rPr>
        <w:t xml:space="preserve"> </w:t>
      </w:r>
      <w:r>
        <w:rPr>
          <w:sz w:val="28"/>
        </w:rPr>
        <w:t xml:space="preserve">я использую регулярные выражения, хотя можно использовать </w:t>
      </w:r>
      <w:proofErr w:type="spellStart"/>
      <w:r>
        <w:rPr>
          <w:sz w:val="28"/>
          <w:lang w:val="en-US"/>
        </w:rPr>
        <w:t>JSONPath</w:t>
      </w:r>
      <w:proofErr w:type="spellEnd"/>
      <w:r w:rsidRPr="004D1AC2">
        <w:rPr>
          <w:sz w:val="28"/>
        </w:rPr>
        <w:t xml:space="preserve">, </w:t>
      </w:r>
      <w:r>
        <w:rPr>
          <w:sz w:val="28"/>
        </w:rPr>
        <w:t xml:space="preserve">как при </w:t>
      </w:r>
      <w:proofErr w:type="spellStart"/>
      <w:r>
        <w:rPr>
          <w:sz w:val="28"/>
        </w:rPr>
        <w:t>парсинге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Kopikot</w:t>
      </w:r>
      <w:r>
        <w:rPr>
          <w:sz w:val="28"/>
        </w:rPr>
        <w:t>)</w:t>
      </w:r>
      <w:r w:rsidRPr="004D1AC2">
        <w:rPr>
          <w:sz w:val="28"/>
        </w:rPr>
        <w:t>.</w:t>
      </w:r>
    </w:p>
    <w:p w:rsidR="00292274" w:rsidRPr="00BC033F" w:rsidRDefault="00407146" w:rsidP="00A07129">
      <w:pPr>
        <w:spacing w:after="0" w:line="360" w:lineRule="auto"/>
        <w:ind w:firstLine="680"/>
        <w:rPr>
          <w:color w:val="000000" w:themeColor="text1"/>
          <w:lang w:bidi="ru-RU"/>
        </w:rPr>
      </w:pPr>
      <w:r w:rsidRPr="00BC033F">
        <w:rPr>
          <w:color w:val="000000" w:themeColor="text1"/>
          <w:lang w:bidi="ru-RU"/>
        </w:rPr>
        <w:br w:type="page"/>
      </w:r>
    </w:p>
    <w:p w:rsidR="0091339A" w:rsidRPr="0091339A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9011004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B537BE">
        <w:rPr>
          <w:rFonts w:ascii="Times New Roman" w:hAnsi="Times New Roman" w:cs="Times New Roman"/>
          <w:color w:val="000000" w:themeColor="text1"/>
        </w:rPr>
        <w:t>#</w:t>
      </w:r>
      <w:bookmarkEnd w:id="14"/>
    </w:p>
    <w:p w:rsidR="0091339A" w:rsidRDefault="0091339A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</w:p>
    <w:p w:rsidR="00555D8B" w:rsidRDefault="00555D8B" w:rsidP="0086389B">
      <w:pPr>
        <w:pStyle w:val="af1"/>
        <w:spacing w:after="0" w:line="360" w:lineRule="auto"/>
        <w:ind w:left="0" w:firstLine="680"/>
        <w:rPr>
          <w:sz w:val="28"/>
          <w:lang w:eastAsia="en-US"/>
        </w:rPr>
      </w:pPr>
      <w:r w:rsidRPr="0086389B">
        <w:rPr>
          <w:sz w:val="28"/>
          <w:lang w:eastAsia="en-US"/>
        </w:rPr>
        <w:br w:type="page"/>
      </w:r>
    </w:p>
    <w:p w:rsidR="0091339A" w:rsidRPr="006D02F9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9011005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Python</w:t>
      </w:r>
      <w:bookmarkEnd w:id="15"/>
    </w:p>
    <w:p w:rsidR="0091339A" w:rsidRDefault="0091339A" w:rsidP="00E114CC">
      <w:pPr>
        <w:pStyle w:val="af1"/>
        <w:spacing w:after="0" w:line="360" w:lineRule="auto"/>
        <w:ind w:left="0" w:firstLine="680"/>
        <w:rPr>
          <w:color w:val="000000" w:themeColor="text1"/>
          <w:sz w:val="28"/>
          <w:lang w:eastAsia="en-US"/>
        </w:rPr>
      </w:pPr>
    </w:p>
    <w:p w:rsidR="00B537BE" w:rsidRPr="009E1723" w:rsidRDefault="00B537BE" w:rsidP="009E1723">
      <w:pPr>
        <w:spacing w:after="0" w:line="360" w:lineRule="auto"/>
        <w:rPr>
          <w:color w:val="000000" w:themeColor="text1"/>
          <w:sz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16" w:name="_Toc9011006"/>
      <w:r>
        <w:rPr>
          <w:rFonts w:ascii="Times New Roman" w:hAnsi="Times New Roman" w:cs="Times New Roman"/>
          <w:lang w:eastAsia="en-US"/>
        </w:rPr>
        <w:lastRenderedPageBreak/>
        <w:t>Сравнение скорости реализаций</w:t>
      </w:r>
      <w:bookmarkEnd w:id="16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17" w:name="_Toc9011007"/>
      <w:r>
        <w:rPr>
          <w:rFonts w:ascii="Times New Roman" w:hAnsi="Times New Roman" w:cs="Times New Roman"/>
          <w:lang w:eastAsia="en-US"/>
        </w:rPr>
        <w:lastRenderedPageBreak/>
        <w:t>Описание визуализации результатов</w:t>
      </w:r>
      <w:bookmarkEnd w:id="17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18" w:name="_Toc9011008"/>
      <w:r w:rsidRPr="00B537BE">
        <w:rPr>
          <w:rFonts w:ascii="Times New Roman" w:hAnsi="Times New Roman" w:cs="Times New Roman"/>
          <w:lang w:eastAsia="en-US"/>
        </w:rPr>
        <w:lastRenderedPageBreak/>
        <w:t xml:space="preserve">Описание выхода из специфических ситуаций при </w:t>
      </w:r>
      <w:proofErr w:type="spellStart"/>
      <w:r w:rsidRPr="00B537BE">
        <w:rPr>
          <w:rFonts w:ascii="Times New Roman" w:hAnsi="Times New Roman" w:cs="Times New Roman"/>
          <w:lang w:eastAsia="en-US"/>
        </w:rPr>
        <w:t>парсинге</w:t>
      </w:r>
      <w:bookmarkEnd w:id="18"/>
      <w:proofErr w:type="spellEnd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352C1B" w:rsidRDefault="00352C1B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19" w:name="_Toc9011009"/>
      <w:r w:rsidRPr="00352C1B">
        <w:rPr>
          <w:rFonts w:ascii="Times New Roman" w:hAnsi="Times New Roman" w:cs="Times New Roman"/>
          <w:lang w:eastAsia="en-US"/>
        </w:rPr>
        <w:lastRenderedPageBreak/>
        <w:t>Заключение</w:t>
      </w:r>
      <w:bookmarkEnd w:id="19"/>
    </w:p>
    <w:p w:rsidR="00352C1B" w:rsidRDefault="00352C1B" w:rsidP="003C0DAB">
      <w:pPr>
        <w:tabs>
          <w:tab w:val="clear" w:pos="8640"/>
        </w:tabs>
        <w:spacing w:after="0" w:line="360" w:lineRule="auto"/>
        <w:ind w:firstLine="680"/>
        <w:rPr>
          <w:sz w:val="28"/>
        </w:rPr>
      </w:pPr>
      <w:r>
        <w:rPr>
          <w:sz w:val="28"/>
        </w:rPr>
        <w:br w:type="page"/>
      </w:r>
    </w:p>
    <w:p w:rsidR="009F12D8" w:rsidRPr="00A1064F" w:rsidRDefault="009F12D8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</w:rPr>
      </w:pPr>
      <w:bookmarkStart w:id="20" w:name="_Toc9011010"/>
      <w:r w:rsidRPr="00A1064F">
        <w:rPr>
          <w:rFonts w:ascii="Times New Roman" w:hAnsi="Times New Roman" w:cs="Times New Roman"/>
        </w:rPr>
        <w:lastRenderedPageBreak/>
        <w:t>Список использованной литературы</w:t>
      </w:r>
      <w:bookmarkEnd w:id="20"/>
    </w:p>
    <w:p w:rsidR="009F12D8" w:rsidRPr="00A1064F" w:rsidRDefault="009F12D8" w:rsidP="009F12D8">
      <w:pPr>
        <w:tabs>
          <w:tab w:val="clear" w:pos="8640"/>
        </w:tabs>
        <w:spacing w:after="0" w:line="240" w:lineRule="auto"/>
        <w:jc w:val="left"/>
        <w:rPr>
          <w:spacing w:val="0"/>
          <w:sz w:val="28"/>
          <w:szCs w:val="28"/>
          <w:lang w:eastAsia="en-US"/>
        </w:rPr>
      </w:pPr>
      <w:r w:rsidRPr="00A1064F">
        <w:rPr>
          <w:spacing w:val="0"/>
          <w:sz w:val="28"/>
          <w:szCs w:val="28"/>
          <w:lang w:eastAsia="en-US"/>
        </w:rPr>
        <w:br w:type="page"/>
      </w:r>
    </w:p>
    <w:p w:rsidR="006B5A2A" w:rsidRPr="00ED117B" w:rsidRDefault="007F1245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21" w:name="_Toc9011011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Pr="00994751">
        <w:rPr>
          <w:rFonts w:ascii="Times New Roman" w:hAnsi="Times New Roman" w:cs="Times New Roman"/>
          <w:color w:val="000000" w:themeColor="text1"/>
        </w:rPr>
        <w:t>А</w:t>
      </w:r>
      <w:r w:rsidR="0012567F" w:rsidRPr="00ED117B">
        <w:rPr>
          <w:rFonts w:ascii="Times New Roman" w:hAnsi="Times New Roman" w:cs="Times New Roman"/>
          <w:color w:val="000000" w:themeColor="text1"/>
        </w:rPr>
        <w:t>.</w:t>
      </w:r>
      <w:bookmarkEnd w:id="21"/>
    </w:p>
    <w:p w:rsidR="00FA5439" w:rsidRPr="00ED117B" w:rsidRDefault="006B5A2A" w:rsidP="00994751">
      <w:pPr>
        <w:pStyle w:val="HTML"/>
        <w:shd w:val="clear" w:color="auto" w:fill="FFFFFF"/>
        <w:rPr>
          <w:color w:val="000000" w:themeColor="text1"/>
        </w:rPr>
      </w:pPr>
      <w:r w:rsidRPr="00ED117B">
        <w:rPr>
          <w:color w:val="000000" w:themeColor="text1"/>
        </w:rPr>
        <w:br w:type="page"/>
      </w:r>
    </w:p>
    <w:p w:rsidR="00C641F9" w:rsidRPr="00ED117B" w:rsidRDefault="002931DA" w:rsidP="00C641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22" w:name="_Toc9011012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="006E7A83">
        <w:rPr>
          <w:rFonts w:ascii="Times New Roman" w:hAnsi="Times New Roman" w:cs="Times New Roman"/>
          <w:color w:val="000000" w:themeColor="text1"/>
        </w:rPr>
        <w:t>Б</w:t>
      </w:r>
      <w:r w:rsidRPr="00ED117B">
        <w:rPr>
          <w:rFonts w:ascii="Times New Roman" w:hAnsi="Times New Roman" w:cs="Times New Roman"/>
          <w:color w:val="000000" w:themeColor="text1"/>
        </w:rPr>
        <w:t>.</w:t>
      </w:r>
      <w:bookmarkEnd w:id="22"/>
    </w:p>
    <w:p w:rsidR="002931DA" w:rsidRPr="00ED117B" w:rsidRDefault="002931DA" w:rsidP="00307D7F">
      <w:pPr>
        <w:pStyle w:val="HTML"/>
        <w:shd w:val="clear" w:color="auto" w:fill="FFFFFF"/>
        <w:rPr>
          <w:color w:val="000000"/>
        </w:rPr>
      </w:pPr>
      <w:r w:rsidRPr="00ED117B">
        <w:rPr>
          <w:color w:val="000000" w:themeColor="text1"/>
          <w:sz w:val="28"/>
          <w:szCs w:val="28"/>
        </w:rPr>
        <w:br w:type="page"/>
      </w:r>
    </w:p>
    <w:p w:rsidR="009B0DA4" w:rsidRPr="00994751" w:rsidRDefault="001D306B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23" w:name="_Toc9011013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 w:rsidR="006E7A83">
        <w:rPr>
          <w:rFonts w:ascii="Times New Roman" w:hAnsi="Times New Roman" w:cs="Times New Roman"/>
          <w:color w:val="000000" w:themeColor="text1"/>
        </w:rPr>
        <w:t>В</w:t>
      </w:r>
      <w:r w:rsidR="0091339A">
        <w:rPr>
          <w:rFonts w:ascii="Times New Roman" w:hAnsi="Times New Roman" w:cs="Times New Roman"/>
          <w:color w:val="000000" w:themeColor="text1"/>
        </w:rPr>
        <w:t>.</w:t>
      </w:r>
      <w:bookmarkEnd w:id="23"/>
    </w:p>
    <w:bookmarkEnd w:id="0"/>
    <w:p w:rsidR="0091339A" w:rsidRPr="00B537BE" w:rsidRDefault="0091339A" w:rsidP="00B537B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</w:p>
    <w:sectPr w:rsidR="0091339A" w:rsidRPr="00B537BE" w:rsidSect="00540BE3">
      <w:headerReference w:type="even" r:id="rId31"/>
      <w:footerReference w:type="first" r:id="rId32"/>
      <w:pgSz w:w="11907" w:h="16839" w:code="9"/>
      <w:pgMar w:top="1134" w:right="851" w:bottom="1134" w:left="1418" w:header="1440" w:footer="108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B83" w:rsidRDefault="00C90B83">
      <w:r>
        <w:separator/>
      </w:r>
    </w:p>
    <w:p w:rsidR="00C90B83" w:rsidRDefault="00C90B83"/>
  </w:endnote>
  <w:endnote w:type="continuationSeparator" w:id="0">
    <w:p w:rsidR="00C90B83" w:rsidRDefault="00C90B83">
      <w:r>
        <w:continuationSeparator/>
      </w:r>
    </w:p>
    <w:p w:rsidR="00C90B83" w:rsidRDefault="00C90B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F6A" w:rsidRPr="006B7C12" w:rsidRDefault="00CA1F6A" w:rsidP="00A104DA">
    <w:pPr>
      <w:pStyle w:val="a6"/>
      <w:jc w:val="right"/>
    </w:pPr>
    <w:r w:rsidRPr="006B7C12">
      <w:rPr>
        <w:rStyle w:val="ad"/>
      </w:rPr>
      <w:fldChar w:fldCharType="begin"/>
    </w:r>
    <w:r w:rsidRPr="006B7C12">
      <w:rPr>
        <w:rStyle w:val="ad"/>
      </w:rPr>
      <w:instrText xml:space="preserve"> PAGE </w:instrText>
    </w:r>
    <w:r w:rsidRPr="006B7C12">
      <w:rPr>
        <w:rStyle w:val="ad"/>
      </w:rPr>
      <w:fldChar w:fldCharType="separate"/>
    </w:r>
    <w:r>
      <w:rPr>
        <w:rStyle w:val="ad"/>
        <w:noProof/>
      </w:rPr>
      <w:t>2</w:t>
    </w:r>
    <w:r w:rsidRPr="006B7C12"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F6A" w:rsidRPr="00DB3099" w:rsidRDefault="00CA1F6A">
    <w:pPr>
      <w:pStyle w:val="a6"/>
    </w:pPr>
    <w:r w:rsidRPr="00DB3099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F6A" w:rsidRDefault="00CA1F6A" w:rsidP="00A104DA">
    <w:pPr>
      <w:pStyle w:val="a6"/>
      <w:jc w:val="righ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:rsidR="00CA1F6A" w:rsidRDefault="00CA1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B83" w:rsidRDefault="00C90B83">
      <w:r>
        <w:separator/>
      </w:r>
    </w:p>
    <w:p w:rsidR="00C90B83" w:rsidRDefault="00C90B83"/>
  </w:footnote>
  <w:footnote w:type="continuationSeparator" w:id="0">
    <w:p w:rsidR="00C90B83" w:rsidRDefault="00C90B83">
      <w:r>
        <w:continuationSeparator/>
      </w:r>
    </w:p>
    <w:p w:rsidR="00C90B83" w:rsidRDefault="00C90B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F6A" w:rsidRPr="00DB3099" w:rsidRDefault="00CA1F6A">
    <w:pPr>
      <w:pStyle w:val="ae"/>
    </w:pPr>
    <w:r w:rsidRPr="00DB3099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F6A" w:rsidRPr="00DB3099" w:rsidRDefault="00CA1F6A">
    <w:pPr>
      <w:pStyle w:val="ae"/>
    </w:pPr>
    <w:r w:rsidRPr="00DB309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F6A" w:rsidRDefault="00CA1F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A58"/>
    <w:multiLevelType w:val="hybridMultilevel"/>
    <w:tmpl w:val="DDAE094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048A48CC"/>
    <w:multiLevelType w:val="hybridMultilevel"/>
    <w:tmpl w:val="1B96A0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A4B4A"/>
    <w:multiLevelType w:val="hybridMultilevel"/>
    <w:tmpl w:val="5634894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150D4A12"/>
    <w:multiLevelType w:val="hybridMultilevel"/>
    <w:tmpl w:val="1EC254B4"/>
    <w:lvl w:ilvl="0" w:tplc="00505BA2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9346CD"/>
    <w:multiLevelType w:val="hybridMultilevel"/>
    <w:tmpl w:val="F1807A50"/>
    <w:lvl w:ilvl="0" w:tplc="060C647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76A56"/>
    <w:multiLevelType w:val="hybridMultilevel"/>
    <w:tmpl w:val="752479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>
      <w:start w:val="1"/>
      <w:numFmt w:val="lowerRoman"/>
      <w:lvlText w:val="%3."/>
      <w:lvlJc w:val="right"/>
      <w:pPr>
        <w:ind w:left="2840" w:hanging="180"/>
      </w:pPr>
    </w:lvl>
    <w:lvl w:ilvl="3" w:tplc="0419000F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1DB13651"/>
    <w:multiLevelType w:val="hybridMultilevel"/>
    <w:tmpl w:val="F1CCD0C0"/>
    <w:lvl w:ilvl="0" w:tplc="0419000F">
      <w:start w:val="1"/>
      <w:numFmt w:val="decimal"/>
      <w:lvlText w:val="%1."/>
      <w:lvlJc w:val="left"/>
      <w:pPr>
        <w:ind w:left="2120" w:hanging="360"/>
      </w:pPr>
    </w:lvl>
    <w:lvl w:ilvl="1" w:tplc="04190019" w:tentative="1">
      <w:start w:val="1"/>
      <w:numFmt w:val="lowerLetter"/>
      <w:lvlText w:val="%2."/>
      <w:lvlJc w:val="left"/>
      <w:pPr>
        <w:ind w:left="2840" w:hanging="360"/>
      </w:pPr>
    </w:lvl>
    <w:lvl w:ilvl="2" w:tplc="0419001B" w:tentative="1">
      <w:start w:val="1"/>
      <w:numFmt w:val="lowerRoman"/>
      <w:lvlText w:val="%3."/>
      <w:lvlJc w:val="right"/>
      <w:pPr>
        <w:ind w:left="3560" w:hanging="180"/>
      </w:pPr>
    </w:lvl>
    <w:lvl w:ilvl="3" w:tplc="0419000F" w:tentative="1">
      <w:start w:val="1"/>
      <w:numFmt w:val="decimal"/>
      <w:lvlText w:val="%4."/>
      <w:lvlJc w:val="left"/>
      <w:pPr>
        <w:ind w:left="4280" w:hanging="360"/>
      </w:pPr>
    </w:lvl>
    <w:lvl w:ilvl="4" w:tplc="04190019" w:tentative="1">
      <w:start w:val="1"/>
      <w:numFmt w:val="lowerLetter"/>
      <w:lvlText w:val="%5."/>
      <w:lvlJc w:val="left"/>
      <w:pPr>
        <w:ind w:left="5000" w:hanging="360"/>
      </w:pPr>
    </w:lvl>
    <w:lvl w:ilvl="5" w:tplc="0419001B" w:tentative="1">
      <w:start w:val="1"/>
      <w:numFmt w:val="lowerRoman"/>
      <w:lvlText w:val="%6."/>
      <w:lvlJc w:val="right"/>
      <w:pPr>
        <w:ind w:left="5720" w:hanging="180"/>
      </w:pPr>
    </w:lvl>
    <w:lvl w:ilvl="6" w:tplc="0419000F" w:tentative="1">
      <w:start w:val="1"/>
      <w:numFmt w:val="decimal"/>
      <w:lvlText w:val="%7."/>
      <w:lvlJc w:val="left"/>
      <w:pPr>
        <w:ind w:left="6440" w:hanging="360"/>
      </w:pPr>
    </w:lvl>
    <w:lvl w:ilvl="7" w:tplc="04190019" w:tentative="1">
      <w:start w:val="1"/>
      <w:numFmt w:val="lowerLetter"/>
      <w:lvlText w:val="%8."/>
      <w:lvlJc w:val="left"/>
      <w:pPr>
        <w:ind w:left="7160" w:hanging="360"/>
      </w:pPr>
    </w:lvl>
    <w:lvl w:ilvl="8" w:tplc="041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7" w15:restartNumberingAfterBreak="0">
    <w:nsid w:val="21782B0A"/>
    <w:multiLevelType w:val="hybridMultilevel"/>
    <w:tmpl w:val="62DE7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F90996"/>
    <w:multiLevelType w:val="hybridMultilevel"/>
    <w:tmpl w:val="D3E2336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2AB4219"/>
    <w:multiLevelType w:val="hybridMultilevel"/>
    <w:tmpl w:val="F9921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A719A"/>
    <w:multiLevelType w:val="hybridMultilevel"/>
    <w:tmpl w:val="F484FB0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D70D1F"/>
    <w:multiLevelType w:val="hybridMultilevel"/>
    <w:tmpl w:val="19A41A7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2B9524B2"/>
    <w:multiLevelType w:val="hybridMultilevel"/>
    <w:tmpl w:val="F864C8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31710ABA"/>
    <w:multiLevelType w:val="hybridMultilevel"/>
    <w:tmpl w:val="58927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C66F1"/>
    <w:multiLevelType w:val="hybridMultilevel"/>
    <w:tmpl w:val="9BB892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7E31A3"/>
    <w:multiLevelType w:val="hybridMultilevel"/>
    <w:tmpl w:val="E302650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F531E35"/>
    <w:multiLevelType w:val="hybridMultilevel"/>
    <w:tmpl w:val="0B528D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024090"/>
    <w:multiLevelType w:val="hybridMultilevel"/>
    <w:tmpl w:val="35820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80F61"/>
    <w:multiLevelType w:val="hybridMultilevel"/>
    <w:tmpl w:val="8A380F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BD0963"/>
    <w:multiLevelType w:val="hybridMultilevel"/>
    <w:tmpl w:val="9B7C6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17347"/>
    <w:multiLevelType w:val="hybridMultilevel"/>
    <w:tmpl w:val="573E5E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5BE935C1"/>
    <w:multiLevelType w:val="hybridMultilevel"/>
    <w:tmpl w:val="C4E4DE5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60654358"/>
    <w:multiLevelType w:val="hybridMultilevel"/>
    <w:tmpl w:val="0784B91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60C647A">
      <w:start w:val="1"/>
      <w:numFmt w:val="lowerLetter"/>
      <w:lvlText w:val="%2)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E87B0B"/>
    <w:multiLevelType w:val="hybridMultilevel"/>
    <w:tmpl w:val="16005A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2D006A"/>
    <w:multiLevelType w:val="hybridMultilevel"/>
    <w:tmpl w:val="FE2A394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63807FBC"/>
    <w:multiLevelType w:val="hybridMultilevel"/>
    <w:tmpl w:val="46301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46252"/>
    <w:multiLevelType w:val="hybridMultilevel"/>
    <w:tmpl w:val="93A6E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75F5D"/>
    <w:multiLevelType w:val="hybridMultilevel"/>
    <w:tmpl w:val="6BAE819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736F3AAE"/>
    <w:multiLevelType w:val="hybridMultilevel"/>
    <w:tmpl w:val="66229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21A8D"/>
    <w:multiLevelType w:val="hybridMultilevel"/>
    <w:tmpl w:val="9BB892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9"/>
  </w:num>
  <w:num w:numId="3">
    <w:abstractNumId w:val="22"/>
  </w:num>
  <w:num w:numId="4">
    <w:abstractNumId w:val="4"/>
  </w:num>
  <w:num w:numId="5">
    <w:abstractNumId w:val="23"/>
  </w:num>
  <w:num w:numId="6">
    <w:abstractNumId w:val="29"/>
  </w:num>
  <w:num w:numId="7">
    <w:abstractNumId w:val="1"/>
  </w:num>
  <w:num w:numId="8">
    <w:abstractNumId w:val="3"/>
  </w:num>
  <w:num w:numId="9">
    <w:abstractNumId w:val="13"/>
  </w:num>
  <w:num w:numId="10">
    <w:abstractNumId w:val="14"/>
  </w:num>
  <w:num w:numId="11">
    <w:abstractNumId w:val="18"/>
  </w:num>
  <w:num w:numId="12">
    <w:abstractNumId w:val="19"/>
  </w:num>
  <w:num w:numId="13">
    <w:abstractNumId w:val="26"/>
  </w:num>
  <w:num w:numId="14">
    <w:abstractNumId w:val="2"/>
  </w:num>
  <w:num w:numId="15">
    <w:abstractNumId w:val="28"/>
  </w:num>
  <w:num w:numId="16">
    <w:abstractNumId w:val="27"/>
  </w:num>
  <w:num w:numId="17">
    <w:abstractNumId w:val="0"/>
  </w:num>
  <w:num w:numId="18">
    <w:abstractNumId w:val="5"/>
  </w:num>
  <w:num w:numId="19">
    <w:abstractNumId w:val="25"/>
  </w:num>
  <w:num w:numId="20">
    <w:abstractNumId w:val="17"/>
  </w:num>
  <w:num w:numId="21">
    <w:abstractNumId w:val="21"/>
  </w:num>
  <w:num w:numId="22">
    <w:abstractNumId w:val="20"/>
  </w:num>
  <w:num w:numId="23">
    <w:abstractNumId w:val="11"/>
  </w:num>
  <w:num w:numId="24">
    <w:abstractNumId w:val="8"/>
  </w:num>
  <w:num w:numId="25">
    <w:abstractNumId w:val="6"/>
  </w:num>
  <w:num w:numId="26">
    <w:abstractNumId w:val="24"/>
  </w:num>
  <w:num w:numId="27">
    <w:abstractNumId w:val="12"/>
  </w:num>
  <w:num w:numId="28">
    <w:abstractNumId w:val="15"/>
  </w:num>
  <w:num w:numId="29">
    <w:abstractNumId w:val="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31"/>
    <w:rsid w:val="00001A7F"/>
    <w:rsid w:val="000075DB"/>
    <w:rsid w:val="00012F9D"/>
    <w:rsid w:val="00015EDD"/>
    <w:rsid w:val="000259CF"/>
    <w:rsid w:val="0003554F"/>
    <w:rsid w:val="00035F25"/>
    <w:rsid w:val="00036E8E"/>
    <w:rsid w:val="00044203"/>
    <w:rsid w:val="00044D2E"/>
    <w:rsid w:val="00050E30"/>
    <w:rsid w:val="00053079"/>
    <w:rsid w:val="0005464B"/>
    <w:rsid w:val="00066B00"/>
    <w:rsid w:val="00066DA4"/>
    <w:rsid w:val="00071FE4"/>
    <w:rsid w:val="000915EA"/>
    <w:rsid w:val="0009407D"/>
    <w:rsid w:val="00095F4E"/>
    <w:rsid w:val="00096AFC"/>
    <w:rsid w:val="000A055F"/>
    <w:rsid w:val="000A277A"/>
    <w:rsid w:val="000A33A6"/>
    <w:rsid w:val="000A4624"/>
    <w:rsid w:val="000A53AA"/>
    <w:rsid w:val="000A5C2A"/>
    <w:rsid w:val="000B2093"/>
    <w:rsid w:val="000C3D1C"/>
    <w:rsid w:val="000C7F5D"/>
    <w:rsid w:val="000D135F"/>
    <w:rsid w:val="000D59AD"/>
    <w:rsid w:val="000F3D6D"/>
    <w:rsid w:val="001023BA"/>
    <w:rsid w:val="00104D6D"/>
    <w:rsid w:val="00104E76"/>
    <w:rsid w:val="00106F70"/>
    <w:rsid w:val="00107DE1"/>
    <w:rsid w:val="00110DEE"/>
    <w:rsid w:val="0011255C"/>
    <w:rsid w:val="00112BDD"/>
    <w:rsid w:val="0011441D"/>
    <w:rsid w:val="001168EB"/>
    <w:rsid w:val="001228E7"/>
    <w:rsid w:val="00123AAB"/>
    <w:rsid w:val="0012567F"/>
    <w:rsid w:val="001269F7"/>
    <w:rsid w:val="00132FAC"/>
    <w:rsid w:val="0014084D"/>
    <w:rsid w:val="001459BD"/>
    <w:rsid w:val="001463B8"/>
    <w:rsid w:val="00153CFC"/>
    <w:rsid w:val="00161F3F"/>
    <w:rsid w:val="0016261E"/>
    <w:rsid w:val="00165EA1"/>
    <w:rsid w:val="00173C9D"/>
    <w:rsid w:val="00181002"/>
    <w:rsid w:val="0018426A"/>
    <w:rsid w:val="00187200"/>
    <w:rsid w:val="00190EC1"/>
    <w:rsid w:val="00191DA4"/>
    <w:rsid w:val="001928A6"/>
    <w:rsid w:val="00194043"/>
    <w:rsid w:val="001A369E"/>
    <w:rsid w:val="001B379A"/>
    <w:rsid w:val="001B3FAA"/>
    <w:rsid w:val="001B690A"/>
    <w:rsid w:val="001C2B5C"/>
    <w:rsid w:val="001C324C"/>
    <w:rsid w:val="001D0ACA"/>
    <w:rsid w:val="001D306B"/>
    <w:rsid w:val="001E05A7"/>
    <w:rsid w:val="001E2C8B"/>
    <w:rsid w:val="001E4711"/>
    <w:rsid w:val="001F1C8D"/>
    <w:rsid w:val="001F1D3A"/>
    <w:rsid w:val="001F2B94"/>
    <w:rsid w:val="001F2D50"/>
    <w:rsid w:val="001F389E"/>
    <w:rsid w:val="001F7CD5"/>
    <w:rsid w:val="002026D8"/>
    <w:rsid w:val="00203159"/>
    <w:rsid w:val="002051B2"/>
    <w:rsid w:val="00206A7B"/>
    <w:rsid w:val="002072FC"/>
    <w:rsid w:val="00215F78"/>
    <w:rsid w:val="00224C49"/>
    <w:rsid w:val="00231019"/>
    <w:rsid w:val="00245437"/>
    <w:rsid w:val="00255B6D"/>
    <w:rsid w:val="00260BBA"/>
    <w:rsid w:val="0027070F"/>
    <w:rsid w:val="00292274"/>
    <w:rsid w:val="002931DA"/>
    <w:rsid w:val="00294A33"/>
    <w:rsid w:val="00295005"/>
    <w:rsid w:val="002956CB"/>
    <w:rsid w:val="002A1893"/>
    <w:rsid w:val="002A44AE"/>
    <w:rsid w:val="002A6AC7"/>
    <w:rsid w:val="002B1060"/>
    <w:rsid w:val="002B3D5B"/>
    <w:rsid w:val="002B62F6"/>
    <w:rsid w:val="002B6A31"/>
    <w:rsid w:val="002B7129"/>
    <w:rsid w:val="002C1118"/>
    <w:rsid w:val="002C594D"/>
    <w:rsid w:val="002D48C5"/>
    <w:rsid w:val="002D50F3"/>
    <w:rsid w:val="002D60A8"/>
    <w:rsid w:val="002D61A0"/>
    <w:rsid w:val="002E3192"/>
    <w:rsid w:val="002F11CB"/>
    <w:rsid w:val="002F1C32"/>
    <w:rsid w:val="002F1E37"/>
    <w:rsid w:val="002F41A1"/>
    <w:rsid w:val="002F58C9"/>
    <w:rsid w:val="002F774E"/>
    <w:rsid w:val="00307D7F"/>
    <w:rsid w:val="00312D7F"/>
    <w:rsid w:val="00314BFF"/>
    <w:rsid w:val="00342687"/>
    <w:rsid w:val="003446D5"/>
    <w:rsid w:val="00352C1B"/>
    <w:rsid w:val="00352CCB"/>
    <w:rsid w:val="00352D1C"/>
    <w:rsid w:val="0035452B"/>
    <w:rsid w:val="00355B42"/>
    <w:rsid w:val="00360A6A"/>
    <w:rsid w:val="00362C1D"/>
    <w:rsid w:val="0036657E"/>
    <w:rsid w:val="00371848"/>
    <w:rsid w:val="0037303E"/>
    <w:rsid w:val="003771EA"/>
    <w:rsid w:val="0037764C"/>
    <w:rsid w:val="00387CE5"/>
    <w:rsid w:val="00391C21"/>
    <w:rsid w:val="00396D98"/>
    <w:rsid w:val="003A2059"/>
    <w:rsid w:val="003A5251"/>
    <w:rsid w:val="003A7875"/>
    <w:rsid w:val="003B1A33"/>
    <w:rsid w:val="003B36A3"/>
    <w:rsid w:val="003B4E94"/>
    <w:rsid w:val="003B5819"/>
    <w:rsid w:val="003C0DAB"/>
    <w:rsid w:val="003C0EFC"/>
    <w:rsid w:val="003C397A"/>
    <w:rsid w:val="003C3E0B"/>
    <w:rsid w:val="003C62E7"/>
    <w:rsid w:val="003E0E84"/>
    <w:rsid w:val="003E41D1"/>
    <w:rsid w:val="003F05D1"/>
    <w:rsid w:val="00401E21"/>
    <w:rsid w:val="004057C9"/>
    <w:rsid w:val="00407146"/>
    <w:rsid w:val="004138A5"/>
    <w:rsid w:val="00414BB4"/>
    <w:rsid w:val="00421592"/>
    <w:rsid w:val="00421A3A"/>
    <w:rsid w:val="00424BC7"/>
    <w:rsid w:val="00425CE4"/>
    <w:rsid w:val="00434025"/>
    <w:rsid w:val="00443F19"/>
    <w:rsid w:val="00454966"/>
    <w:rsid w:val="00454C7F"/>
    <w:rsid w:val="0045692D"/>
    <w:rsid w:val="00480C0C"/>
    <w:rsid w:val="004B3EDF"/>
    <w:rsid w:val="004C4757"/>
    <w:rsid w:val="004C7662"/>
    <w:rsid w:val="004D04CE"/>
    <w:rsid w:val="004D120E"/>
    <w:rsid w:val="004D1AC2"/>
    <w:rsid w:val="004D2BD7"/>
    <w:rsid w:val="004D4FCE"/>
    <w:rsid w:val="004D5687"/>
    <w:rsid w:val="004D659B"/>
    <w:rsid w:val="004D6963"/>
    <w:rsid w:val="004E4A59"/>
    <w:rsid w:val="0051501E"/>
    <w:rsid w:val="0051662D"/>
    <w:rsid w:val="00522FDC"/>
    <w:rsid w:val="00523911"/>
    <w:rsid w:val="00526D53"/>
    <w:rsid w:val="00527559"/>
    <w:rsid w:val="00530D18"/>
    <w:rsid w:val="00540BE3"/>
    <w:rsid w:val="005444E8"/>
    <w:rsid w:val="0054778F"/>
    <w:rsid w:val="00555D8B"/>
    <w:rsid w:val="00557226"/>
    <w:rsid w:val="00563EE2"/>
    <w:rsid w:val="005658ED"/>
    <w:rsid w:val="005674DC"/>
    <w:rsid w:val="00570163"/>
    <w:rsid w:val="00580262"/>
    <w:rsid w:val="00580DB8"/>
    <w:rsid w:val="005927DE"/>
    <w:rsid w:val="00596494"/>
    <w:rsid w:val="005A003C"/>
    <w:rsid w:val="005A5FF1"/>
    <w:rsid w:val="005A66A7"/>
    <w:rsid w:val="005C0193"/>
    <w:rsid w:val="005C2856"/>
    <w:rsid w:val="005C486D"/>
    <w:rsid w:val="005D0180"/>
    <w:rsid w:val="005D1782"/>
    <w:rsid w:val="005D5076"/>
    <w:rsid w:val="005E3CD9"/>
    <w:rsid w:val="005E4779"/>
    <w:rsid w:val="005E655C"/>
    <w:rsid w:val="006052CD"/>
    <w:rsid w:val="006125EE"/>
    <w:rsid w:val="00627CAC"/>
    <w:rsid w:val="0063163C"/>
    <w:rsid w:val="006324F3"/>
    <w:rsid w:val="00640147"/>
    <w:rsid w:val="0064421B"/>
    <w:rsid w:val="00647959"/>
    <w:rsid w:val="00655F2D"/>
    <w:rsid w:val="00660305"/>
    <w:rsid w:val="00662FC5"/>
    <w:rsid w:val="00665BA4"/>
    <w:rsid w:val="00666589"/>
    <w:rsid w:val="0066664C"/>
    <w:rsid w:val="00666D05"/>
    <w:rsid w:val="00670A74"/>
    <w:rsid w:val="00672166"/>
    <w:rsid w:val="0067449F"/>
    <w:rsid w:val="00676BBD"/>
    <w:rsid w:val="00677D40"/>
    <w:rsid w:val="006902B1"/>
    <w:rsid w:val="006B1257"/>
    <w:rsid w:val="006B5A2A"/>
    <w:rsid w:val="006B7C12"/>
    <w:rsid w:val="006C0314"/>
    <w:rsid w:val="006C2F9B"/>
    <w:rsid w:val="006C6864"/>
    <w:rsid w:val="006D02F9"/>
    <w:rsid w:val="006D0371"/>
    <w:rsid w:val="006D6586"/>
    <w:rsid w:val="006D7498"/>
    <w:rsid w:val="006E2202"/>
    <w:rsid w:val="006E599F"/>
    <w:rsid w:val="006E6E10"/>
    <w:rsid w:val="006E7907"/>
    <w:rsid w:val="006E7A83"/>
    <w:rsid w:val="006F1B61"/>
    <w:rsid w:val="00701367"/>
    <w:rsid w:val="00703BD8"/>
    <w:rsid w:val="00705B8B"/>
    <w:rsid w:val="00707511"/>
    <w:rsid w:val="00710484"/>
    <w:rsid w:val="00717D67"/>
    <w:rsid w:val="007243B9"/>
    <w:rsid w:val="00731B0A"/>
    <w:rsid w:val="00733A10"/>
    <w:rsid w:val="00741B7B"/>
    <w:rsid w:val="00742A6E"/>
    <w:rsid w:val="00743039"/>
    <w:rsid w:val="0074727E"/>
    <w:rsid w:val="00751AED"/>
    <w:rsid w:val="00767CA0"/>
    <w:rsid w:val="00775DBF"/>
    <w:rsid w:val="00782EE7"/>
    <w:rsid w:val="00784DB8"/>
    <w:rsid w:val="007853E8"/>
    <w:rsid w:val="00787528"/>
    <w:rsid w:val="007963F7"/>
    <w:rsid w:val="007A2E07"/>
    <w:rsid w:val="007B72A6"/>
    <w:rsid w:val="007C1F6B"/>
    <w:rsid w:val="007C54F3"/>
    <w:rsid w:val="007E30B4"/>
    <w:rsid w:val="007E75CE"/>
    <w:rsid w:val="007F1245"/>
    <w:rsid w:val="007F3E40"/>
    <w:rsid w:val="007F76DC"/>
    <w:rsid w:val="00802A18"/>
    <w:rsid w:val="00810AB9"/>
    <w:rsid w:val="008133AE"/>
    <w:rsid w:val="008361E3"/>
    <w:rsid w:val="00842DAE"/>
    <w:rsid w:val="008433A9"/>
    <w:rsid w:val="00844D0B"/>
    <w:rsid w:val="00852ED2"/>
    <w:rsid w:val="00855ACA"/>
    <w:rsid w:val="0086389B"/>
    <w:rsid w:val="00867FEB"/>
    <w:rsid w:val="0087153D"/>
    <w:rsid w:val="008722EB"/>
    <w:rsid w:val="0087549E"/>
    <w:rsid w:val="008824A0"/>
    <w:rsid w:val="00885497"/>
    <w:rsid w:val="00886471"/>
    <w:rsid w:val="00892943"/>
    <w:rsid w:val="00894275"/>
    <w:rsid w:val="00897E3F"/>
    <w:rsid w:val="008A4174"/>
    <w:rsid w:val="008A4486"/>
    <w:rsid w:val="008A5D3B"/>
    <w:rsid w:val="008B13FD"/>
    <w:rsid w:val="008B61F5"/>
    <w:rsid w:val="008B69BB"/>
    <w:rsid w:val="008C1576"/>
    <w:rsid w:val="008D0FD1"/>
    <w:rsid w:val="008D21AF"/>
    <w:rsid w:val="008D2372"/>
    <w:rsid w:val="008E0F78"/>
    <w:rsid w:val="008F265E"/>
    <w:rsid w:val="008F409C"/>
    <w:rsid w:val="008F743B"/>
    <w:rsid w:val="00901497"/>
    <w:rsid w:val="00905EA0"/>
    <w:rsid w:val="0090637D"/>
    <w:rsid w:val="00911575"/>
    <w:rsid w:val="0091339A"/>
    <w:rsid w:val="00916D96"/>
    <w:rsid w:val="00922269"/>
    <w:rsid w:val="00927104"/>
    <w:rsid w:val="00930878"/>
    <w:rsid w:val="00935823"/>
    <w:rsid w:val="00943E19"/>
    <w:rsid w:val="00946A6B"/>
    <w:rsid w:val="00961C20"/>
    <w:rsid w:val="00962B91"/>
    <w:rsid w:val="00967BAE"/>
    <w:rsid w:val="009746EA"/>
    <w:rsid w:val="00980ED9"/>
    <w:rsid w:val="009837DE"/>
    <w:rsid w:val="00984DE3"/>
    <w:rsid w:val="00993A9D"/>
    <w:rsid w:val="00994751"/>
    <w:rsid w:val="009972BC"/>
    <w:rsid w:val="009A62B9"/>
    <w:rsid w:val="009A6EEF"/>
    <w:rsid w:val="009B006D"/>
    <w:rsid w:val="009B0DA4"/>
    <w:rsid w:val="009C0381"/>
    <w:rsid w:val="009E1723"/>
    <w:rsid w:val="009F12D8"/>
    <w:rsid w:val="009F7E79"/>
    <w:rsid w:val="00A03E00"/>
    <w:rsid w:val="00A0461F"/>
    <w:rsid w:val="00A05DDF"/>
    <w:rsid w:val="00A07129"/>
    <w:rsid w:val="00A104DA"/>
    <w:rsid w:val="00A1064F"/>
    <w:rsid w:val="00A17C55"/>
    <w:rsid w:val="00A2611B"/>
    <w:rsid w:val="00A414BE"/>
    <w:rsid w:val="00A53539"/>
    <w:rsid w:val="00A54EF9"/>
    <w:rsid w:val="00A634C1"/>
    <w:rsid w:val="00A64D78"/>
    <w:rsid w:val="00A7088E"/>
    <w:rsid w:val="00A71DFE"/>
    <w:rsid w:val="00A7423E"/>
    <w:rsid w:val="00A77942"/>
    <w:rsid w:val="00A82E35"/>
    <w:rsid w:val="00A84CC6"/>
    <w:rsid w:val="00A8714E"/>
    <w:rsid w:val="00A8735F"/>
    <w:rsid w:val="00A87E77"/>
    <w:rsid w:val="00A91A1B"/>
    <w:rsid w:val="00A96620"/>
    <w:rsid w:val="00AA5FF3"/>
    <w:rsid w:val="00AB566B"/>
    <w:rsid w:val="00AC29BA"/>
    <w:rsid w:val="00AC6F55"/>
    <w:rsid w:val="00AC72FC"/>
    <w:rsid w:val="00AC797D"/>
    <w:rsid w:val="00AD0171"/>
    <w:rsid w:val="00AE5A78"/>
    <w:rsid w:val="00AF54C4"/>
    <w:rsid w:val="00B02B8D"/>
    <w:rsid w:val="00B101C4"/>
    <w:rsid w:val="00B13D76"/>
    <w:rsid w:val="00B30447"/>
    <w:rsid w:val="00B407F8"/>
    <w:rsid w:val="00B418A4"/>
    <w:rsid w:val="00B42F86"/>
    <w:rsid w:val="00B50E90"/>
    <w:rsid w:val="00B51DE7"/>
    <w:rsid w:val="00B53788"/>
    <w:rsid w:val="00B537BE"/>
    <w:rsid w:val="00B56D1C"/>
    <w:rsid w:val="00B57E60"/>
    <w:rsid w:val="00B64F36"/>
    <w:rsid w:val="00B71ECA"/>
    <w:rsid w:val="00B80166"/>
    <w:rsid w:val="00B94329"/>
    <w:rsid w:val="00B95D8B"/>
    <w:rsid w:val="00B9702A"/>
    <w:rsid w:val="00B9777A"/>
    <w:rsid w:val="00BA246D"/>
    <w:rsid w:val="00BA7F25"/>
    <w:rsid w:val="00BB434F"/>
    <w:rsid w:val="00BC033F"/>
    <w:rsid w:val="00BC327C"/>
    <w:rsid w:val="00BD6D0B"/>
    <w:rsid w:val="00BD6E04"/>
    <w:rsid w:val="00BF0536"/>
    <w:rsid w:val="00BF6BBA"/>
    <w:rsid w:val="00C04C9C"/>
    <w:rsid w:val="00C0756A"/>
    <w:rsid w:val="00C10A3D"/>
    <w:rsid w:val="00C15C9F"/>
    <w:rsid w:val="00C16631"/>
    <w:rsid w:val="00C167F5"/>
    <w:rsid w:val="00C30856"/>
    <w:rsid w:val="00C30932"/>
    <w:rsid w:val="00C363A4"/>
    <w:rsid w:val="00C36F78"/>
    <w:rsid w:val="00C41354"/>
    <w:rsid w:val="00C424FD"/>
    <w:rsid w:val="00C4315B"/>
    <w:rsid w:val="00C445F0"/>
    <w:rsid w:val="00C45E94"/>
    <w:rsid w:val="00C466F9"/>
    <w:rsid w:val="00C46F16"/>
    <w:rsid w:val="00C50BFC"/>
    <w:rsid w:val="00C52699"/>
    <w:rsid w:val="00C5333F"/>
    <w:rsid w:val="00C54F3A"/>
    <w:rsid w:val="00C641F9"/>
    <w:rsid w:val="00C6547B"/>
    <w:rsid w:val="00C660BB"/>
    <w:rsid w:val="00C7026A"/>
    <w:rsid w:val="00C90B83"/>
    <w:rsid w:val="00C93010"/>
    <w:rsid w:val="00C9359C"/>
    <w:rsid w:val="00C935F3"/>
    <w:rsid w:val="00C963E7"/>
    <w:rsid w:val="00CA0B7C"/>
    <w:rsid w:val="00CA1F6A"/>
    <w:rsid w:val="00CA2841"/>
    <w:rsid w:val="00CB7609"/>
    <w:rsid w:val="00CD77B1"/>
    <w:rsid w:val="00CE19F0"/>
    <w:rsid w:val="00CE46C8"/>
    <w:rsid w:val="00CF7BAF"/>
    <w:rsid w:val="00D0210C"/>
    <w:rsid w:val="00D03FB8"/>
    <w:rsid w:val="00D0699E"/>
    <w:rsid w:val="00D121C7"/>
    <w:rsid w:val="00D242B9"/>
    <w:rsid w:val="00D2492F"/>
    <w:rsid w:val="00D24F45"/>
    <w:rsid w:val="00D33775"/>
    <w:rsid w:val="00D33A20"/>
    <w:rsid w:val="00D463AA"/>
    <w:rsid w:val="00D46CDC"/>
    <w:rsid w:val="00D504DF"/>
    <w:rsid w:val="00D5163B"/>
    <w:rsid w:val="00D56E68"/>
    <w:rsid w:val="00D77C8C"/>
    <w:rsid w:val="00D87927"/>
    <w:rsid w:val="00D87C2C"/>
    <w:rsid w:val="00D97567"/>
    <w:rsid w:val="00D97EAD"/>
    <w:rsid w:val="00DA6034"/>
    <w:rsid w:val="00DB12DF"/>
    <w:rsid w:val="00DB3099"/>
    <w:rsid w:val="00DB45E3"/>
    <w:rsid w:val="00DB6EDA"/>
    <w:rsid w:val="00DC316C"/>
    <w:rsid w:val="00DD18F6"/>
    <w:rsid w:val="00E02174"/>
    <w:rsid w:val="00E03189"/>
    <w:rsid w:val="00E05E07"/>
    <w:rsid w:val="00E114CC"/>
    <w:rsid w:val="00E23021"/>
    <w:rsid w:val="00E262D7"/>
    <w:rsid w:val="00E3116C"/>
    <w:rsid w:val="00E351F1"/>
    <w:rsid w:val="00E35386"/>
    <w:rsid w:val="00E3607C"/>
    <w:rsid w:val="00E455AF"/>
    <w:rsid w:val="00E579B3"/>
    <w:rsid w:val="00E66F1F"/>
    <w:rsid w:val="00E7045B"/>
    <w:rsid w:val="00E728AD"/>
    <w:rsid w:val="00E76C99"/>
    <w:rsid w:val="00E77255"/>
    <w:rsid w:val="00E77AEC"/>
    <w:rsid w:val="00E80D52"/>
    <w:rsid w:val="00E81EBC"/>
    <w:rsid w:val="00E838C4"/>
    <w:rsid w:val="00E87C94"/>
    <w:rsid w:val="00E900E6"/>
    <w:rsid w:val="00E90295"/>
    <w:rsid w:val="00E90C97"/>
    <w:rsid w:val="00E90FC8"/>
    <w:rsid w:val="00E93D07"/>
    <w:rsid w:val="00EA292E"/>
    <w:rsid w:val="00EA2EC1"/>
    <w:rsid w:val="00EA5291"/>
    <w:rsid w:val="00EB6C67"/>
    <w:rsid w:val="00ED117B"/>
    <w:rsid w:val="00ED4D86"/>
    <w:rsid w:val="00EE1405"/>
    <w:rsid w:val="00EE4BD0"/>
    <w:rsid w:val="00EF0825"/>
    <w:rsid w:val="00EF60CA"/>
    <w:rsid w:val="00EF6DEF"/>
    <w:rsid w:val="00EF7EA1"/>
    <w:rsid w:val="00F175D8"/>
    <w:rsid w:val="00F313B1"/>
    <w:rsid w:val="00F47D4D"/>
    <w:rsid w:val="00F51407"/>
    <w:rsid w:val="00F5450C"/>
    <w:rsid w:val="00F57D7F"/>
    <w:rsid w:val="00F63452"/>
    <w:rsid w:val="00F64A6B"/>
    <w:rsid w:val="00F67A13"/>
    <w:rsid w:val="00F81DF6"/>
    <w:rsid w:val="00F94F00"/>
    <w:rsid w:val="00FA032F"/>
    <w:rsid w:val="00FA5439"/>
    <w:rsid w:val="00FB1142"/>
    <w:rsid w:val="00FB3B7F"/>
    <w:rsid w:val="00FB6385"/>
    <w:rsid w:val="00FB6EBE"/>
    <w:rsid w:val="00FC0350"/>
    <w:rsid w:val="00FC2081"/>
    <w:rsid w:val="00FC368C"/>
    <w:rsid w:val="00FD39A9"/>
    <w:rsid w:val="00FE1B0A"/>
    <w:rsid w:val="00FE6879"/>
    <w:rsid w:val="00FE7992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E76179"/>
  <w15:docId w15:val="{5813DC74-B5AE-4F16-8099-867CD907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right" w:pos="8640"/>
      </w:tabs>
      <w:spacing w:after="240" w:line="480" w:lineRule="auto"/>
      <w:jc w:val="both"/>
    </w:pPr>
    <w:rPr>
      <w:spacing w:val="-2"/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pPr>
      <w:tabs>
        <w:tab w:val="clear" w:pos="8640"/>
        <w:tab w:val="right" w:leader="dot" w:pos="7440"/>
      </w:tabs>
    </w:pPr>
  </w:style>
  <w:style w:type="paragraph" w:styleId="20">
    <w:name w:val="toc 2"/>
    <w:basedOn w:val="a"/>
    <w:uiPriority w:val="39"/>
    <w:pPr>
      <w:tabs>
        <w:tab w:val="clear" w:pos="8640"/>
        <w:tab w:val="right" w:leader="dot" w:pos="7440"/>
      </w:tabs>
      <w:ind w:left="360"/>
    </w:pPr>
  </w:style>
  <w:style w:type="paragraph" w:styleId="30">
    <w:name w:val="toc 3"/>
    <w:basedOn w:val="a"/>
    <w:uiPriority w:val="39"/>
    <w:pPr>
      <w:tabs>
        <w:tab w:val="right" w:leader="dot" w:pos="8640"/>
      </w:tabs>
      <w:ind w:left="720"/>
    </w:pPr>
  </w:style>
  <w:style w:type="paragraph" w:styleId="40">
    <w:name w:val="toc 4"/>
    <w:basedOn w:val="a"/>
    <w:semiHidden/>
    <w:pPr>
      <w:tabs>
        <w:tab w:val="right" w:leader="dot" w:pos="8640"/>
      </w:tabs>
      <w:ind w:left="1080"/>
    </w:pPr>
  </w:style>
  <w:style w:type="paragraph" w:styleId="50">
    <w:name w:val="toc 5"/>
    <w:basedOn w:val="a"/>
    <w:semiHidden/>
    <w:pPr>
      <w:tabs>
        <w:tab w:val="right" w:leader="dot" w:pos="8640"/>
      </w:tabs>
      <w:ind w:left="1440"/>
    </w:p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link w:val="a5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6">
    <w:name w:val="footer"/>
    <w:basedOn w:val="a"/>
    <w:pPr>
      <w:keepLines/>
      <w:tabs>
        <w:tab w:val="center" w:pos="4320"/>
      </w:tabs>
      <w:jc w:val="center"/>
    </w:pPr>
  </w:style>
  <w:style w:type="paragraph" w:styleId="a7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8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9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lePageTitle">
    <w:name w:val="Title Page Title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ru-RU"/>
    </w:rPr>
  </w:style>
  <w:style w:type="paragraph" w:customStyle="1" w:styleId="TitlePageInfo">
    <w:name w:val="Title Page Info"/>
    <w:pPr>
      <w:ind w:left="120" w:firstLine="120"/>
      <w:jc w:val="right"/>
    </w:pPr>
    <w:rPr>
      <w:noProof/>
      <w:sz w:val="24"/>
      <w:szCs w:val="24"/>
      <w:lang w:val="ru-RU" w:eastAsia="ru-RU" w:bidi="ru-RU"/>
    </w:rPr>
  </w:style>
  <w:style w:type="paragraph" w:customStyle="1" w:styleId="Reference">
    <w:name w:val="Reference"/>
    <w:basedOn w:val="a"/>
    <w:pPr>
      <w:spacing w:line="240" w:lineRule="auto"/>
      <w:jc w:val="left"/>
    </w:pPr>
    <w:rPr>
      <w:lang w:bidi="ru-RU"/>
    </w:rPr>
  </w:style>
  <w:style w:type="character" w:styleId="aa">
    <w:name w:val="footnote reference"/>
    <w:semiHidden/>
    <w:rPr>
      <w:vertAlign w:val="superscript"/>
    </w:rPr>
  </w:style>
  <w:style w:type="character" w:styleId="ab">
    <w:name w:val="annotation reference"/>
    <w:semiHidden/>
    <w:rPr>
      <w:sz w:val="16"/>
    </w:rPr>
  </w:style>
  <w:style w:type="character" w:styleId="ac">
    <w:name w:val="endnote reference"/>
    <w:semiHidden/>
    <w:rPr>
      <w:vertAlign w:val="superscript"/>
    </w:rPr>
  </w:style>
  <w:style w:type="character" w:styleId="ad">
    <w:name w:val="page number"/>
    <w:basedOn w:val="a0"/>
  </w:style>
  <w:style w:type="paragraph" w:styleId="ae">
    <w:name w:val="header"/>
    <w:basedOn w:val="a"/>
    <w:pPr>
      <w:tabs>
        <w:tab w:val="center" w:pos="4320"/>
      </w:tabs>
    </w:pPr>
  </w:style>
  <w:style w:type="paragraph" w:styleId="af">
    <w:name w:val="Balloon Text"/>
    <w:basedOn w:val="a"/>
    <w:link w:val="af0"/>
    <w:rsid w:val="003E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3E41D1"/>
    <w:rPr>
      <w:rFonts w:ascii="Segoe UI" w:hAnsi="Segoe UI" w:cs="Segoe UI"/>
      <w:spacing w:val="-2"/>
      <w:sz w:val="18"/>
      <w:szCs w:val="18"/>
      <w:lang w:val="ru-RU" w:eastAsia="ru-RU"/>
    </w:rPr>
  </w:style>
  <w:style w:type="paragraph" w:styleId="af1">
    <w:name w:val="List Paragraph"/>
    <w:basedOn w:val="a"/>
    <w:uiPriority w:val="34"/>
    <w:qFormat/>
    <w:rsid w:val="001459BD"/>
    <w:pPr>
      <w:ind w:left="720"/>
      <w:contextualSpacing/>
    </w:pPr>
  </w:style>
  <w:style w:type="paragraph" w:styleId="af2">
    <w:name w:val="caption"/>
    <w:basedOn w:val="a"/>
    <w:next w:val="a"/>
    <w:unhideWhenUsed/>
    <w:qFormat/>
    <w:rsid w:val="004D568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3">
    <w:name w:val="Hyperlink"/>
    <w:basedOn w:val="a0"/>
    <w:uiPriority w:val="99"/>
    <w:unhideWhenUsed/>
    <w:rsid w:val="00D97567"/>
    <w:rPr>
      <w:color w:val="0000FF" w:themeColor="hyperlink"/>
      <w:u w:val="single"/>
    </w:rPr>
  </w:style>
  <w:style w:type="character" w:styleId="af4">
    <w:name w:val="Mention"/>
    <w:basedOn w:val="a0"/>
    <w:uiPriority w:val="99"/>
    <w:semiHidden/>
    <w:unhideWhenUsed/>
    <w:rsid w:val="00D97567"/>
    <w:rPr>
      <w:color w:val="2B579A"/>
      <w:shd w:val="clear" w:color="auto" w:fill="E6E6E6"/>
    </w:rPr>
  </w:style>
  <w:style w:type="character" w:styleId="af5">
    <w:name w:val="FollowedHyperlink"/>
    <w:basedOn w:val="a0"/>
    <w:semiHidden/>
    <w:unhideWhenUsed/>
    <w:rsid w:val="00D97567"/>
    <w:rPr>
      <w:color w:val="800080" w:themeColor="followedHyperlink"/>
      <w:u w:val="single"/>
    </w:rPr>
  </w:style>
  <w:style w:type="character" w:styleId="af6">
    <w:name w:val="Placeholder Text"/>
    <w:basedOn w:val="a0"/>
    <w:uiPriority w:val="99"/>
    <w:semiHidden/>
    <w:rsid w:val="00FB3B7F"/>
    <w:rPr>
      <w:color w:val="808080"/>
    </w:rPr>
  </w:style>
  <w:style w:type="paragraph" w:styleId="af7">
    <w:name w:val="annotation subject"/>
    <w:basedOn w:val="a4"/>
    <w:next w:val="a4"/>
    <w:link w:val="af8"/>
    <w:semiHidden/>
    <w:unhideWhenUsed/>
    <w:rsid w:val="008361E3"/>
    <w:pPr>
      <w:tabs>
        <w:tab w:val="clear" w:pos="187"/>
      </w:tabs>
      <w:spacing w:after="240" w:line="240" w:lineRule="auto"/>
      <w:ind w:left="0" w:firstLine="0"/>
    </w:pPr>
    <w:rPr>
      <w:b/>
      <w:bCs/>
      <w:sz w:val="20"/>
      <w:szCs w:val="20"/>
    </w:rPr>
  </w:style>
  <w:style w:type="character" w:customStyle="1" w:styleId="a5">
    <w:name w:val="Текст примечания Знак"/>
    <w:basedOn w:val="a0"/>
    <w:link w:val="a4"/>
    <w:semiHidden/>
    <w:rsid w:val="008361E3"/>
    <w:rPr>
      <w:spacing w:val="-2"/>
      <w:sz w:val="22"/>
      <w:szCs w:val="22"/>
      <w:lang w:val="ru-RU" w:eastAsia="ru-RU"/>
    </w:rPr>
  </w:style>
  <w:style w:type="character" w:customStyle="1" w:styleId="af8">
    <w:name w:val="Тема примечания Знак"/>
    <w:basedOn w:val="a5"/>
    <w:link w:val="af7"/>
    <w:semiHidden/>
    <w:rsid w:val="008361E3"/>
    <w:rPr>
      <w:b/>
      <w:bCs/>
      <w:spacing w:val="-2"/>
      <w:sz w:val="22"/>
      <w:szCs w:val="22"/>
      <w:lang w:val="ru-RU" w:eastAsia="ru-RU"/>
    </w:rPr>
  </w:style>
  <w:style w:type="table" w:styleId="af9">
    <w:name w:val="Table Grid"/>
    <w:basedOn w:val="a1"/>
    <w:rsid w:val="00F3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git">
    <w:name w:val="digit"/>
    <w:basedOn w:val="a0"/>
    <w:rsid w:val="00B53788"/>
  </w:style>
  <w:style w:type="paragraph" w:styleId="afa">
    <w:name w:val="Title"/>
    <w:basedOn w:val="a"/>
    <w:next w:val="a"/>
    <w:link w:val="afb"/>
    <w:qFormat/>
    <w:rsid w:val="00FB6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rsid w:val="00FB6EB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c">
    <w:name w:val="TOC Heading"/>
    <w:basedOn w:val="1"/>
    <w:next w:val="a"/>
    <w:uiPriority w:val="39"/>
    <w:unhideWhenUsed/>
    <w:qFormat/>
    <w:rsid w:val="00FB6EBE"/>
    <w:pPr>
      <w:keepLines/>
      <w:tabs>
        <w:tab w:val="clear" w:pos="8640"/>
      </w:tabs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</w:rPr>
  </w:style>
  <w:style w:type="character" w:styleId="afd">
    <w:name w:val="Unresolved Mention"/>
    <w:basedOn w:val="a0"/>
    <w:uiPriority w:val="99"/>
    <w:semiHidden/>
    <w:unhideWhenUsed/>
    <w:rsid w:val="004C47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B5A2A"/>
    <w:pPr>
      <w:tabs>
        <w:tab w:val="clear" w:pos="86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pacing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5A2A"/>
    <w:rPr>
      <w:rFonts w:ascii="Courier New" w:hAnsi="Courier New" w:cs="Courier New"/>
      <w:lang w:val="ru-RU" w:eastAsia="ru-RU"/>
    </w:rPr>
  </w:style>
  <w:style w:type="paragraph" w:styleId="afe">
    <w:name w:val="Subtitle"/>
    <w:basedOn w:val="a"/>
    <w:next w:val="a"/>
    <w:link w:val="aff"/>
    <w:qFormat/>
    <w:rsid w:val="00E772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">
    <w:name w:val="Подзаголовок Знак"/>
    <w:basedOn w:val="a0"/>
    <w:link w:val="afe"/>
    <w:rsid w:val="00E7725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customStyle="1" w:styleId="line">
    <w:name w:val="line"/>
    <w:basedOn w:val="a0"/>
    <w:rsid w:val="00C41354"/>
  </w:style>
  <w:style w:type="character" w:customStyle="1" w:styleId="id">
    <w:name w:val="id"/>
    <w:basedOn w:val="a0"/>
    <w:rsid w:val="00C41354"/>
  </w:style>
  <w:style w:type="character" w:customStyle="1" w:styleId="resword">
    <w:name w:val="resword"/>
    <w:basedOn w:val="a0"/>
    <w:rsid w:val="00C41354"/>
  </w:style>
  <w:style w:type="character" w:customStyle="1" w:styleId="string">
    <w:name w:val="string"/>
    <w:basedOn w:val="a0"/>
    <w:rsid w:val="00C41354"/>
  </w:style>
  <w:style w:type="character" w:customStyle="1" w:styleId="number">
    <w:name w:val="number"/>
    <w:basedOn w:val="a0"/>
    <w:rsid w:val="0016261E"/>
  </w:style>
  <w:style w:type="character" w:styleId="HTML1">
    <w:name w:val="HTML Typewriter"/>
    <w:basedOn w:val="a0"/>
    <w:uiPriority w:val="99"/>
    <w:semiHidden/>
    <w:unhideWhenUsed/>
    <w:rsid w:val="002D61A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EF6DEF"/>
  </w:style>
  <w:style w:type="paragraph" w:styleId="aff0">
    <w:name w:val="Bibliography"/>
    <w:basedOn w:val="a"/>
    <w:next w:val="a"/>
    <w:uiPriority w:val="37"/>
    <w:unhideWhenUsed/>
    <w:rsid w:val="00741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7planning.org/ru/10399/jsoup-java-html-parser-tutorial" TargetMode="External"/><Relationship Id="rId18" Type="http://schemas.openxmlformats.org/officeDocument/2006/relationships/hyperlink" Target="https://www.oodlestechnologies.com/blogs/How-To-Navigate-A-URL-Using-Selenium-Web-Driver/" TargetMode="External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s://www.seleniumhq.org/docs/01_introducing_selenium.jsp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jsoup.org/apidocs/org/jsoup/nodes/Element.html" TargetMode="External"/><Relationship Id="rId20" Type="http://schemas.openxmlformats.org/officeDocument/2006/relationships/hyperlink" Target="http://internetka.in.ua/selenium-webdriver-findelement-by/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2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jsoup.org/" TargetMode="External"/><Relationship Id="rId23" Type="http://schemas.openxmlformats.org/officeDocument/2006/relationships/hyperlink" Target="https://www.codeflow.site/ru/article/unirest" TargetMode="External"/><Relationship Id="rId28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www.guru99.com/find-element-selenium.html" TargetMode="External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jsoup.org/apidocs/org/jsoup/Connection.html" TargetMode="External"/><Relationship Id="rId22" Type="http://schemas.openxmlformats.org/officeDocument/2006/relationships/hyperlink" Target="http://unirest.io/java.html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AppData\Roaming\Microsoft\Templates\&#1050;&#1091;&#1088;&#1089;&#1086;&#1074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Авт</b:Tag>
    <b:SourceType>ElectronicSource</b:SourceType>
    <b:Guid>{8352A55F-5966-43FB-BFFA-950D5D6FC5A7}</b:Guid>
    <b:Title>Название</b:Title>
    <b:Author>
      <b:Author>
        <b:NameList>
          <b:Person>
            <b:Last>АвторФамилия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754D6AC-6BC5-4326-83C6-153D12B59A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527C45-6B71-4A2C-A222-56573827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работа.dotx</Template>
  <TotalTime>643</TotalTime>
  <Pages>25</Pages>
  <Words>1939</Words>
  <Characters>11057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Турченков</cp:lastModifiedBy>
  <cp:revision>9</cp:revision>
  <dcterms:created xsi:type="dcterms:W3CDTF">2019-05-16T22:11:00Z</dcterms:created>
  <dcterms:modified xsi:type="dcterms:W3CDTF">2019-05-17T18:18:00Z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TC010183791049</vt:lpwstr>
  </property>
</Properties>
</file>